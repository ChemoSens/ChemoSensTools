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24750495"/>
        <w:docPartObj>
          <w:docPartGallery w:val="Cover Pages"/>
          <w:docPartUnique/>
        </w:docPartObj>
      </w:sdtPr>
      <w:sdtContent>
        <w:p w14:paraId="32380187" w14:textId="77777777" w:rsidR="001D0924" w:rsidRPr="00655D62" w:rsidRDefault="002A50DF" w:rsidP="002105DB">
          <w:pPr>
            <w:jc w:val="both"/>
          </w:pPr>
          <w:r w:rsidRPr="00655D62">
            <w:rPr>
              <w:lang w:bidi="th-TH"/>
            </w:rPr>
            <mc:AlternateContent>
              <mc:Choice Requires="wps">
                <w:drawing>
                  <wp:anchor distT="0" distB="0" distL="114300" distR="114300" simplePos="0" relativeHeight="251659264" behindDoc="0" locked="0" layoutInCell="1" allowOverlap="1" wp14:anchorId="1B83BFE4" wp14:editId="286553E3">
                    <wp:simplePos x="0" y="0"/>
                    <mc:AlternateContent>
                      <mc:Choice Requires="wp14">
                        <wp:positionH relativeFrom="page">
                          <wp14:pctPosHOffset>9300</wp14:pctPosHOffset>
                        </wp:positionH>
                      </mc:Choice>
                      <mc:Fallback>
                        <wp:positionH relativeFrom="page">
                          <wp:posOffset>722630</wp:posOffset>
                        </wp:positionH>
                      </mc:Fallback>
                    </mc:AlternateContent>
                    <wp:positionV relativeFrom="margin">
                      <wp:align>bottom</wp:align>
                    </wp:positionV>
                    <wp:extent cx="5791200" cy="6210300"/>
                    <wp:effectExtent l="0" t="0" r="12700" b="11430"/>
                    <wp:wrapTopAndBottom/>
                    <wp:docPr id="6" name="Zone de texte 6" descr="Title, Subtitle, and Abstract"/>
                    <wp:cNvGraphicFramePr/>
                    <a:graphic xmlns:a="http://schemas.openxmlformats.org/drawingml/2006/main">
                      <a:graphicData uri="http://schemas.microsoft.com/office/word/2010/wordprocessingShape">
                        <wps:wsp>
                          <wps:cNvSpPr txBox="1"/>
                          <wps:spPr>
                            <a:xfrm>
                              <a:off x="0" y="0"/>
                              <a:ext cx="5791200" cy="6210300"/>
                            </a:xfrm>
                            <a:prstGeom prst="rect">
                              <a:avLst/>
                            </a:prstGeom>
                            <a:noFill/>
                            <a:ln w="6350">
                              <a:noFill/>
                            </a:ln>
                            <a:effectLst/>
                          </wps:spPr>
                          <wps:txbx>
                            <w:txbxContent>
                              <w:p w14:paraId="111BB2ED" w14:textId="77777777" w:rsidR="00655D62" w:rsidRPr="00842090" w:rsidRDefault="00655D62">
                                <w:pPr>
                                  <w:pStyle w:val="Titre"/>
                                  <w:rPr>
                                    <w:noProof/>
                                    <w:sz w:val="96"/>
                                    <w:lang w:val="fr-FR"/>
                                  </w:rPr>
                                </w:pPr>
                                <w:sdt>
                                  <w:sdtPr>
                                    <w:rPr>
                                      <w:noProof/>
                                      <w:sz w:val="96"/>
                                      <w:lang w:val="fr-FR"/>
                                    </w:rPr>
                                    <w:alias w:val="Titre"/>
                                    <w:tag w:val=""/>
                                    <w:id w:val="701364701"/>
                                    <w:placeholder>
                                      <w:docPart w:val="140F47737DAD4A8F9D8043F46CF97F95"/>
                                    </w:placeholder>
                                    <w:dataBinding w:prefixMappings="xmlns:ns0='http://purl.org/dc/elements/1.1/' xmlns:ns1='http://schemas.openxmlformats.org/package/2006/metadata/core-properties' " w:xpath="/ns1:coreProperties[1]/ns0:title[1]" w:storeItemID="{6C3C8BC8-F283-45AE-878A-BAB7291924A1}"/>
                                    <w:text/>
                                  </w:sdtPr>
                                  <w:sdtContent>
                                    <w:r>
                                      <w:rPr>
                                        <w:noProof/>
                                        <w:sz w:val="96"/>
                                        <w:lang w:val="fr-FR"/>
                                      </w:rPr>
                                      <w:t>TimeSENS</w:t>
                                    </w:r>
                                  </w:sdtContent>
                                </w:sdt>
                              </w:p>
                              <w:p w14:paraId="6EABF79A" w14:textId="77777777" w:rsidR="00655D62" w:rsidRPr="00DD6D53" w:rsidRDefault="00655D62">
                                <w:pPr>
                                  <w:pStyle w:val="Sous-titre"/>
                                  <w:rPr>
                                    <w:noProof/>
                                    <w:lang w:val="fr-FR"/>
                                  </w:rPr>
                                </w:pPr>
                                <w:r>
                                  <w:rPr>
                                    <w:noProof/>
                                    <w:lang w:val="fr-FR"/>
                                  </w:rPr>
                                  <w:t>PANEL LEADER</w:t>
                                </w:r>
                                <w:r w:rsidRPr="00DD6D53">
                                  <w:rPr>
                                    <w:noProof/>
                                    <w:lang w:val="fr-FR"/>
                                  </w:rPr>
                                  <w:t xml:space="preserve"> </w:t>
                                </w:r>
                              </w:p>
                              <w:sdt>
                                <w:sdtPr>
                                  <w:rPr>
                                    <w:noProof/>
                                    <w:lang w:val="fr-FR"/>
                                  </w:rPr>
                                  <w:alias w:val="Sommaire"/>
                                  <w:tag w:val="Sommaire"/>
                                  <w:id w:val="106622669"/>
                                  <w:placeholder>
                                    <w:docPart w:val="CF7D4772D5DE4A8B90778E933B796065"/>
                                  </w:placeholder>
                                  <w:dataBinding w:prefixMappings="xmlns:ns0='http://schemas.microsoft.com/office/2006/coverPageProps'" w:xpath="/ns0:CoverPageProperties[1]/ns0:Abstract[1]" w:storeItemID="{55AF091B-3C7A-41E3-B477-F2FDAA23CFDA}"/>
                                  <w:text/>
                                </w:sdtPr>
                                <w:sdtContent>
                                  <w:p w14:paraId="5646B00D" w14:textId="77777777" w:rsidR="00655D62" w:rsidRPr="00DD6D53" w:rsidRDefault="00655D62">
                                    <w:pPr>
                                      <w:pStyle w:val="Sommaire"/>
                                      <w:rPr>
                                        <w:noProof/>
                                        <w:lang w:val="fr-FR"/>
                                      </w:rPr>
                                    </w:pPr>
                                    <w:r>
                                      <w:rPr>
                                        <w:noProof/>
                                        <w:lang w:val="fr-FR"/>
                                      </w:rPr>
                                      <w:t>Quick tour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85000</wp14:pctHeight>
                    </wp14:sizeRelV>
                  </wp:anchor>
                </w:drawing>
              </mc:Choice>
              <mc:Fallback>
                <w:pict>
                  <v:shapetype w14:anchorId="1B83BFE4" id="_x0000_t202" coordsize="21600,21600" o:spt="202" path="m,l,21600r21600,l21600,xe">
                    <v:stroke joinstyle="miter"/>
                    <v:path gradientshapeok="t" o:connecttype="rect"/>
                  </v:shapetype>
                  <v:shape id="Zone de texte 6" o:spid="_x0000_s1026" type="#_x0000_t202" alt="Title, Subtitle, and Abstract" style="position:absolute;left:0;text-align:left;margin-left:0;margin-top:0;width:456pt;height:489pt;z-index:251659264;visibility:visible;mso-wrap-style:square;mso-width-percent:1000;mso-height-percent:850;mso-left-percent:93;mso-wrap-distance-left:9pt;mso-wrap-distance-top:0;mso-wrap-distance-right:9pt;mso-wrap-distance-bottom:0;mso-position-horizontal-relative:page;mso-position-vertical:bottom;mso-position-vertical-relative:margin;mso-width-percent:1000;mso-height-percent:850;mso-left-percent:93;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" filled="f" stroked="f" strokeweight=".5pt">
                    <v:textbox inset="0,0,0,0">
                      <w:txbxContent>
                        <w:p w14:paraId="111BB2ED" w14:textId="77777777" w:rsidR="00655D62" w:rsidRPr="00842090" w:rsidRDefault="00655D62">
                          <w:pPr>
                            <w:pStyle w:val="Titre"/>
                            <w:rPr>
                              <w:noProof/>
                              <w:sz w:val="96"/>
                              <w:lang w:val="fr-FR"/>
                            </w:rPr>
                          </w:pPr>
                          <w:sdt>
                            <w:sdtPr>
                              <w:rPr>
                                <w:noProof/>
                                <w:sz w:val="96"/>
                                <w:lang w:val="fr-FR"/>
                              </w:rPr>
                              <w:alias w:val="Titre"/>
                              <w:tag w:val=""/>
                              <w:id w:val="701364701"/>
                              <w:placeholder>
                                <w:docPart w:val="140F47737DAD4A8F9D8043F46CF97F95"/>
                              </w:placeholder>
                              <w:dataBinding w:prefixMappings="xmlns:ns0='http://purl.org/dc/elements/1.1/' xmlns:ns1='http://schemas.openxmlformats.org/package/2006/metadata/core-properties' " w:xpath="/ns1:coreProperties[1]/ns0:title[1]" w:storeItemID="{6C3C8BC8-F283-45AE-878A-BAB7291924A1}"/>
                              <w:text/>
                            </w:sdtPr>
                            <w:sdtContent>
                              <w:r>
                                <w:rPr>
                                  <w:noProof/>
                                  <w:sz w:val="96"/>
                                  <w:lang w:val="fr-FR"/>
                                </w:rPr>
                                <w:t>TimeSENS</w:t>
                              </w:r>
                            </w:sdtContent>
                          </w:sdt>
                        </w:p>
                        <w:p w14:paraId="6EABF79A" w14:textId="77777777" w:rsidR="00655D62" w:rsidRPr="00DD6D53" w:rsidRDefault="00655D62">
                          <w:pPr>
                            <w:pStyle w:val="Sous-titre"/>
                            <w:rPr>
                              <w:noProof/>
                              <w:lang w:val="fr-FR"/>
                            </w:rPr>
                          </w:pPr>
                          <w:r>
                            <w:rPr>
                              <w:noProof/>
                              <w:lang w:val="fr-FR"/>
                            </w:rPr>
                            <w:t>PANEL LEADER</w:t>
                          </w:r>
                          <w:r w:rsidRPr="00DD6D53">
                            <w:rPr>
                              <w:noProof/>
                              <w:lang w:val="fr-FR"/>
                            </w:rPr>
                            <w:t xml:space="preserve"> </w:t>
                          </w:r>
                        </w:p>
                        <w:sdt>
                          <w:sdtPr>
                            <w:rPr>
                              <w:noProof/>
                              <w:lang w:val="fr-FR"/>
                            </w:rPr>
                            <w:alias w:val="Sommaire"/>
                            <w:tag w:val="Sommaire"/>
                            <w:id w:val="106622669"/>
                            <w:placeholder>
                              <w:docPart w:val="CF7D4772D5DE4A8B90778E933B796065"/>
                            </w:placeholder>
                            <w:dataBinding w:prefixMappings="xmlns:ns0='http://schemas.microsoft.com/office/2006/coverPageProps'" w:xpath="/ns0:CoverPageProperties[1]/ns0:Abstract[1]" w:storeItemID="{55AF091B-3C7A-41E3-B477-F2FDAA23CFDA}"/>
                            <w:text/>
                          </w:sdtPr>
                          <w:sdtContent>
                            <w:p w14:paraId="5646B00D" w14:textId="77777777" w:rsidR="00655D62" w:rsidRPr="00DD6D53" w:rsidRDefault="00655D62">
                              <w:pPr>
                                <w:pStyle w:val="Sommaire"/>
                                <w:rPr>
                                  <w:noProof/>
                                  <w:lang w:val="fr-FR"/>
                                </w:rPr>
                              </w:pPr>
                              <w:r>
                                <w:rPr>
                                  <w:noProof/>
                                  <w:lang w:val="fr-FR"/>
                                </w:rPr>
                                <w:t>Quick tour</w:t>
                              </w:r>
                            </w:p>
                          </w:sdtContent>
                        </w:sdt>
                      </w:txbxContent>
                    </v:textbox>
                    <w10:wrap type="topAndBottom" anchorx="page" anchory="margin"/>
                  </v:shape>
                </w:pict>
              </mc:Fallback>
            </mc:AlternateContent>
          </w:r>
          <w:r w:rsidRPr="00655D62">
            <w:br w:type="page"/>
          </w:r>
        </w:p>
      </w:sdtContent>
    </w:sdt>
    <w:sdt>
      <w:sdtPr>
        <w:rPr>
          <w:sz w:val="20"/>
        </w:rPr>
        <w:id w:val="1866023298"/>
        <w:docPartObj>
          <w:docPartGallery w:val="Table of Contents"/>
          <w:docPartUnique/>
        </w:docPartObj>
      </w:sdtPr>
      <w:sdtEndPr>
        <w:rPr>
          <w:b/>
          <w:bCs/>
        </w:rPr>
      </w:sdtEndPr>
      <w:sdtContent>
        <w:p w14:paraId="299F60CD" w14:textId="77777777" w:rsidR="001D0924" w:rsidRPr="00655D62" w:rsidRDefault="00C93345" w:rsidP="002105DB">
          <w:pPr>
            <w:pStyle w:val="En-ttedetabledesmatires"/>
            <w:jc w:val="both"/>
          </w:pPr>
          <w:r w:rsidRPr="00655D62">
            <w:t>Summary</w:t>
          </w:r>
        </w:p>
        <w:p w14:paraId="62515A42" w14:textId="54B9224F" w:rsidR="00A96B83" w:rsidRPr="00655D62" w:rsidRDefault="002A50DF" w:rsidP="002105DB">
          <w:pPr>
            <w:pStyle w:val="TM1"/>
            <w:jc w:val="both"/>
            <w:rPr>
              <w:rFonts w:eastAsiaTheme="minorEastAsia"/>
              <w:noProof w:val="0"/>
              <w:color w:val="auto"/>
              <w:kern w:val="0"/>
              <w:szCs w:val="22"/>
              <w:lang w:eastAsia="fr-FR"/>
            </w:rPr>
          </w:pPr>
          <w:r w:rsidRPr="00655D62">
            <w:rPr>
              <w:noProof w:val="0"/>
            </w:rPr>
            <w:fldChar w:fldCharType="begin"/>
          </w:r>
          <w:r w:rsidRPr="00655D62">
            <w:rPr>
              <w:noProof w:val="0"/>
            </w:rPr>
            <w:instrText>TOC \o "1-1" \h \z \u</w:instrText>
          </w:r>
          <w:r w:rsidRPr="00655D62">
            <w:rPr>
              <w:noProof w:val="0"/>
            </w:rPr>
            <w:fldChar w:fldCharType="separate"/>
          </w:r>
          <w:hyperlink w:anchor="_Toc83997187" w:history="1">
            <w:r w:rsidR="00A96B83" w:rsidRPr="00655D62">
              <w:rPr>
                <w:rStyle w:val="Lienhypertexte"/>
                <w:noProof w:val="0"/>
              </w:rPr>
              <w:t>Important considerations</w:t>
            </w:r>
            <w:r w:rsidR="00A96B83" w:rsidRPr="00655D62">
              <w:rPr>
                <w:noProof w:val="0"/>
                <w:webHidden/>
              </w:rPr>
              <w:tab/>
            </w:r>
            <w:r w:rsidR="00A96B83" w:rsidRPr="00655D62">
              <w:rPr>
                <w:noProof w:val="0"/>
                <w:webHidden/>
              </w:rPr>
              <w:fldChar w:fldCharType="begin"/>
            </w:r>
            <w:r w:rsidR="00A96B83" w:rsidRPr="00655D62">
              <w:rPr>
                <w:noProof w:val="0"/>
                <w:webHidden/>
              </w:rPr>
              <w:instrText xml:space="preserve"> PAGEREF _Toc83997187 \h </w:instrText>
            </w:r>
            <w:r w:rsidR="00A96B83" w:rsidRPr="00655D62">
              <w:rPr>
                <w:noProof w:val="0"/>
                <w:webHidden/>
              </w:rPr>
            </w:r>
            <w:r w:rsidR="00A96B83" w:rsidRPr="00655D62">
              <w:rPr>
                <w:noProof w:val="0"/>
                <w:webHidden/>
              </w:rPr>
              <w:fldChar w:fldCharType="separate"/>
            </w:r>
            <w:r w:rsidR="00315376">
              <w:rPr>
                <w:webHidden/>
              </w:rPr>
              <w:t>1</w:t>
            </w:r>
            <w:r w:rsidR="00A96B83" w:rsidRPr="00655D62">
              <w:rPr>
                <w:noProof w:val="0"/>
                <w:webHidden/>
              </w:rPr>
              <w:fldChar w:fldCharType="end"/>
            </w:r>
          </w:hyperlink>
        </w:p>
        <w:p w14:paraId="6600823F" w14:textId="78E834DE" w:rsidR="00A96B83" w:rsidRPr="00655D62" w:rsidRDefault="00655D62" w:rsidP="002105DB">
          <w:pPr>
            <w:pStyle w:val="TM1"/>
            <w:jc w:val="both"/>
            <w:rPr>
              <w:rFonts w:eastAsiaTheme="minorEastAsia"/>
              <w:noProof w:val="0"/>
              <w:color w:val="auto"/>
              <w:kern w:val="0"/>
              <w:szCs w:val="22"/>
              <w:lang w:eastAsia="fr-FR"/>
            </w:rPr>
          </w:pPr>
          <w:hyperlink w:anchor="_Toc83997188" w:history="1">
            <w:r w:rsidR="00A96B83" w:rsidRPr="00655D62">
              <w:rPr>
                <w:rStyle w:val="Lienhypertexte"/>
                <w:noProof w:val="0"/>
              </w:rPr>
              <w:t>First login</w:t>
            </w:r>
            <w:r w:rsidR="00A96B83" w:rsidRPr="00655D62">
              <w:rPr>
                <w:noProof w:val="0"/>
                <w:webHidden/>
              </w:rPr>
              <w:tab/>
            </w:r>
            <w:r w:rsidR="00A96B83" w:rsidRPr="00655D62">
              <w:rPr>
                <w:noProof w:val="0"/>
                <w:webHidden/>
              </w:rPr>
              <w:fldChar w:fldCharType="begin"/>
            </w:r>
            <w:r w:rsidR="00A96B83" w:rsidRPr="00655D62">
              <w:rPr>
                <w:noProof w:val="0"/>
                <w:webHidden/>
              </w:rPr>
              <w:instrText xml:space="preserve"> PAGEREF _Toc83997188 \h </w:instrText>
            </w:r>
            <w:r w:rsidR="00A96B83" w:rsidRPr="00655D62">
              <w:rPr>
                <w:noProof w:val="0"/>
                <w:webHidden/>
              </w:rPr>
            </w:r>
            <w:r w:rsidR="00A96B83" w:rsidRPr="00655D62">
              <w:rPr>
                <w:noProof w:val="0"/>
                <w:webHidden/>
              </w:rPr>
              <w:fldChar w:fldCharType="separate"/>
            </w:r>
            <w:r w:rsidR="00315376">
              <w:rPr>
                <w:webHidden/>
              </w:rPr>
              <w:t>3</w:t>
            </w:r>
            <w:r w:rsidR="00A96B83" w:rsidRPr="00655D62">
              <w:rPr>
                <w:noProof w:val="0"/>
                <w:webHidden/>
              </w:rPr>
              <w:fldChar w:fldCharType="end"/>
            </w:r>
          </w:hyperlink>
        </w:p>
        <w:p w14:paraId="3C9196C9" w14:textId="7F61E09D" w:rsidR="00A96B83" w:rsidRPr="00655D62" w:rsidRDefault="00655D62" w:rsidP="002105DB">
          <w:pPr>
            <w:pStyle w:val="TM1"/>
            <w:jc w:val="both"/>
            <w:rPr>
              <w:rFonts w:eastAsiaTheme="minorEastAsia"/>
              <w:noProof w:val="0"/>
              <w:color w:val="auto"/>
              <w:kern w:val="0"/>
              <w:szCs w:val="22"/>
              <w:lang w:eastAsia="fr-FR"/>
            </w:rPr>
          </w:pPr>
          <w:hyperlink w:anchor="_Toc83997189" w:history="1">
            <w:r w:rsidR="00A96B83" w:rsidRPr="00655D62">
              <w:rPr>
                <w:rStyle w:val="Lienhypertexte"/>
                <w:noProof w:val="0"/>
              </w:rPr>
              <w:t>Create a new session</w:t>
            </w:r>
            <w:r w:rsidR="00A96B83" w:rsidRPr="00655D62">
              <w:rPr>
                <w:noProof w:val="0"/>
                <w:webHidden/>
              </w:rPr>
              <w:tab/>
            </w:r>
            <w:r w:rsidR="00A96B83" w:rsidRPr="00655D62">
              <w:rPr>
                <w:noProof w:val="0"/>
                <w:webHidden/>
              </w:rPr>
              <w:fldChar w:fldCharType="begin"/>
            </w:r>
            <w:r w:rsidR="00A96B83" w:rsidRPr="00655D62">
              <w:rPr>
                <w:noProof w:val="0"/>
                <w:webHidden/>
              </w:rPr>
              <w:instrText xml:space="preserve"> PAGEREF _Toc83997189 \h </w:instrText>
            </w:r>
            <w:r w:rsidR="00A96B83" w:rsidRPr="00655D62">
              <w:rPr>
                <w:noProof w:val="0"/>
                <w:webHidden/>
              </w:rPr>
            </w:r>
            <w:r w:rsidR="00A96B83" w:rsidRPr="00655D62">
              <w:rPr>
                <w:noProof w:val="0"/>
                <w:webHidden/>
              </w:rPr>
              <w:fldChar w:fldCharType="separate"/>
            </w:r>
            <w:r w:rsidR="00315376">
              <w:rPr>
                <w:webHidden/>
              </w:rPr>
              <w:t>6</w:t>
            </w:r>
            <w:r w:rsidR="00A96B83" w:rsidRPr="00655D62">
              <w:rPr>
                <w:noProof w:val="0"/>
                <w:webHidden/>
              </w:rPr>
              <w:fldChar w:fldCharType="end"/>
            </w:r>
          </w:hyperlink>
        </w:p>
        <w:p w14:paraId="38526613" w14:textId="4A89964D" w:rsidR="00A96B83" w:rsidRPr="00655D62" w:rsidRDefault="00655D62" w:rsidP="002105DB">
          <w:pPr>
            <w:pStyle w:val="TM1"/>
            <w:jc w:val="both"/>
            <w:rPr>
              <w:rFonts w:eastAsiaTheme="minorEastAsia"/>
              <w:noProof w:val="0"/>
              <w:color w:val="auto"/>
              <w:kern w:val="0"/>
              <w:szCs w:val="22"/>
              <w:lang w:eastAsia="fr-FR"/>
            </w:rPr>
          </w:pPr>
          <w:hyperlink w:anchor="_Toc83997190" w:history="1">
            <w:r w:rsidR="00A96B83" w:rsidRPr="00655D62">
              <w:rPr>
                <w:rStyle w:val="Lienhypertexte"/>
                <w:noProof w:val="0"/>
              </w:rPr>
              <w:t>Open session</w:t>
            </w:r>
            <w:r w:rsidR="00A96B83" w:rsidRPr="00655D62">
              <w:rPr>
                <w:noProof w:val="0"/>
                <w:webHidden/>
              </w:rPr>
              <w:tab/>
            </w:r>
            <w:r w:rsidR="00A96B83" w:rsidRPr="00655D62">
              <w:rPr>
                <w:noProof w:val="0"/>
                <w:webHidden/>
              </w:rPr>
              <w:fldChar w:fldCharType="begin"/>
            </w:r>
            <w:r w:rsidR="00A96B83" w:rsidRPr="00655D62">
              <w:rPr>
                <w:noProof w:val="0"/>
                <w:webHidden/>
              </w:rPr>
              <w:instrText xml:space="preserve"> PAGEREF _Toc83997190 \h </w:instrText>
            </w:r>
            <w:r w:rsidR="00A96B83" w:rsidRPr="00655D62">
              <w:rPr>
                <w:noProof w:val="0"/>
                <w:webHidden/>
              </w:rPr>
            </w:r>
            <w:r w:rsidR="00A96B83" w:rsidRPr="00655D62">
              <w:rPr>
                <w:noProof w:val="0"/>
                <w:webHidden/>
              </w:rPr>
              <w:fldChar w:fldCharType="separate"/>
            </w:r>
            <w:r w:rsidR="00315376">
              <w:rPr>
                <w:webHidden/>
              </w:rPr>
              <w:t>14</w:t>
            </w:r>
            <w:r w:rsidR="00A96B83" w:rsidRPr="00655D62">
              <w:rPr>
                <w:noProof w:val="0"/>
                <w:webHidden/>
              </w:rPr>
              <w:fldChar w:fldCharType="end"/>
            </w:r>
          </w:hyperlink>
        </w:p>
        <w:p w14:paraId="4C22C490" w14:textId="17928250" w:rsidR="00A96B83" w:rsidRPr="00655D62" w:rsidRDefault="00655D62" w:rsidP="002105DB">
          <w:pPr>
            <w:pStyle w:val="TM1"/>
            <w:jc w:val="both"/>
            <w:rPr>
              <w:rFonts w:eastAsiaTheme="minorEastAsia"/>
              <w:noProof w:val="0"/>
              <w:color w:val="auto"/>
              <w:kern w:val="0"/>
              <w:szCs w:val="22"/>
              <w:lang w:eastAsia="fr-FR"/>
            </w:rPr>
          </w:pPr>
          <w:hyperlink w:anchor="_Toc83997191" w:history="1">
            <w:r w:rsidR="00A96B83" w:rsidRPr="00655D62">
              <w:rPr>
                <w:rStyle w:val="Lienhypertexte"/>
                <w:noProof w:val="0"/>
              </w:rPr>
              <w:t>Save session</w:t>
            </w:r>
            <w:r w:rsidR="00A96B83" w:rsidRPr="00655D62">
              <w:rPr>
                <w:noProof w:val="0"/>
                <w:webHidden/>
              </w:rPr>
              <w:tab/>
            </w:r>
            <w:r w:rsidR="00A96B83" w:rsidRPr="00655D62">
              <w:rPr>
                <w:noProof w:val="0"/>
                <w:webHidden/>
              </w:rPr>
              <w:fldChar w:fldCharType="begin"/>
            </w:r>
            <w:r w:rsidR="00A96B83" w:rsidRPr="00655D62">
              <w:rPr>
                <w:noProof w:val="0"/>
                <w:webHidden/>
              </w:rPr>
              <w:instrText xml:space="preserve"> PAGEREF _Toc83997191 \h </w:instrText>
            </w:r>
            <w:r w:rsidR="00A96B83" w:rsidRPr="00655D62">
              <w:rPr>
                <w:noProof w:val="0"/>
                <w:webHidden/>
              </w:rPr>
            </w:r>
            <w:r w:rsidR="00A96B83" w:rsidRPr="00655D62">
              <w:rPr>
                <w:noProof w:val="0"/>
                <w:webHidden/>
              </w:rPr>
              <w:fldChar w:fldCharType="separate"/>
            </w:r>
            <w:r w:rsidR="00315376">
              <w:rPr>
                <w:webHidden/>
              </w:rPr>
              <w:t>15</w:t>
            </w:r>
            <w:r w:rsidR="00A96B83" w:rsidRPr="00655D62">
              <w:rPr>
                <w:noProof w:val="0"/>
                <w:webHidden/>
              </w:rPr>
              <w:fldChar w:fldCharType="end"/>
            </w:r>
          </w:hyperlink>
        </w:p>
        <w:p w14:paraId="6CDBA419" w14:textId="47E51A2D" w:rsidR="00A96B83" w:rsidRPr="00655D62" w:rsidRDefault="00655D62" w:rsidP="002105DB">
          <w:pPr>
            <w:pStyle w:val="TM1"/>
            <w:jc w:val="both"/>
            <w:rPr>
              <w:rFonts w:eastAsiaTheme="minorEastAsia"/>
              <w:noProof w:val="0"/>
              <w:color w:val="auto"/>
              <w:kern w:val="0"/>
              <w:szCs w:val="22"/>
              <w:lang w:eastAsia="fr-FR"/>
            </w:rPr>
          </w:pPr>
          <w:hyperlink w:anchor="_Toc83997192" w:history="1">
            <w:r w:rsidR="00A96B83" w:rsidRPr="00655D62">
              <w:rPr>
                <w:rStyle w:val="Lienhypertexte"/>
                <w:noProof w:val="0"/>
              </w:rPr>
              <w:t>Protocol tab</w:t>
            </w:r>
            <w:r w:rsidR="00A96B83" w:rsidRPr="00655D62">
              <w:rPr>
                <w:noProof w:val="0"/>
                <w:webHidden/>
              </w:rPr>
              <w:tab/>
            </w:r>
            <w:r w:rsidR="00A96B83" w:rsidRPr="00655D62">
              <w:rPr>
                <w:noProof w:val="0"/>
                <w:webHidden/>
              </w:rPr>
              <w:fldChar w:fldCharType="begin"/>
            </w:r>
            <w:r w:rsidR="00A96B83" w:rsidRPr="00655D62">
              <w:rPr>
                <w:noProof w:val="0"/>
                <w:webHidden/>
              </w:rPr>
              <w:instrText xml:space="preserve"> PAGEREF _Toc83997192 \h </w:instrText>
            </w:r>
            <w:r w:rsidR="00A96B83" w:rsidRPr="00655D62">
              <w:rPr>
                <w:noProof w:val="0"/>
                <w:webHidden/>
              </w:rPr>
            </w:r>
            <w:r w:rsidR="00A96B83" w:rsidRPr="00655D62">
              <w:rPr>
                <w:noProof w:val="0"/>
                <w:webHidden/>
              </w:rPr>
              <w:fldChar w:fldCharType="separate"/>
            </w:r>
            <w:r w:rsidR="00315376">
              <w:rPr>
                <w:webHidden/>
              </w:rPr>
              <w:t>16</w:t>
            </w:r>
            <w:r w:rsidR="00A96B83" w:rsidRPr="00655D62">
              <w:rPr>
                <w:noProof w:val="0"/>
                <w:webHidden/>
              </w:rPr>
              <w:fldChar w:fldCharType="end"/>
            </w:r>
          </w:hyperlink>
        </w:p>
        <w:p w14:paraId="4133407A" w14:textId="54D31C42" w:rsidR="00A96B83" w:rsidRPr="00655D62" w:rsidRDefault="00655D62" w:rsidP="002105DB">
          <w:pPr>
            <w:pStyle w:val="TM1"/>
            <w:jc w:val="both"/>
            <w:rPr>
              <w:rFonts w:eastAsiaTheme="minorEastAsia"/>
              <w:noProof w:val="0"/>
              <w:color w:val="auto"/>
              <w:kern w:val="0"/>
              <w:szCs w:val="22"/>
              <w:lang w:eastAsia="fr-FR"/>
            </w:rPr>
          </w:pPr>
          <w:hyperlink w:anchor="_Toc83997193" w:history="1">
            <w:r w:rsidR="00A96B83" w:rsidRPr="00655D62">
              <w:rPr>
                <w:rStyle w:val="Lienhypertexte"/>
                <w:noProof w:val="0"/>
              </w:rPr>
              <w:t>Scenario tab</w:t>
            </w:r>
            <w:r w:rsidR="00A96B83" w:rsidRPr="00655D62">
              <w:rPr>
                <w:noProof w:val="0"/>
                <w:webHidden/>
              </w:rPr>
              <w:tab/>
            </w:r>
            <w:r w:rsidR="00A96B83" w:rsidRPr="00655D62">
              <w:rPr>
                <w:noProof w:val="0"/>
                <w:webHidden/>
              </w:rPr>
              <w:fldChar w:fldCharType="begin"/>
            </w:r>
            <w:r w:rsidR="00A96B83" w:rsidRPr="00655D62">
              <w:rPr>
                <w:noProof w:val="0"/>
                <w:webHidden/>
              </w:rPr>
              <w:instrText xml:space="preserve"> PAGEREF _Toc83997193 \h </w:instrText>
            </w:r>
            <w:r w:rsidR="00A96B83" w:rsidRPr="00655D62">
              <w:rPr>
                <w:noProof w:val="0"/>
                <w:webHidden/>
              </w:rPr>
            </w:r>
            <w:r w:rsidR="00A96B83" w:rsidRPr="00655D62">
              <w:rPr>
                <w:noProof w:val="0"/>
                <w:webHidden/>
              </w:rPr>
              <w:fldChar w:fldCharType="separate"/>
            </w:r>
            <w:r w:rsidR="00315376">
              <w:rPr>
                <w:webHidden/>
              </w:rPr>
              <w:t>23</w:t>
            </w:r>
            <w:r w:rsidR="00A96B83" w:rsidRPr="00655D62">
              <w:rPr>
                <w:noProof w:val="0"/>
                <w:webHidden/>
              </w:rPr>
              <w:fldChar w:fldCharType="end"/>
            </w:r>
          </w:hyperlink>
        </w:p>
        <w:p w14:paraId="663D69A6" w14:textId="2D28DA3E" w:rsidR="00A96B83" w:rsidRPr="00655D62" w:rsidRDefault="00655D62" w:rsidP="002105DB">
          <w:pPr>
            <w:pStyle w:val="TM1"/>
            <w:jc w:val="both"/>
            <w:rPr>
              <w:rFonts w:eastAsiaTheme="minorEastAsia"/>
              <w:noProof w:val="0"/>
              <w:color w:val="auto"/>
              <w:kern w:val="0"/>
              <w:szCs w:val="22"/>
              <w:lang w:eastAsia="fr-FR"/>
            </w:rPr>
          </w:pPr>
          <w:hyperlink w:anchor="_Toc83997194" w:history="1">
            <w:r w:rsidR="00A96B83" w:rsidRPr="00655D62">
              <w:rPr>
                <w:rStyle w:val="Lienhypertexte"/>
                <w:noProof w:val="0"/>
              </w:rPr>
              <w:t>Upload tab</w:t>
            </w:r>
            <w:r w:rsidR="00A96B83" w:rsidRPr="00655D62">
              <w:rPr>
                <w:noProof w:val="0"/>
                <w:webHidden/>
              </w:rPr>
              <w:tab/>
            </w:r>
            <w:r w:rsidR="00A96B83" w:rsidRPr="00655D62">
              <w:rPr>
                <w:noProof w:val="0"/>
                <w:webHidden/>
              </w:rPr>
              <w:fldChar w:fldCharType="begin"/>
            </w:r>
            <w:r w:rsidR="00A96B83" w:rsidRPr="00655D62">
              <w:rPr>
                <w:noProof w:val="0"/>
                <w:webHidden/>
              </w:rPr>
              <w:instrText xml:space="preserve"> PAGEREF _Toc83997194 \h </w:instrText>
            </w:r>
            <w:r w:rsidR="00A96B83" w:rsidRPr="00655D62">
              <w:rPr>
                <w:noProof w:val="0"/>
                <w:webHidden/>
              </w:rPr>
            </w:r>
            <w:r w:rsidR="00A96B83" w:rsidRPr="00655D62">
              <w:rPr>
                <w:noProof w:val="0"/>
                <w:webHidden/>
              </w:rPr>
              <w:fldChar w:fldCharType="separate"/>
            </w:r>
            <w:r w:rsidR="00315376">
              <w:rPr>
                <w:webHidden/>
              </w:rPr>
              <w:t>43</w:t>
            </w:r>
            <w:r w:rsidR="00A96B83" w:rsidRPr="00655D62">
              <w:rPr>
                <w:noProof w:val="0"/>
                <w:webHidden/>
              </w:rPr>
              <w:fldChar w:fldCharType="end"/>
            </w:r>
          </w:hyperlink>
        </w:p>
        <w:p w14:paraId="5D0B03A2" w14:textId="7FE1DB30" w:rsidR="00A96B83" w:rsidRPr="00655D62" w:rsidRDefault="00655D62" w:rsidP="002105DB">
          <w:pPr>
            <w:pStyle w:val="TM1"/>
            <w:jc w:val="both"/>
            <w:rPr>
              <w:rFonts w:eastAsiaTheme="minorEastAsia"/>
              <w:noProof w:val="0"/>
              <w:color w:val="auto"/>
              <w:kern w:val="0"/>
              <w:szCs w:val="22"/>
              <w:lang w:eastAsia="fr-FR"/>
            </w:rPr>
          </w:pPr>
          <w:hyperlink w:anchor="_Toc83997195" w:history="1">
            <w:r w:rsidR="00A96B83" w:rsidRPr="00655D62">
              <w:rPr>
                <w:rStyle w:val="Lienhypertexte"/>
                <w:noProof w:val="0"/>
              </w:rPr>
              <w:t>Monitoring tab</w:t>
            </w:r>
            <w:r w:rsidR="00A96B83" w:rsidRPr="00655D62">
              <w:rPr>
                <w:noProof w:val="0"/>
                <w:webHidden/>
              </w:rPr>
              <w:tab/>
            </w:r>
            <w:r w:rsidR="00A96B83" w:rsidRPr="00655D62">
              <w:rPr>
                <w:noProof w:val="0"/>
                <w:webHidden/>
              </w:rPr>
              <w:fldChar w:fldCharType="begin"/>
            </w:r>
            <w:r w:rsidR="00A96B83" w:rsidRPr="00655D62">
              <w:rPr>
                <w:noProof w:val="0"/>
                <w:webHidden/>
              </w:rPr>
              <w:instrText xml:space="preserve"> PAGEREF _Toc83997195 \h </w:instrText>
            </w:r>
            <w:r w:rsidR="00A96B83" w:rsidRPr="00655D62">
              <w:rPr>
                <w:noProof w:val="0"/>
                <w:webHidden/>
              </w:rPr>
            </w:r>
            <w:r w:rsidR="00A96B83" w:rsidRPr="00655D62">
              <w:rPr>
                <w:noProof w:val="0"/>
                <w:webHidden/>
              </w:rPr>
              <w:fldChar w:fldCharType="separate"/>
            </w:r>
            <w:r w:rsidR="00315376">
              <w:rPr>
                <w:webHidden/>
              </w:rPr>
              <w:t>45</w:t>
            </w:r>
            <w:r w:rsidR="00A96B83" w:rsidRPr="00655D62">
              <w:rPr>
                <w:noProof w:val="0"/>
                <w:webHidden/>
              </w:rPr>
              <w:fldChar w:fldCharType="end"/>
            </w:r>
          </w:hyperlink>
        </w:p>
        <w:p w14:paraId="0A974123" w14:textId="7991EA41" w:rsidR="00A96B83" w:rsidRPr="00655D62" w:rsidRDefault="00655D62" w:rsidP="002105DB">
          <w:pPr>
            <w:pStyle w:val="TM1"/>
            <w:jc w:val="both"/>
            <w:rPr>
              <w:rFonts w:eastAsiaTheme="minorEastAsia"/>
              <w:noProof w:val="0"/>
              <w:color w:val="auto"/>
              <w:kern w:val="0"/>
              <w:szCs w:val="22"/>
              <w:lang w:eastAsia="fr-FR"/>
            </w:rPr>
          </w:pPr>
          <w:hyperlink w:anchor="_Toc83997196" w:history="1">
            <w:r w:rsidR="00A96B83" w:rsidRPr="00655D62">
              <w:rPr>
                <w:rStyle w:val="Lienhypertexte"/>
                <w:noProof w:val="0"/>
              </w:rPr>
              <w:t>Data tab</w:t>
            </w:r>
            <w:r w:rsidR="00A96B83" w:rsidRPr="00655D62">
              <w:rPr>
                <w:noProof w:val="0"/>
                <w:webHidden/>
              </w:rPr>
              <w:tab/>
            </w:r>
            <w:r w:rsidR="00A96B83" w:rsidRPr="00655D62">
              <w:rPr>
                <w:noProof w:val="0"/>
                <w:webHidden/>
              </w:rPr>
              <w:fldChar w:fldCharType="begin"/>
            </w:r>
            <w:r w:rsidR="00A96B83" w:rsidRPr="00655D62">
              <w:rPr>
                <w:noProof w:val="0"/>
                <w:webHidden/>
              </w:rPr>
              <w:instrText xml:space="preserve"> PAGEREF _Toc83997196 \h </w:instrText>
            </w:r>
            <w:r w:rsidR="00A96B83" w:rsidRPr="00655D62">
              <w:rPr>
                <w:noProof w:val="0"/>
                <w:webHidden/>
              </w:rPr>
            </w:r>
            <w:r w:rsidR="00A96B83" w:rsidRPr="00655D62">
              <w:rPr>
                <w:noProof w:val="0"/>
                <w:webHidden/>
              </w:rPr>
              <w:fldChar w:fldCharType="separate"/>
            </w:r>
            <w:r w:rsidR="00315376">
              <w:rPr>
                <w:webHidden/>
              </w:rPr>
              <w:t>49</w:t>
            </w:r>
            <w:r w:rsidR="00A96B83" w:rsidRPr="00655D62">
              <w:rPr>
                <w:noProof w:val="0"/>
                <w:webHidden/>
              </w:rPr>
              <w:fldChar w:fldCharType="end"/>
            </w:r>
          </w:hyperlink>
        </w:p>
        <w:p w14:paraId="67AA82AD" w14:textId="159EA8F3" w:rsidR="00A96B83" w:rsidRPr="00655D62" w:rsidRDefault="00655D62" w:rsidP="002105DB">
          <w:pPr>
            <w:pStyle w:val="TM1"/>
            <w:jc w:val="both"/>
            <w:rPr>
              <w:rFonts w:eastAsiaTheme="minorEastAsia"/>
              <w:noProof w:val="0"/>
              <w:color w:val="auto"/>
              <w:kern w:val="0"/>
              <w:szCs w:val="22"/>
              <w:lang w:eastAsia="fr-FR"/>
            </w:rPr>
          </w:pPr>
          <w:hyperlink w:anchor="_Toc83997197" w:history="1">
            <w:r w:rsidR="00A96B83" w:rsidRPr="00655D62">
              <w:rPr>
                <w:rStyle w:val="Lienhypertexte"/>
                <w:noProof w:val="0"/>
              </w:rPr>
              <w:t>TimeSens for panelists</w:t>
            </w:r>
            <w:r w:rsidR="00A96B83" w:rsidRPr="00655D62">
              <w:rPr>
                <w:noProof w:val="0"/>
                <w:webHidden/>
              </w:rPr>
              <w:tab/>
            </w:r>
            <w:r w:rsidR="00A96B83" w:rsidRPr="00655D62">
              <w:rPr>
                <w:noProof w:val="0"/>
                <w:webHidden/>
              </w:rPr>
              <w:fldChar w:fldCharType="begin"/>
            </w:r>
            <w:r w:rsidR="00A96B83" w:rsidRPr="00655D62">
              <w:rPr>
                <w:noProof w:val="0"/>
                <w:webHidden/>
              </w:rPr>
              <w:instrText xml:space="preserve"> PAGEREF _Toc83997197 \h </w:instrText>
            </w:r>
            <w:r w:rsidR="00A96B83" w:rsidRPr="00655D62">
              <w:rPr>
                <w:noProof w:val="0"/>
                <w:webHidden/>
              </w:rPr>
            </w:r>
            <w:r w:rsidR="00A96B83" w:rsidRPr="00655D62">
              <w:rPr>
                <w:noProof w:val="0"/>
                <w:webHidden/>
              </w:rPr>
              <w:fldChar w:fldCharType="separate"/>
            </w:r>
            <w:r w:rsidR="00315376">
              <w:rPr>
                <w:webHidden/>
              </w:rPr>
              <w:t>50</w:t>
            </w:r>
            <w:r w:rsidR="00A96B83" w:rsidRPr="00655D62">
              <w:rPr>
                <w:noProof w:val="0"/>
                <w:webHidden/>
              </w:rPr>
              <w:fldChar w:fldCharType="end"/>
            </w:r>
          </w:hyperlink>
        </w:p>
        <w:p w14:paraId="13641213" w14:textId="77777777" w:rsidR="001D0924" w:rsidRPr="00655D62" w:rsidRDefault="002A50DF" w:rsidP="002105DB">
          <w:pPr>
            <w:jc w:val="both"/>
            <w:rPr>
              <w:b/>
              <w:bCs/>
            </w:rPr>
          </w:pPr>
          <w:r w:rsidRPr="00655D62">
            <w:fldChar w:fldCharType="end"/>
          </w:r>
        </w:p>
      </w:sdtContent>
    </w:sdt>
    <w:p w14:paraId="0116139C" w14:textId="77777777" w:rsidR="001D0924" w:rsidRPr="00655D62" w:rsidRDefault="001D0924" w:rsidP="002105DB">
      <w:pPr>
        <w:jc w:val="both"/>
        <w:sectPr w:rsidR="001D0924" w:rsidRPr="00655D62" w:rsidSect="00CF296B">
          <w:headerReference w:type="default" r:id="rId11"/>
          <w:pgSz w:w="12240" w:h="15840" w:code="1"/>
          <w:pgMar w:top="720" w:right="720" w:bottom="720" w:left="720" w:header="864" w:footer="720" w:gutter="0"/>
          <w:pgNumType w:start="0"/>
          <w:cols w:space="720"/>
          <w:titlePg/>
          <w:docGrid w:linePitch="360"/>
        </w:sectPr>
      </w:pPr>
    </w:p>
    <w:p w14:paraId="46FAFDB2" w14:textId="77777777" w:rsidR="001D0924" w:rsidRPr="00655D62" w:rsidRDefault="004A4210" w:rsidP="002105DB">
      <w:pPr>
        <w:pStyle w:val="Titre1"/>
        <w:jc w:val="both"/>
      </w:pPr>
      <w:bookmarkStart w:id="0" w:name="_Toc83997187"/>
      <w:r w:rsidRPr="00655D62">
        <w:lastRenderedPageBreak/>
        <w:t>Important considerations</w:t>
      </w:r>
      <w:bookmarkEnd w:id="0"/>
    </w:p>
    <w:p w14:paraId="25E36E15" w14:textId="77777777" w:rsidR="001D0924" w:rsidRPr="00655D62" w:rsidRDefault="00842090" w:rsidP="002105DB">
      <w:pPr>
        <w:pStyle w:val="Titre2"/>
        <w:jc w:val="both"/>
      </w:pPr>
      <w:r w:rsidRPr="00655D62">
        <w:t>Timesens V2 is a WEB APP</w:t>
      </w:r>
    </w:p>
    <w:p w14:paraId="2102E775" w14:textId="77777777" w:rsidR="001D0924" w:rsidRPr="00655D62" w:rsidRDefault="00842090" w:rsidP="002105DB">
      <w:pPr>
        <w:jc w:val="both"/>
        <w:rPr>
          <w:color w:val="FF0000"/>
        </w:rPr>
      </w:pPr>
      <w:r w:rsidRPr="00655D62">
        <w:rPr>
          <w:b/>
          <w:color w:val="FF0000"/>
        </w:rPr>
        <w:t>An internet conne</w:t>
      </w:r>
      <w:r w:rsidR="00080213">
        <w:rPr>
          <w:b/>
          <w:color w:val="FF0000"/>
        </w:rPr>
        <w:t>ct</w:t>
      </w:r>
      <w:bookmarkStart w:id="1" w:name="_GoBack"/>
      <w:bookmarkEnd w:id="1"/>
      <w:r w:rsidRPr="00655D62">
        <w:rPr>
          <w:b/>
          <w:color w:val="FF0000"/>
        </w:rPr>
        <w:t>ion is required</w:t>
      </w:r>
      <w:r w:rsidR="003C4B02" w:rsidRPr="00655D62">
        <w:rPr>
          <w:b/>
          <w:color w:val="FF0000"/>
        </w:rPr>
        <w:t xml:space="preserve"> to create, deploy and access the sessions</w:t>
      </w:r>
      <w:r w:rsidR="003C4B02" w:rsidRPr="00655D62">
        <w:rPr>
          <w:color w:val="FF0000"/>
        </w:rPr>
        <w:t>.</w:t>
      </w:r>
    </w:p>
    <w:p w14:paraId="07764674" w14:textId="77777777" w:rsidR="00511C8C" w:rsidRPr="00655D62" w:rsidRDefault="00511C8C" w:rsidP="002105DB">
      <w:pPr>
        <w:jc w:val="both"/>
      </w:pPr>
      <w:r w:rsidRPr="00655D62">
        <w:t xml:space="preserve">INRAE disclaims all liability for the quality and electronic transmission of data using telecommunications networks and more generally the quality and reliability of the internet connection between the user </w:t>
      </w:r>
      <w:r w:rsidR="002105DB" w:rsidRPr="00655D62">
        <w:t>device and</w:t>
      </w:r>
      <w:r w:rsidRPr="00655D62">
        <w:t xml:space="preserve"> the software.</w:t>
      </w:r>
    </w:p>
    <w:p w14:paraId="5F798689" w14:textId="77777777" w:rsidR="003C4B02" w:rsidRPr="00655D62" w:rsidRDefault="003C4B02" w:rsidP="002105DB">
      <w:pPr>
        <w:jc w:val="both"/>
      </w:pPr>
      <w:r w:rsidRPr="00655D62">
        <w:rPr>
          <w:b/>
          <w:color w:val="FF0000"/>
        </w:rPr>
        <w:t>Some functionalities are operating system and browser dependent</w:t>
      </w:r>
      <w:r w:rsidRPr="00655D62">
        <w:t>.</w:t>
      </w:r>
      <w:r w:rsidRPr="00655D62">
        <w:rPr>
          <w:b/>
        </w:rPr>
        <w:t xml:space="preserve"> </w:t>
      </w:r>
      <w:r w:rsidR="00080213" w:rsidRPr="00655D62">
        <w:rPr>
          <w:b/>
        </w:rPr>
        <w:t>Recommended</w:t>
      </w:r>
      <w:r w:rsidRPr="00655D62">
        <w:rPr>
          <w:b/>
        </w:rPr>
        <w:t xml:space="preserve"> browsers</w:t>
      </w:r>
      <w:r w:rsidRPr="00655D62">
        <w:t xml:space="preserve"> to access the web app as panel leader or panelists are </w:t>
      </w:r>
      <w:r w:rsidRPr="00655D62">
        <w:rPr>
          <w:b/>
        </w:rPr>
        <w:t>Chrome</w:t>
      </w:r>
      <w:r w:rsidRPr="00655D62">
        <w:t xml:space="preserve"> and </w:t>
      </w:r>
      <w:r w:rsidRPr="00655D62">
        <w:rPr>
          <w:b/>
        </w:rPr>
        <w:t>Firefox</w:t>
      </w:r>
      <w:r w:rsidRPr="00655D62">
        <w:t xml:space="preserve">. </w:t>
      </w:r>
    </w:p>
    <w:p w14:paraId="542B3107" w14:textId="77777777" w:rsidR="00EB16F2" w:rsidRPr="00655D62" w:rsidRDefault="00EB16F2" w:rsidP="002105DB">
      <w:pPr>
        <w:jc w:val="both"/>
        <w:rPr>
          <w:b/>
        </w:rPr>
      </w:pPr>
      <w:r w:rsidRPr="00655D62">
        <w:t xml:space="preserve">The URL to access the </w:t>
      </w:r>
      <w:r w:rsidR="003C4B02" w:rsidRPr="00655D62">
        <w:t xml:space="preserve">web </w:t>
      </w:r>
      <w:r w:rsidRPr="00655D62">
        <w:t xml:space="preserve">app is: </w:t>
      </w:r>
      <w:hyperlink r:id="rId12" w:history="1">
        <w:r w:rsidR="00EF3E8D" w:rsidRPr="00655D62">
          <w:rPr>
            <w:rStyle w:val="Lienhypertexte"/>
            <w:b/>
            <w:color w:val="00B050"/>
          </w:rPr>
          <w:t>https://www.chemosenstools.com/timesens/panelleader</w:t>
        </w:r>
      </w:hyperlink>
      <w:r w:rsidR="003C4B02" w:rsidRPr="00655D62">
        <w:rPr>
          <w:b/>
        </w:rPr>
        <w:t>.</w:t>
      </w:r>
    </w:p>
    <w:p w14:paraId="1804ABAB" w14:textId="77777777" w:rsidR="004A4210" w:rsidRPr="00655D62" w:rsidRDefault="004A4210" w:rsidP="002105DB">
      <w:pPr>
        <w:pStyle w:val="Titre2"/>
        <w:jc w:val="both"/>
      </w:pPr>
      <w:r w:rsidRPr="00655D62">
        <w:t>Timesens V2 is under development</w:t>
      </w:r>
    </w:p>
    <w:p w14:paraId="063A7599" w14:textId="77777777" w:rsidR="008944F8" w:rsidRPr="00655D62" w:rsidRDefault="008944F8" w:rsidP="002105DB">
      <w:pPr>
        <w:jc w:val="both"/>
      </w:pPr>
      <w:r w:rsidRPr="00655D62">
        <w:t xml:space="preserve">INRAE provides the Service on an "as is" </w:t>
      </w:r>
      <w:r w:rsidR="00080213" w:rsidRPr="00655D62">
        <w:t>basis:</w:t>
      </w:r>
    </w:p>
    <w:p w14:paraId="0BBE2416" w14:textId="77777777" w:rsidR="00C4733E" w:rsidRPr="00655D62" w:rsidRDefault="00C4733E" w:rsidP="002105DB">
      <w:pPr>
        <w:jc w:val="both"/>
      </w:pPr>
      <w:r w:rsidRPr="00655D62">
        <w:rPr>
          <w:b/>
          <w:color w:val="FF0000"/>
        </w:rPr>
        <w:t>INRAE shall retain all rights, including the right to make updates and corrections, to the software</w:t>
      </w:r>
      <w:r w:rsidRPr="00655D62">
        <w:t xml:space="preserve">. </w:t>
      </w:r>
    </w:p>
    <w:p w14:paraId="187B07A2" w14:textId="77777777" w:rsidR="00C4733E" w:rsidRPr="00655D62" w:rsidRDefault="00C4733E" w:rsidP="002105DB">
      <w:pPr>
        <w:jc w:val="both"/>
      </w:pPr>
      <w:r w:rsidRPr="00655D62">
        <w:rPr>
          <w:b/>
          <w:color w:val="FF0000"/>
        </w:rPr>
        <w:t xml:space="preserve">INRAE has no obligation to provide any technical support and/or maintenance for the </w:t>
      </w:r>
      <w:r w:rsidR="00080213" w:rsidRPr="00655D62">
        <w:rPr>
          <w:b/>
          <w:color w:val="FF0000"/>
        </w:rPr>
        <w:t>software</w:t>
      </w:r>
      <w:r w:rsidRPr="00655D62">
        <w:t>.</w:t>
      </w:r>
    </w:p>
    <w:p w14:paraId="42E088B3" w14:textId="77777777" w:rsidR="008944F8" w:rsidRPr="00655D62" w:rsidRDefault="00C4733E" w:rsidP="002105DB">
      <w:pPr>
        <w:jc w:val="both"/>
      </w:pPr>
      <w:r w:rsidRPr="00655D62">
        <w:rPr>
          <w:b/>
          <w:color w:val="FF0000"/>
        </w:rPr>
        <w:t>INRAE does not warrant that the s</w:t>
      </w:r>
      <w:r w:rsidR="00DC5DF2" w:rsidRPr="00655D62">
        <w:rPr>
          <w:b/>
          <w:color w:val="FF0000"/>
        </w:rPr>
        <w:t>oftware</w:t>
      </w:r>
      <w:r w:rsidRPr="00655D62">
        <w:rPr>
          <w:b/>
          <w:color w:val="FF0000"/>
        </w:rPr>
        <w:t xml:space="preserve"> is exempt from any defect</w:t>
      </w:r>
      <w:r w:rsidRPr="00655D62">
        <w:t xml:space="preserve">, but shall use reasonable </w:t>
      </w:r>
      <w:r w:rsidR="00080213" w:rsidRPr="00655D62">
        <w:t>endeavors</w:t>
      </w:r>
      <w:r w:rsidRPr="00655D62">
        <w:t xml:space="preserve"> to remedy with all reasonable possible diligence any reproducible errors in the s</w:t>
      </w:r>
      <w:r w:rsidR="00DC5DF2" w:rsidRPr="00655D62">
        <w:t>oftware</w:t>
      </w:r>
      <w:r w:rsidRPr="00655D62">
        <w:t xml:space="preserve">. The user may notify INRAE of any display error, bug or malfunction by writing an email to </w:t>
      </w:r>
      <w:r w:rsidRPr="00655D62">
        <w:rPr>
          <w:b/>
          <w:color w:val="00B050"/>
        </w:rPr>
        <w:t>chemosenstools@inrae.fr</w:t>
      </w:r>
      <w:r w:rsidRPr="00655D62">
        <w:t xml:space="preserve">. </w:t>
      </w:r>
    </w:p>
    <w:p w14:paraId="3AE9135E" w14:textId="77777777" w:rsidR="00C4733E" w:rsidRPr="00655D62" w:rsidRDefault="00C4733E" w:rsidP="002105DB">
      <w:pPr>
        <w:jc w:val="both"/>
      </w:pPr>
      <w:r w:rsidRPr="00655D62">
        <w:t>INRAE does not warrant the capability of the s</w:t>
      </w:r>
      <w:r w:rsidR="00DC5DF2" w:rsidRPr="00655D62">
        <w:t>oftware</w:t>
      </w:r>
      <w:r w:rsidRPr="00655D62">
        <w:t xml:space="preserve"> to achieve the objectives or results. </w:t>
      </w:r>
      <w:r w:rsidRPr="00655D62">
        <w:rPr>
          <w:b/>
        </w:rPr>
        <w:t>The user is responsible for determining the appropriateness of the s</w:t>
      </w:r>
      <w:r w:rsidR="00DC5DF2" w:rsidRPr="00655D62">
        <w:rPr>
          <w:b/>
        </w:rPr>
        <w:t>oftware</w:t>
      </w:r>
      <w:r w:rsidRPr="00655D62">
        <w:rPr>
          <w:b/>
        </w:rPr>
        <w:t xml:space="preserve"> to its needs</w:t>
      </w:r>
      <w:r w:rsidRPr="00655D62">
        <w:t xml:space="preserve">, </w:t>
      </w:r>
      <w:r w:rsidRPr="00655D62">
        <w:rPr>
          <w:b/>
        </w:rPr>
        <w:t>for the control of its functioning, and for its use</w:t>
      </w:r>
      <w:r w:rsidRPr="00655D62">
        <w:t>.</w:t>
      </w:r>
    </w:p>
    <w:p w14:paraId="1A98DCE9" w14:textId="77777777" w:rsidR="00C4733E" w:rsidRPr="00655D62" w:rsidRDefault="008944F8" w:rsidP="002105DB">
      <w:pPr>
        <w:jc w:val="both"/>
      </w:pPr>
      <w:r w:rsidRPr="00655D62">
        <w:rPr>
          <w:b/>
        </w:rPr>
        <w:t xml:space="preserve">INRAE does not warrant the </w:t>
      </w:r>
      <w:r w:rsidR="00C4733E" w:rsidRPr="00655D62">
        <w:rPr>
          <w:b/>
        </w:rPr>
        <w:t xml:space="preserve">compatibility </w:t>
      </w:r>
      <w:r w:rsidR="00DC5DF2" w:rsidRPr="00655D62">
        <w:rPr>
          <w:b/>
        </w:rPr>
        <w:t xml:space="preserve">of the software </w:t>
      </w:r>
      <w:r w:rsidR="00C4733E" w:rsidRPr="00655D62">
        <w:rPr>
          <w:b/>
        </w:rPr>
        <w:t xml:space="preserve">with equipment and/or software configuration of the </w:t>
      </w:r>
      <w:r w:rsidRPr="00655D62">
        <w:rPr>
          <w:b/>
        </w:rPr>
        <w:t>user</w:t>
      </w:r>
      <w:r w:rsidR="00C4733E" w:rsidRPr="00655D62">
        <w:t>.</w:t>
      </w:r>
    </w:p>
    <w:p w14:paraId="755F8F5D" w14:textId="77777777" w:rsidR="00842090" w:rsidRPr="00655D62" w:rsidRDefault="00842090" w:rsidP="002105DB">
      <w:pPr>
        <w:pStyle w:val="Titre2"/>
        <w:jc w:val="both"/>
      </w:pPr>
      <w:r w:rsidRPr="00655D62">
        <w:t>AN ACCOUNT is required</w:t>
      </w:r>
    </w:p>
    <w:p w14:paraId="6E0BCFE1" w14:textId="77777777" w:rsidR="00250A1F" w:rsidRPr="00655D62" w:rsidRDefault="00250A1F" w:rsidP="002105DB">
      <w:pPr>
        <w:jc w:val="both"/>
      </w:pPr>
      <w:r w:rsidRPr="00655D62">
        <w:t xml:space="preserve">INRAE makes available the </w:t>
      </w:r>
      <w:r w:rsidR="00DC5DF2" w:rsidRPr="00655D62">
        <w:t>software</w:t>
      </w:r>
      <w:r w:rsidRPr="00655D62">
        <w:t xml:space="preserve"> by setting up </w:t>
      </w:r>
      <w:r w:rsidRPr="00655D62">
        <w:rPr>
          <w:b/>
        </w:rPr>
        <w:t>an account for the user, and providing one login for that account</w:t>
      </w:r>
      <w:r w:rsidRPr="00655D62">
        <w:t xml:space="preserve">.  </w:t>
      </w:r>
      <w:r w:rsidRPr="00655D62">
        <w:rPr>
          <w:b/>
        </w:rPr>
        <w:t>The user is responsible for storing and transmitting the account details</w:t>
      </w:r>
      <w:r w:rsidRPr="00655D62">
        <w:t xml:space="preserve"> to authorized persons of its choice. </w:t>
      </w:r>
      <w:r w:rsidRPr="00655D62">
        <w:rPr>
          <w:b/>
        </w:rPr>
        <w:t>It shall ensure that no unauthorized person has access to the s</w:t>
      </w:r>
      <w:r w:rsidR="00DC5DF2" w:rsidRPr="00655D62">
        <w:rPr>
          <w:b/>
        </w:rPr>
        <w:t>oftware</w:t>
      </w:r>
      <w:r w:rsidRPr="00655D62">
        <w:t xml:space="preserve">. </w:t>
      </w:r>
    </w:p>
    <w:p w14:paraId="5632D68F" w14:textId="77777777" w:rsidR="00250A1F" w:rsidRPr="00655D62" w:rsidRDefault="00250A1F" w:rsidP="002105DB">
      <w:pPr>
        <w:jc w:val="both"/>
      </w:pPr>
      <w:r w:rsidRPr="00655D62">
        <w:rPr>
          <w:b/>
        </w:rPr>
        <w:t>If several people share the same account, they will all have access to the same data</w:t>
      </w:r>
      <w:r w:rsidRPr="00655D62">
        <w:t xml:space="preserve">. Also, if they work simultaneously on the same session, </w:t>
      </w:r>
      <w:r w:rsidRPr="00655D62">
        <w:rPr>
          <w:b/>
        </w:rPr>
        <w:t>any modification made by one person will overwrite the modifications made by the other person</w:t>
      </w:r>
      <w:r w:rsidRPr="00655D62">
        <w:t>. For these reasons</w:t>
      </w:r>
      <w:r w:rsidRPr="00655D62">
        <w:rPr>
          <w:b/>
          <w:color w:val="FF0000"/>
        </w:rPr>
        <w:t>, it is strongly recommended not to share an account</w:t>
      </w:r>
      <w:r w:rsidRPr="00655D62">
        <w:t>.</w:t>
      </w:r>
    </w:p>
    <w:p w14:paraId="775E1479" w14:textId="77777777" w:rsidR="00511C8C" w:rsidRPr="00655D62" w:rsidRDefault="00511C8C" w:rsidP="002105DB">
      <w:pPr>
        <w:jc w:val="both"/>
      </w:pPr>
      <w:r w:rsidRPr="00655D62">
        <w:t>The user may log on at any time, exception planned maintenance or upgrade periods.</w:t>
      </w:r>
    </w:p>
    <w:p w14:paraId="6F444EB4" w14:textId="77777777" w:rsidR="00511C8C" w:rsidRPr="00655D62" w:rsidRDefault="00511C8C" w:rsidP="002105DB">
      <w:pPr>
        <w:pStyle w:val="Titre2"/>
        <w:jc w:val="both"/>
      </w:pPr>
      <w:r w:rsidRPr="00655D62">
        <w:lastRenderedPageBreak/>
        <w:t>ABOUT THE DATA</w:t>
      </w:r>
    </w:p>
    <w:p w14:paraId="2A8C4D32" w14:textId="77777777" w:rsidR="00511C8C" w:rsidRPr="00655D62" w:rsidRDefault="00511C8C" w:rsidP="002105DB">
      <w:pPr>
        <w:jc w:val="both"/>
      </w:pPr>
      <w:r w:rsidRPr="00655D62">
        <w:t xml:space="preserve">Contrarily with TimeSens V1, there is no possibility to work on local files. </w:t>
      </w:r>
      <w:r w:rsidRPr="00655D62">
        <w:rPr>
          <w:b/>
          <w:color w:val="FF0000"/>
        </w:rPr>
        <w:t>All data are stored online, on an INRAE server</w:t>
      </w:r>
      <w:r w:rsidRPr="00655D62">
        <w:t xml:space="preserve">. All network transactions between the browser and the server use the </w:t>
      </w:r>
      <w:r w:rsidRPr="00655D62">
        <w:rPr>
          <w:b/>
        </w:rPr>
        <w:t>https</w:t>
      </w:r>
      <w:r w:rsidRPr="00655D62">
        <w:t xml:space="preserve"> protocol.</w:t>
      </w:r>
    </w:p>
    <w:p w14:paraId="637A501A" w14:textId="77777777" w:rsidR="00511C8C" w:rsidRPr="00655D62" w:rsidRDefault="00511C8C" w:rsidP="002105DB">
      <w:pPr>
        <w:jc w:val="both"/>
      </w:pPr>
      <w:r w:rsidRPr="00655D62">
        <w:rPr>
          <w:b/>
        </w:rPr>
        <w:t>The user is solely liable for the contents published and/or downloaded via the software</w:t>
      </w:r>
      <w:r w:rsidRPr="00655D62">
        <w:t xml:space="preserve">. </w:t>
      </w:r>
      <w:r w:rsidRPr="00655D62">
        <w:rPr>
          <w:b/>
          <w:color w:val="FF0000"/>
        </w:rPr>
        <w:t>The user shall not store, distribute or transmit any personal data</w:t>
      </w:r>
      <w:r w:rsidRPr="00655D62">
        <w:t xml:space="preserve">. </w:t>
      </w:r>
    </w:p>
    <w:p w14:paraId="665FE696" w14:textId="77777777" w:rsidR="00511C8C" w:rsidRPr="00655D62" w:rsidRDefault="00511C8C" w:rsidP="002105DB">
      <w:pPr>
        <w:jc w:val="both"/>
      </w:pPr>
      <w:r w:rsidRPr="00655D62">
        <w:rPr>
          <w:b/>
          <w:color w:val="FF0000"/>
        </w:rPr>
        <w:t>The data will be stored for a two-months period after the execution of each session</w:t>
      </w:r>
      <w:r w:rsidRPr="00655D62">
        <w:t xml:space="preserve">. The user has to download the data before the term of the two-months period, otherwise the data will be erased. </w:t>
      </w:r>
      <w:r w:rsidRPr="00655D62">
        <w:rPr>
          <w:b/>
          <w:color w:val="FF0000"/>
        </w:rPr>
        <w:t>The total volume of data to be stored by the user is limited to 1 GB</w:t>
      </w:r>
      <w:r w:rsidRPr="00655D62">
        <w:t xml:space="preserve">. If the volume of data exceeds this limit, the user will be warned that the service will be interrupted until the volume of data will be adjusted. </w:t>
      </w:r>
    </w:p>
    <w:p w14:paraId="081DECFA" w14:textId="77777777" w:rsidR="00511C8C" w:rsidRPr="00655D62" w:rsidRDefault="00511C8C" w:rsidP="002105DB">
      <w:pPr>
        <w:jc w:val="both"/>
      </w:pPr>
      <w:r w:rsidRPr="00655D62">
        <w:rPr>
          <w:b/>
        </w:rPr>
        <w:t>INRAE shall not be responsible for accidental destruction of the user’s data by the user</w:t>
      </w:r>
      <w:r w:rsidRPr="00655D62">
        <w:t xml:space="preserve"> without any fault of INRAE.</w:t>
      </w:r>
    </w:p>
    <w:p w14:paraId="7F18D62F" w14:textId="77777777" w:rsidR="00511C8C" w:rsidRPr="00655D62" w:rsidRDefault="00511C8C" w:rsidP="002105DB">
      <w:pPr>
        <w:pStyle w:val="Titre2"/>
        <w:jc w:val="both"/>
      </w:pPr>
      <w:r w:rsidRPr="00655D62">
        <w:t>ABOUT THE SOFTWARE</w:t>
      </w:r>
    </w:p>
    <w:p w14:paraId="76DDBF15" w14:textId="77777777" w:rsidR="00511C8C" w:rsidRPr="00655D62" w:rsidRDefault="0036107E" w:rsidP="002105DB">
      <w:pPr>
        <w:jc w:val="both"/>
      </w:pPr>
      <w:r w:rsidRPr="00655D62">
        <w:rPr>
          <w:b/>
        </w:rPr>
        <w:t>Th</w:t>
      </w:r>
      <w:r w:rsidR="00631833" w:rsidRPr="00655D62">
        <w:rPr>
          <w:b/>
        </w:rPr>
        <w:t>e</w:t>
      </w:r>
      <w:r w:rsidRPr="00655D62">
        <w:rPr>
          <w:b/>
        </w:rPr>
        <w:t xml:space="preserve"> </w:t>
      </w:r>
      <w:r w:rsidR="00631833" w:rsidRPr="00655D62">
        <w:rPr>
          <w:b/>
        </w:rPr>
        <w:t>s</w:t>
      </w:r>
      <w:r w:rsidR="00DC5DF2" w:rsidRPr="00655D62">
        <w:rPr>
          <w:b/>
        </w:rPr>
        <w:t>oftware</w:t>
      </w:r>
      <w:r w:rsidRPr="00655D62">
        <w:rPr>
          <w:b/>
        </w:rPr>
        <w:t xml:space="preserve"> does not comprise the right for the </w:t>
      </w:r>
      <w:r w:rsidR="00631833" w:rsidRPr="00655D62">
        <w:rPr>
          <w:b/>
        </w:rPr>
        <w:t>user</w:t>
      </w:r>
      <w:r w:rsidR="00631833" w:rsidRPr="00655D62">
        <w:t>:</w:t>
      </w:r>
      <w:r w:rsidR="00C4733E" w:rsidRPr="00655D62">
        <w:t xml:space="preserve"> </w:t>
      </w:r>
    </w:p>
    <w:p w14:paraId="33F88C21" w14:textId="77777777" w:rsidR="00511C8C" w:rsidRPr="00655D62" w:rsidRDefault="00511C8C" w:rsidP="002105DB">
      <w:pPr>
        <w:jc w:val="both"/>
      </w:pPr>
      <w:r w:rsidRPr="00655D62">
        <w:t>T</w:t>
      </w:r>
      <w:r w:rsidR="0036107E" w:rsidRPr="00655D62">
        <w:t xml:space="preserve">o copy, duplicate or reproduce all or part of the </w:t>
      </w:r>
      <w:r w:rsidR="00631833" w:rsidRPr="00655D62">
        <w:t xml:space="preserve">software, </w:t>
      </w:r>
      <w:r w:rsidR="0036107E" w:rsidRPr="00655D62">
        <w:t>to make reverse engineering, to decompile or disassemble the code</w:t>
      </w:r>
      <w:r w:rsidR="00631833" w:rsidRPr="00655D62">
        <w:t xml:space="preserve"> of the</w:t>
      </w:r>
      <w:r w:rsidR="0036107E" w:rsidRPr="00655D62">
        <w:t xml:space="preserve"> </w:t>
      </w:r>
      <w:r w:rsidR="00631833" w:rsidRPr="00655D62">
        <w:t>s</w:t>
      </w:r>
      <w:r w:rsidR="0036107E" w:rsidRPr="00655D62">
        <w:t xml:space="preserve">oftware or to merge all or part of the </w:t>
      </w:r>
      <w:r w:rsidR="00631833" w:rsidRPr="00655D62">
        <w:t>s</w:t>
      </w:r>
      <w:r w:rsidR="0036107E" w:rsidRPr="00655D62">
        <w:t xml:space="preserve">oftware with another software, except if it is expressly </w:t>
      </w:r>
      <w:r w:rsidR="00080213" w:rsidRPr="00655D62">
        <w:t>authorized</w:t>
      </w:r>
      <w:r w:rsidR="0036107E" w:rsidRPr="00655D62">
        <w:t xml:space="preserve"> by </w:t>
      </w:r>
      <w:r w:rsidR="00080213" w:rsidRPr="00655D62">
        <w:t>law;</w:t>
      </w:r>
      <w:r w:rsidR="0036107E" w:rsidRPr="00655D62">
        <w:t xml:space="preserve"> </w:t>
      </w:r>
    </w:p>
    <w:p w14:paraId="61249F6F" w14:textId="77777777" w:rsidR="00511C8C" w:rsidRPr="00655D62" w:rsidRDefault="00511C8C" w:rsidP="002105DB">
      <w:pPr>
        <w:jc w:val="both"/>
      </w:pPr>
      <w:r w:rsidRPr="00655D62">
        <w:t>T</w:t>
      </w:r>
      <w:r w:rsidR="0036107E" w:rsidRPr="00655D62">
        <w:t>o rent, sell, distribute, lend, convey, transfer, grant a license or sub-license or other rights or share the rights owned by INRAE;</w:t>
      </w:r>
      <w:r w:rsidR="00C4733E" w:rsidRPr="00655D62">
        <w:t xml:space="preserve"> </w:t>
      </w:r>
    </w:p>
    <w:p w14:paraId="5505502C" w14:textId="77777777" w:rsidR="00511C8C" w:rsidRPr="00655D62" w:rsidRDefault="00511C8C" w:rsidP="002105DB">
      <w:pPr>
        <w:jc w:val="both"/>
      </w:pPr>
      <w:r w:rsidRPr="00655D62">
        <w:t>T</w:t>
      </w:r>
      <w:r w:rsidR="0036107E" w:rsidRPr="00655D62">
        <w:t xml:space="preserve">o make available all or part of the </w:t>
      </w:r>
      <w:r w:rsidR="00631833" w:rsidRPr="00655D62">
        <w:t>s</w:t>
      </w:r>
      <w:r w:rsidR="00DC5DF2" w:rsidRPr="00655D62">
        <w:t>oftware</w:t>
      </w:r>
      <w:r w:rsidR="0036107E" w:rsidRPr="00655D62">
        <w:t xml:space="preserve"> to third parties without prior and written consent of INRAE; </w:t>
      </w:r>
    </w:p>
    <w:p w14:paraId="47E18293" w14:textId="77777777" w:rsidR="0036107E" w:rsidRPr="00655D62" w:rsidRDefault="00511C8C" w:rsidP="002105DB">
      <w:pPr>
        <w:jc w:val="both"/>
      </w:pPr>
      <w:r w:rsidRPr="00655D62">
        <w:t>T</w:t>
      </w:r>
      <w:r w:rsidR="0036107E" w:rsidRPr="00655D62">
        <w:t xml:space="preserve">o sell any product or service making available all or part of the </w:t>
      </w:r>
      <w:r w:rsidR="00631833" w:rsidRPr="00655D62">
        <w:t>s</w:t>
      </w:r>
      <w:r w:rsidR="00DC5DF2" w:rsidRPr="00655D62">
        <w:t>oftware</w:t>
      </w:r>
      <w:r w:rsidR="0036107E" w:rsidRPr="00655D62">
        <w:t xml:space="preserve">, except for </w:t>
      </w:r>
      <w:r w:rsidR="00631833" w:rsidRPr="00655D62">
        <w:t>d</w:t>
      </w:r>
      <w:r w:rsidR="0036107E" w:rsidRPr="00655D62">
        <w:t xml:space="preserve">ata resulting from the </w:t>
      </w:r>
      <w:r w:rsidR="00631833" w:rsidRPr="00655D62">
        <w:t>s</w:t>
      </w:r>
      <w:r w:rsidR="00DC5DF2" w:rsidRPr="00655D62">
        <w:t>oftware</w:t>
      </w:r>
      <w:r w:rsidR="0036107E" w:rsidRPr="00655D62">
        <w:t>, without entering into an agreement with INRAE.</w:t>
      </w:r>
    </w:p>
    <w:p w14:paraId="315B0C08" w14:textId="77777777" w:rsidR="0036107E" w:rsidRPr="00655D62" w:rsidRDefault="0036107E" w:rsidP="002105DB">
      <w:pPr>
        <w:pStyle w:val="Titre2"/>
        <w:jc w:val="both"/>
      </w:pPr>
      <w:r w:rsidRPr="00655D62">
        <w:t>CITING TIMESENS</w:t>
      </w:r>
    </w:p>
    <w:p w14:paraId="0CE96574" w14:textId="77777777" w:rsidR="0036107E" w:rsidRPr="00655D62" w:rsidRDefault="0036107E" w:rsidP="002105DB">
      <w:pPr>
        <w:jc w:val="both"/>
      </w:pPr>
      <w:r w:rsidRPr="00655D62">
        <w:t xml:space="preserve">The software has been registered at the APP (agence pour la protection des programmes). The </w:t>
      </w:r>
      <w:r w:rsidR="002105DB" w:rsidRPr="00655D62">
        <w:t>identification number</w:t>
      </w:r>
      <w:r w:rsidRPr="00655D62">
        <w:t xml:space="preserve"> (IDDN) </w:t>
      </w:r>
      <w:r w:rsidR="00960433" w:rsidRPr="00655D62">
        <w:t>that was</w:t>
      </w:r>
      <w:r w:rsidR="00655D62" w:rsidRPr="00655D62">
        <w:t xml:space="preserve"> </w:t>
      </w:r>
      <w:r w:rsidRPr="00655D62">
        <w:t>assigned to</w:t>
      </w:r>
      <w:r w:rsidR="00655D62" w:rsidRPr="00655D62">
        <w:t xml:space="preserve"> </w:t>
      </w:r>
      <w:r w:rsidRPr="00655D62">
        <w:t>it,</w:t>
      </w:r>
      <w:r w:rsidR="00655D62" w:rsidRPr="00655D62">
        <w:t xml:space="preserve"> </w:t>
      </w:r>
      <w:r w:rsidRPr="00655D62">
        <w:t>and</w:t>
      </w:r>
      <w:r w:rsidR="00655D62" w:rsidRPr="00655D62">
        <w:t xml:space="preserve"> </w:t>
      </w:r>
      <w:r w:rsidRPr="00655D62">
        <w:t>which tags the software and associated publications, is IDDN.FR.001.080013.002.S.P.2011.000.10000.</w:t>
      </w:r>
    </w:p>
    <w:p w14:paraId="70E5BEBF" w14:textId="77777777" w:rsidR="009E6D1A" w:rsidRPr="00655D62" w:rsidRDefault="009E6D1A" w:rsidP="002105DB">
      <w:pPr>
        <w:jc w:val="both"/>
      </w:pPr>
      <w:r w:rsidRPr="00655D62">
        <w:rPr>
          <w:b/>
        </w:rPr>
        <w:t>The user agrees to cite INRAE and the software</w:t>
      </w:r>
      <w:r w:rsidRPr="00655D62">
        <w:t xml:space="preserve"> as follows: "Source: TIMESENS, INRA, CSGA, Dijon", </w:t>
      </w:r>
      <w:r w:rsidRPr="00655D62">
        <w:rPr>
          <w:b/>
        </w:rPr>
        <w:t>in any publication, presentation or other work in which the software has been used</w:t>
      </w:r>
      <w:r w:rsidRPr="00655D62">
        <w:t xml:space="preserve"> to produce or confirm results subject to publication, presentation or work.</w:t>
      </w:r>
    </w:p>
    <w:p w14:paraId="38D39AA6" w14:textId="77777777" w:rsidR="0036107E" w:rsidRPr="00655D62" w:rsidRDefault="0036107E" w:rsidP="002105DB">
      <w:pPr>
        <w:jc w:val="both"/>
      </w:pPr>
    </w:p>
    <w:p w14:paraId="28E0B67C" w14:textId="77777777" w:rsidR="001D0924" w:rsidRPr="00655D62" w:rsidRDefault="00842090" w:rsidP="002105DB">
      <w:pPr>
        <w:pStyle w:val="Titre1"/>
        <w:jc w:val="both"/>
      </w:pPr>
      <w:bookmarkStart w:id="2" w:name="_Toc83997188"/>
      <w:r w:rsidRPr="00655D62">
        <w:lastRenderedPageBreak/>
        <w:t>First login</w:t>
      </w:r>
      <w:bookmarkEnd w:id="2"/>
    </w:p>
    <w:p w14:paraId="4FC58744" w14:textId="77777777" w:rsidR="000E64DA" w:rsidRPr="00655D62" w:rsidRDefault="000E64DA" w:rsidP="002105DB">
      <w:pPr>
        <w:pStyle w:val="Titre2"/>
        <w:jc w:val="both"/>
      </w:pPr>
      <w:r w:rsidRPr="00655D62">
        <w:t>Authentification</w:t>
      </w:r>
    </w:p>
    <w:p w14:paraId="67E31BD6" w14:textId="77777777" w:rsidR="009820E8" w:rsidRPr="00655D62" w:rsidRDefault="009820E8" w:rsidP="002105DB">
      <w:pPr>
        <w:jc w:val="both"/>
      </w:pPr>
      <w:r w:rsidRPr="00655D62">
        <w:drawing>
          <wp:inline distT="0" distB="0" distL="0" distR="0" wp14:anchorId="524FFEEF" wp14:editId="61F3FE00">
            <wp:extent cx="5797550" cy="29260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7550" cy="2926080"/>
                    </a:xfrm>
                    <a:prstGeom prst="rect">
                      <a:avLst/>
                    </a:prstGeom>
                  </pic:spPr>
                </pic:pic>
              </a:graphicData>
            </a:graphic>
          </wp:inline>
        </w:drawing>
      </w:r>
    </w:p>
    <w:p w14:paraId="0EAFBC4F" w14:textId="77777777" w:rsidR="006A4770" w:rsidRPr="00655D62" w:rsidRDefault="00080213" w:rsidP="002105DB">
      <w:pPr>
        <w:jc w:val="both"/>
      </w:pPr>
      <w:r w:rsidRPr="00655D62">
        <w:t>Authentication</w:t>
      </w:r>
      <w:r w:rsidR="006A4770" w:rsidRPr="00655D62">
        <w:t xml:space="preserve"> with login and password is required to access the software.</w:t>
      </w:r>
    </w:p>
    <w:p w14:paraId="06D7D4D4" w14:textId="77777777" w:rsidR="009820E8" w:rsidRPr="00655D62" w:rsidRDefault="009820E8" w:rsidP="002105DB">
      <w:pPr>
        <w:pStyle w:val="Titre2"/>
        <w:jc w:val="both"/>
      </w:pPr>
      <w:r w:rsidRPr="00655D62">
        <w:t>Main menu</w:t>
      </w:r>
    </w:p>
    <w:p w14:paraId="210C9059" w14:textId="77777777" w:rsidR="009820E8" w:rsidRPr="00655D62" w:rsidRDefault="00E71234" w:rsidP="002105DB">
      <w:pPr>
        <w:jc w:val="both"/>
      </w:pPr>
      <w:r w:rsidRPr="00655D62">
        <w:drawing>
          <wp:inline distT="0" distB="0" distL="0" distR="0" wp14:anchorId="68642468" wp14:editId="64D5A4E3">
            <wp:extent cx="5797550" cy="150821"/>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583" b="88785"/>
                    <a:stretch/>
                  </pic:blipFill>
                  <pic:spPr bwMode="auto">
                    <a:xfrm>
                      <a:off x="0" y="0"/>
                      <a:ext cx="5797550" cy="150821"/>
                    </a:xfrm>
                    <a:prstGeom prst="rect">
                      <a:avLst/>
                    </a:prstGeom>
                    <a:ln>
                      <a:noFill/>
                    </a:ln>
                    <a:extLst>
                      <a:ext uri="{53640926-AAD7-44D8-BBD7-CCE9431645EC}">
                        <a14:shadowObscured xmlns:a14="http://schemas.microsoft.com/office/drawing/2010/main"/>
                      </a:ext>
                    </a:extLst>
                  </pic:spPr>
                </pic:pic>
              </a:graphicData>
            </a:graphic>
          </wp:inline>
        </w:drawing>
      </w:r>
    </w:p>
    <w:p w14:paraId="7A0A7D2C" w14:textId="77777777" w:rsidR="006A4770" w:rsidRPr="00655D62" w:rsidRDefault="006A4770" w:rsidP="002105DB">
      <w:pPr>
        <w:jc w:val="both"/>
      </w:pPr>
      <w:r w:rsidRPr="00655D62">
        <w:t>The main menu is made up of 3 parts:</w:t>
      </w:r>
    </w:p>
    <w:p w14:paraId="7F70EED3" w14:textId="77777777" w:rsidR="006A4770" w:rsidRPr="00655D62" w:rsidRDefault="006A4770" w:rsidP="002105DB">
      <w:pPr>
        <w:pStyle w:val="Paragraphedeliste"/>
        <w:numPr>
          <w:ilvl w:val="0"/>
          <w:numId w:val="15"/>
        </w:numPr>
        <w:jc w:val="both"/>
      </w:pPr>
      <w:r w:rsidRPr="00655D62">
        <w:t>A dropdown button ("Session") allowing to create, open and save a session</w:t>
      </w:r>
    </w:p>
    <w:p w14:paraId="2A871FF2" w14:textId="77777777" w:rsidR="006A4770" w:rsidRPr="00655D62" w:rsidRDefault="006A4770" w:rsidP="002105DB">
      <w:pPr>
        <w:pStyle w:val="Paragraphedeliste"/>
        <w:numPr>
          <w:ilvl w:val="0"/>
          <w:numId w:val="15"/>
        </w:numPr>
        <w:jc w:val="both"/>
      </w:pPr>
      <w:r w:rsidRPr="00655D62">
        <w:t xml:space="preserve">5 tabs corresponding to the chronological steps from session definition to data collection </w:t>
      </w:r>
    </w:p>
    <w:p w14:paraId="1CE1542B" w14:textId="77777777" w:rsidR="006A4770" w:rsidRPr="00655D62" w:rsidRDefault="006A4770" w:rsidP="002105DB">
      <w:pPr>
        <w:pStyle w:val="Paragraphedeliste"/>
        <w:numPr>
          <w:ilvl w:val="0"/>
          <w:numId w:val="15"/>
        </w:numPr>
        <w:jc w:val="both"/>
      </w:pPr>
      <w:r w:rsidRPr="00655D62">
        <w:t xml:space="preserve">5 buttons </w:t>
      </w:r>
    </w:p>
    <w:p w14:paraId="0B66B384" w14:textId="77777777" w:rsidR="006A4770" w:rsidRPr="00655D62" w:rsidRDefault="006A4770" w:rsidP="002105DB">
      <w:pPr>
        <w:jc w:val="both"/>
      </w:pPr>
      <w:r w:rsidRPr="00655D62">
        <w:t>The buttons/tabs/</w:t>
      </w:r>
      <w:r w:rsidR="00080213" w:rsidRPr="00655D62">
        <w:t>actions tab</w:t>
      </w:r>
      <w:r w:rsidRPr="00655D62">
        <w:t xml:space="preserve"> are grayed out when not applicable in the current context.</w:t>
      </w:r>
    </w:p>
    <w:p w14:paraId="7E0183C6" w14:textId="77777777" w:rsidR="009820E8" w:rsidRPr="00655D62" w:rsidRDefault="009820E8" w:rsidP="002105DB">
      <w:pPr>
        <w:pStyle w:val="Titre3"/>
        <w:jc w:val="both"/>
      </w:pPr>
      <w:r w:rsidRPr="00655D62">
        <w:t>Session button</w:t>
      </w:r>
    </w:p>
    <w:p w14:paraId="1B29454F" w14:textId="77777777" w:rsidR="009820E8" w:rsidRPr="00655D62" w:rsidRDefault="009820E8" w:rsidP="002105DB">
      <w:pPr>
        <w:jc w:val="both"/>
      </w:pPr>
      <w:r w:rsidRPr="00655D62">
        <w:drawing>
          <wp:inline distT="0" distB="0" distL="0" distR="0" wp14:anchorId="73238303" wp14:editId="3465EF2B">
            <wp:extent cx="1249200" cy="781200"/>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39" r="86415" b="78544"/>
                    <a:stretch/>
                  </pic:blipFill>
                  <pic:spPr bwMode="auto">
                    <a:xfrm>
                      <a:off x="0" y="0"/>
                      <a:ext cx="1249200" cy="781200"/>
                    </a:xfrm>
                    <a:prstGeom prst="rect">
                      <a:avLst/>
                    </a:prstGeom>
                    <a:ln>
                      <a:noFill/>
                    </a:ln>
                    <a:extLst>
                      <a:ext uri="{53640926-AAD7-44D8-BBD7-CCE9431645EC}">
                        <a14:shadowObscured xmlns:a14="http://schemas.microsoft.com/office/drawing/2010/main"/>
                      </a:ext>
                    </a:extLst>
                  </pic:spPr>
                </pic:pic>
              </a:graphicData>
            </a:graphic>
          </wp:inline>
        </w:drawing>
      </w:r>
    </w:p>
    <w:p w14:paraId="19549D47" w14:textId="77777777" w:rsidR="00E71234" w:rsidRPr="00655D62" w:rsidRDefault="00E71234" w:rsidP="002105DB">
      <w:pPr>
        <w:jc w:val="both"/>
      </w:pPr>
      <w:r w:rsidRPr="00655D62">
        <w:t>See: "Create a new session", "Open a session", "Save current session".</w:t>
      </w:r>
    </w:p>
    <w:p w14:paraId="5E225B66" w14:textId="77777777" w:rsidR="009820E8" w:rsidRPr="00655D62" w:rsidRDefault="009820E8" w:rsidP="002105DB">
      <w:pPr>
        <w:pStyle w:val="Titre3"/>
        <w:jc w:val="both"/>
      </w:pPr>
      <w:r w:rsidRPr="00655D62">
        <w:lastRenderedPageBreak/>
        <w:t>Tabs</w:t>
      </w:r>
    </w:p>
    <w:p w14:paraId="67193124" w14:textId="77777777" w:rsidR="00E71234" w:rsidRPr="00655D62" w:rsidRDefault="00E71234" w:rsidP="002105DB">
      <w:pPr>
        <w:jc w:val="both"/>
      </w:pPr>
      <w:r w:rsidRPr="00655D62">
        <w:drawing>
          <wp:inline distT="0" distB="0" distL="0" distR="0" wp14:anchorId="45951FCF" wp14:editId="04F22437">
            <wp:extent cx="2854800" cy="237600"/>
            <wp:effectExtent l="0" t="0" r="317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006" t="6583" r="59797" b="88785"/>
                    <a:stretch/>
                  </pic:blipFill>
                  <pic:spPr bwMode="auto">
                    <a:xfrm>
                      <a:off x="0" y="0"/>
                      <a:ext cx="2854800" cy="237600"/>
                    </a:xfrm>
                    <a:prstGeom prst="rect">
                      <a:avLst/>
                    </a:prstGeom>
                    <a:ln>
                      <a:noFill/>
                    </a:ln>
                    <a:extLst>
                      <a:ext uri="{53640926-AAD7-44D8-BBD7-CCE9431645EC}">
                        <a14:shadowObscured xmlns:a14="http://schemas.microsoft.com/office/drawing/2010/main"/>
                      </a:ext>
                    </a:extLst>
                  </pic:spPr>
                </pic:pic>
              </a:graphicData>
            </a:graphic>
          </wp:inline>
        </w:drawing>
      </w:r>
    </w:p>
    <w:p w14:paraId="4C7F3128" w14:textId="77777777" w:rsidR="00E71234" w:rsidRPr="00655D62" w:rsidRDefault="00E71234" w:rsidP="002105DB">
      <w:pPr>
        <w:jc w:val="both"/>
      </w:pPr>
      <w:r w:rsidRPr="00655D62">
        <w:t>See: "Protocol tab", "Scenario tab", "Deployment tab", "Monitoring tab", "Data tab".</w:t>
      </w:r>
    </w:p>
    <w:p w14:paraId="468DA7C5" w14:textId="77777777" w:rsidR="009820E8" w:rsidRPr="00655D62" w:rsidRDefault="006A4770" w:rsidP="002105DB">
      <w:pPr>
        <w:pStyle w:val="Titre3"/>
        <w:jc w:val="both"/>
      </w:pPr>
      <w:r w:rsidRPr="00655D62">
        <w:t>Menu</w:t>
      </w:r>
      <w:r w:rsidR="009820E8" w:rsidRPr="00655D62">
        <w:t xml:space="preserve"> buttons</w:t>
      </w:r>
    </w:p>
    <w:p w14:paraId="4369FB0C" w14:textId="77777777" w:rsidR="009820E8" w:rsidRPr="00655D62" w:rsidRDefault="00E71234" w:rsidP="002105DB">
      <w:pPr>
        <w:jc w:val="both"/>
      </w:pPr>
      <w:r w:rsidRPr="00655D62">
        <w:drawing>
          <wp:inline distT="0" distB="0" distL="0" distR="0" wp14:anchorId="5864078E" wp14:editId="1082A78F">
            <wp:extent cx="856800" cy="2124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0656" t="7072" b="88785"/>
                    <a:stretch/>
                  </pic:blipFill>
                  <pic:spPr bwMode="auto">
                    <a:xfrm>
                      <a:off x="0" y="0"/>
                      <a:ext cx="856800" cy="212400"/>
                    </a:xfrm>
                    <a:prstGeom prst="rect">
                      <a:avLst/>
                    </a:prstGeom>
                    <a:ln>
                      <a:noFill/>
                    </a:ln>
                    <a:extLst>
                      <a:ext uri="{53640926-AAD7-44D8-BBD7-CCE9431645EC}">
                        <a14:shadowObscured xmlns:a14="http://schemas.microsoft.com/office/drawing/2010/main"/>
                      </a:ext>
                    </a:extLst>
                  </pic:spPr>
                </pic:pic>
              </a:graphicData>
            </a:graphic>
          </wp:inline>
        </w:drawing>
      </w:r>
    </w:p>
    <w:p w14:paraId="53D0C3F7" w14:textId="77777777" w:rsidR="00A4076C" w:rsidRPr="00655D62" w:rsidRDefault="00A4076C" w:rsidP="002105DB">
      <w:pPr>
        <w:jc w:val="both"/>
      </w:pPr>
      <w:r w:rsidRPr="00655D62">
        <w:t>From left to right</w:t>
      </w:r>
      <w:r w:rsidR="00416940" w:rsidRPr="00655D62">
        <w:t>, click to</w:t>
      </w:r>
      <w:r w:rsidRPr="00655D62">
        <w:t xml:space="preserve">: </w:t>
      </w:r>
    </w:p>
    <w:p w14:paraId="0AFAB4F3" w14:textId="77777777" w:rsidR="00A4076C" w:rsidRPr="00655D62" w:rsidRDefault="00416940" w:rsidP="002105DB">
      <w:pPr>
        <w:pStyle w:val="Paragraphedeliste"/>
        <w:numPr>
          <w:ilvl w:val="0"/>
          <w:numId w:val="8"/>
        </w:numPr>
        <w:jc w:val="both"/>
      </w:pPr>
      <w:r w:rsidRPr="00655D62">
        <w:rPr>
          <w:b/>
        </w:rPr>
        <w:t>display session log</w:t>
      </w:r>
      <w:r w:rsidR="006A4770" w:rsidRPr="00655D62">
        <w:rPr>
          <w:b/>
        </w:rPr>
        <w:t xml:space="preserve"> (</w:t>
      </w:r>
      <w:r w:rsidRPr="00655D62">
        <w:t>hover to display the name</w:t>
      </w:r>
      <w:r w:rsidR="00A4076C" w:rsidRPr="00655D62">
        <w:t xml:space="preserve"> of the session</w:t>
      </w:r>
      <w:r w:rsidR="006A4770" w:rsidRPr="00655D62">
        <w:t>)</w:t>
      </w:r>
    </w:p>
    <w:p w14:paraId="4EFC7610" w14:textId="77777777" w:rsidR="00416940" w:rsidRPr="00655D62" w:rsidRDefault="00416940" w:rsidP="002105DB">
      <w:pPr>
        <w:pStyle w:val="Paragraphedeliste"/>
        <w:numPr>
          <w:ilvl w:val="0"/>
          <w:numId w:val="8"/>
        </w:numPr>
        <w:jc w:val="both"/>
      </w:pPr>
      <w:r w:rsidRPr="00655D62">
        <w:rPr>
          <w:b/>
        </w:rPr>
        <w:t>save changes</w:t>
      </w:r>
      <w:r w:rsidRPr="00655D62">
        <w:t xml:space="preserve"> made to the session</w:t>
      </w:r>
    </w:p>
    <w:p w14:paraId="464A2EF6" w14:textId="77777777" w:rsidR="00416940" w:rsidRPr="00655D62" w:rsidRDefault="00416940" w:rsidP="002105DB">
      <w:pPr>
        <w:pStyle w:val="Paragraphedeliste"/>
        <w:numPr>
          <w:ilvl w:val="0"/>
          <w:numId w:val="8"/>
        </w:numPr>
        <w:jc w:val="both"/>
      </w:pPr>
      <w:r w:rsidRPr="00655D62">
        <w:rPr>
          <w:b/>
        </w:rPr>
        <w:t>display settings</w:t>
      </w:r>
    </w:p>
    <w:p w14:paraId="26F86378" w14:textId="77777777" w:rsidR="00416940" w:rsidRPr="00655D62" w:rsidRDefault="00416940" w:rsidP="002105DB">
      <w:pPr>
        <w:pStyle w:val="Paragraphedeliste"/>
        <w:numPr>
          <w:ilvl w:val="0"/>
          <w:numId w:val="8"/>
        </w:numPr>
        <w:jc w:val="both"/>
      </w:pPr>
      <w:r w:rsidRPr="00655D62">
        <w:rPr>
          <w:b/>
        </w:rPr>
        <w:t>switch to full screen mode</w:t>
      </w:r>
    </w:p>
    <w:p w14:paraId="220CACBE" w14:textId="77777777" w:rsidR="00416940" w:rsidRPr="00655D62" w:rsidRDefault="00416940" w:rsidP="002105DB">
      <w:pPr>
        <w:pStyle w:val="Paragraphedeliste"/>
        <w:numPr>
          <w:ilvl w:val="0"/>
          <w:numId w:val="8"/>
        </w:numPr>
        <w:jc w:val="both"/>
      </w:pPr>
      <w:r w:rsidRPr="00655D62">
        <w:rPr>
          <w:b/>
        </w:rPr>
        <w:t>log out</w:t>
      </w:r>
      <w:r w:rsidRPr="00655D62">
        <w:t xml:space="preserve"> (change of user)</w:t>
      </w:r>
    </w:p>
    <w:p w14:paraId="5B4BA6B3" w14:textId="77777777" w:rsidR="00A4076C" w:rsidRPr="00655D62" w:rsidRDefault="00A4076C" w:rsidP="002105DB">
      <w:pPr>
        <w:jc w:val="both"/>
      </w:pPr>
      <w:r w:rsidRPr="00655D62">
        <w:t>The action is grayed out if it is not accessible.</w:t>
      </w:r>
    </w:p>
    <w:p w14:paraId="00470B48" w14:textId="77777777" w:rsidR="009820E8" w:rsidRPr="00655D62" w:rsidRDefault="00416940" w:rsidP="002105DB">
      <w:pPr>
        <w:pStyle w:val="Titre2"/>
        <w:jc w:val="both"/>
      </w:pPr>
      <w:r w:rsidRPr="00655D62">
        <w:t>Session log</w:t>
      </w:r>
    </w:p>
    <w:p w14:paraId="40886C00" w14:textId="77777777" w:rsidR="00416940" w:rsidRPr="00655D62" w:rsidRDefault="00416940" w:rsidP="002105DB">
      <w:pPr>
        <w:jc w:val="both"/>
      </w:pPr>
      <w:r w:rsidRPr="00655D62">
        <w:drawing>
          <wp:inline distT="0" distB="0" distL="0" distR="0" wp14:anchorId="7F62CBAC" wp14:editId="0C2C8491">
            <wp:extent cx="4183200" cy="2124000"/>
            <wp:effectExtent l="0" t="0" r="825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583" t="30504" r="27364" b="27932"/>
                    <a:stretch/>
                  </pic:blipFill>
                  <pic:spPr bwMode="auto">
                    <a:xfrm>
                      <a:off x="0" y="0"/>
                      <a:ext cx="4183200" cy="2124000"/>
                    </a:xfrm>
                    <a:prstGeom prst="rect">
                      <a:avLst/>
                    </a:prstGeom>
                    <a:ln>
                      <a:noFill/>
                    </a:ln>
                    <a:extLst>
                      <a:ext uri="{53640926-AAD7-44D8-BBD7-CCE9431645EC}">
                        <a14:shadowObscured xmlns:a14="http://schemas.microsoft.com/office/drawing/2010/main"/>
                      </a:ext>
                    </a:extLst>
                  </pic:spPr>
                </pic:pic>
              </a:graphicData>
            </a:graphic>
          </wp:inline>
        </w:drawing>
      </w:r>
    </w:p>
    <w:p w14:paraId="4CA4013C" w14:textId="77777777" w:rsidR="00416940" w:rsidRPr="00655D62" w:rsidRDefault="005C6EBA" w:rsidP="002105DB">
      <w:pPr>
        <w:jc w:val="both"/>
      </w:pPr>
      <w:r w:rsidRPr="00655D62">
        <w:t>This screen</w:t>
      </w:r>
      <w:r w:rsidR="00BF735B" w:rsidRPr="00655D62">
        <w:t xml:space="preserve"> d</w:t>
      </w:r>
      <w:r w:rsidR="00416940" w:rsidRPr="00655D62">
        <w:t>isplay</w:t>
      </w:r>
      <w:r w:rsidR="00BF735B" w:rsidRPr="00655D62">
        <w:t>s</w:t>
      </w:r>
      <w:r w:rsidR="00416940" w:rsidRPr="00655D62">
        <w:t xml:space="preserve"> information about the session and changes that have been made.</w:t>
      </w:r>
    </w:p>
    <w:p w14:paraId="4AD03CBA" w14:textId="77777777" w:rsidR="000E64DA" w:rsidRPr="00655D62" w:rsidRDefault="000E64DA" w:rsidP="002105DB">
      <w:pPr>
        <w:pStyle w:val="Titre2"/>
        <w:jc w:val="both"/>
      </w:pPr>
      <w:r w:rsidRPr="00655D62">
        <w:lastRenderedPageBreak/>
        <w:t>SETTINGS</w:t>
      </w:r>
    </w:p>
    <w:p w14:paraId="31B694EC" w14:textId="77777777" w:rsidR="009820E8" w:rsidRPr="00655D62" w:rsidRDefault="00416940" w:rsidP="002105DB">
      <w:pPr>
        <w:jc w:val="both"/>
      </w:pPr>
      <w:r w:rsidRPr="00655D62">
        <w:drawing>
          <wp:inline distT="0" distB="0" distL="0" distR="0" wp14:anchorId="22E6648D" wp14:editId="7BAC3FB3">
            <wp:extent cx="4273200" cy="2775600"/>
            <wp:effectExtent l="0" t="0" r="0" b="571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5" t="24769" r="27284" b="21679"/>
                    <a:stretch/>
                  </pic:blipFill>
                  <pic:spPr bwMode="auto">
                    <a:xfrm>
                      <a:off x="0" y="0"/>
                      <a:ext cx="4273200" cy="2775600"/>
                    </a:xfrm>
                    <a:prstGeom prst="rect">
                      <a:avLst/>
                    </a:prstGeom>
                    <a:ln>
                      <a:noFill/>
                    </a:ln>
                    <a:extLst>
                      <a:ext uri="{53640926-AAD7-44D8-BBD7-CCE9431645EC}">
                        <a14:shadowObscured xmlns:a14="http://schemas.microsoft.com/office/drawing/2010/main"/>
                      </a:ext>
                    </a:extLst>
                  </pic:spPr>
                </pic:pic>
              </a:graphicData>
            </a:graphic>
          </wp:inline>
        </w:drawing>
      </w:r>
    </w:p>
    <w:p w14:paraId="447BE40C" w14:textId="77777777" w:rsidR="00E64A0F" w:rsidRPr="00655D62" w:rsidRDefault="005C6EBA" w:rsidP="002105DB">
      <w:pPr>
        <w:jc w:val="both"/>
      </w:pPr>
      <w:r w:rsidRPr="00655D62">
        <w:t>This screen</w:t>
      </w:r>
      <w:r w:rsidR="00E64A0F" w:rsidRPr="00655D62">
        <w:t xml:space="preserve"> allows to parameter the software:</w:t>
      </w:r>
    </w:p>
    <w:p w14:paraId="5FE870AE" w14:textId="77777777" w:rsidR="00416940" w:rsidRPr="00655D62" w:rsidRDefault="00416940" w:rsidP="002105DB">
      <w:pPr>
        <w:pStyle w:val="Paragraphedeliste"/>
        <w:numPr>
          <w:ilvl w:val="0"/>
          <w:numId w:val="9"/>
        </w:numPr>
        <w:jc w:val="both"/>
      </w:pPr>
      <w:r w:rsidRPr="00655D62">
        <w:rPr>
          <w:b/>
        </w:rPr>
        <w:t>Language</w:t>
      </w:r>
      <w:r w:rsidRPr="00655D62">
        <w:t>: language of the application</w:t>
      </w:r>
    </w:p>
    <w:p w14:paraId="7337B89F" w14:textId="77777777" w:rsidR="00416940" w:rsidRPr="00655D62" w:rsidRDefault="00416940" w:rsidP="002105DB">
      <w:pPr>
        <w:pStyle w:val="Paragraphedeliste"/>
        <w:numPr>
          <w:ilvl w:val="0"/>
          <w:numId w:val="9"/>
        </w:numPr>
        <w:jc w:val="both"/>
      </w:pPr>
      <w:r w:rsidRPr="00655D62">
        <w:rPr>
          <w:b/>
        </w:rPr>
        <w:t>Return mail address</w:t>
      </w:r>
      <w:r w:rsidRPr="00655D62">
        <w:t xml:space="preserve">: mail address to be used when a panelist </w:t>
      </w:r>
      <w:r w:rsidR="00080213" w:rsidRPr="00655D62">
        <w:t>replies</w:t>
      </w:r>
      <w:r w:rsidRPr="00655D62">
        <w:t xml:space="preserve"> to a session link.</w:t>
      </w:r>
    </w:p>
    <w:p w14:paraId="3BB29DCE" w14:textId="77777777" w:rsidR="00416940" w:rsidRPr="00655D62" w:rsidRDefault="00416940" w:rsidP="002105DB">
      <w:pPr>
        <w:pStyle w:val="Paragraphedeliste"/>
        <w:numPr>
          <w:ilvl w:val="0"/>
          <w:numId w:val="9"/>
        </w:numPr>
        <w:jc w:val="both"/>
      </w:pPr>
      <w:r w:rsidRPr="00655D62">
        <w:rPr>
          <w:b/>
        </w:rPr>
        <w:t>Displayed name on mail sending</w:t>
      </w:r>
      <w:r w:rsidRPr="00655D62">
        <w:t>: name displayed in the field "from" when a panelist receive a mail</w:t>
      </w:r>
    </w:p>
    <w:p w14:paraId="4E5CACFF" w14:textId="77777777" w:rsidR="00416940" w:rsidRPr="00655D62" w:rsidRDefault="00416940" w:rsidP="002105DB">
      <w:pPr>
        <w:pStyle w:val="Paragraphedeliste"/>
        <w:numPr>
          <w:ilvl w:val="0"/>
          <w:numId w:val="9"/>
        </w:numPr>
        <w:jc w:val="both"/>
      </w:pPr>
      <w:r w:rsidRPr="00655D62">
        <w:rPr>
          <w:b/>
        </w:rPr>
        <w:t>Autosave</w:t>
      </w:r>
      <w:r w:rsidRPr="00655D62">
        <w:t xml:space="preserve">: if yes, changes applied to the sessions are saved </w:t>
      </w:r>
      <w:r w:rsidR="009014E5" w:rsidRPr="00655D62">
        <w:t>on tab change (default = no</w:t>
      </w:r>
      <w:r w:rsidR="001066CA" w:rsidRPr="00655D62">
        <w:t>, difference with TimeSens V1</w:t>
      </w:r>
      <w:r w:rsidR="009014E5" w:rsidRPr="00655D62">
        <w:t>)</w:t>
      </w:r>
    </w:p>
    <w:p w14:paraId="54657F36" w14:textId="77777777" w:rsidR="00494091" w:rsidRPr="00655D62" w:rsidRDefault="00494091" w:rsidP="002105DB">
      <w:pPr>
        <w:jc w:val="both"/>
      </w:pPr>
    </w:p>
    <w:p w14:paraId="54CE2CE2" w14:textId="77777777" w:rsidR="001D0924" w:rsidRPr="00655D62" w:rsidRDefault="001066CA" w:rsidP="002105DB">
      <w:pPr>
        <w:pStyle w:val="Titre1"/>
        <w:jc w:val="both"/>
      </w:pPr>
      <w:bookmarkStart w:id="3" w:name="_Toc83997189"/>
      <w:r w:rsidRPr="00655D62">
        <w:lastRenderedPageBreak/>
        <w:t>Create a n</w:t>
      </w:r>
      <w:r w:rsidR="00494091" w:rsidRPr="00655D62">
        <w:t>ew session</w:t>
      </w:r>
      <w:bookmarkEnd w:id="3"/>
    </w:p>
    <w:p w14:paraId="049CB405" w14:textId="77777777" w:rsidR="001066CA" w:rsidRPr="00655D62" w:rsidRDefault="001066CA" w:rsidP="002105DB">
      <w:pPr>
        <w:pStyle w:val="Titre2"/>
        <w:jc w:val="both"/>
      </w:pPr>
      <w:r w:rsidRPr="00655D62">
        <w:t>FROM archive file</w:t>
      </w:r>
    </w:p>
    <w:p w14:paraId="0AB2D619" w14:textId="77777777" w:rsidR="001066CA" w:rsidRPr="00655D62" w:rsidRDefault="001066CA" w:rsidP="002105DB">
      <w:pPr>
        <w:jc w:val="both"/>
      </w:pPr>
      <w:r w:rsidRPr="00655D62">
        <w:rPr>
          <w:b/>
        </w:rPr>
        <w:t>Open from local disk</w:t>
      </w:r>
      <w:r w:rsidRPr="00655D62">
        <w:t xml:space="preserve"> </w:t>
      </w:r>
      <w:r w:rsidRPr="00655D62">
        <w:rPr>
          <w:b/>
        </w:rPr>
        <w:t xml:space="preserve">a </w:t>
      </w:r>
      <w:r w:rsidR="00F86FBB" w:rsidRPr="00655D62">
        <w:rPr>
          <w:b/>
        </w:rPr>
        <w:t xml:space="preserve">backup </w:t>
      </w:r>
      <w:r w:rsidRPr="00655D62">
        <w:rPr>
          <w:b/>
        </w:rPr>
        <w:t>file</w:t>
      </w:r>
      <w:r w:rsidRPr="00655D62">
        <w:t xml:space="preserve"> with extension </w:t>
      </w:r>
      <w:r w:rsidR="003B21CC" w:rsidRPr="00655D62">
        <w:t>"</w:t>
      </w:r>
      <w:r w:rsidRPr="00655D62">
        <w:t>.</w:t>
      </w:r>
      <w:r w:rsidR="00DE4CD8" w:rsidRPr="00655D62">
        <w:t>TS</w:t>
      </w:r>
      <w:r w:rsidRPr="00655D62">
        <w:t>2</w:t>
      </w:r>
      <w:r w:rsidR="003B21CC" w:rsidRPr="00655D62">
        <w:t>"</w:t>
      </w:r>
      <w:r w:rsidRPr="00655D62">
        <w:t xml:space="preserve"> and</w:t>
      </w:r>
      <w:r w:rsidRPr="00655D62">
        <w:rPr>
          <w:b/>
        </w:rPr>
        <w:t xml:space="preserve"> </w:t>
      </w:r>
      <w:r w:rsidR="00F86FBB" w:rsidRPr="00655D62">
        <w:rPr>
          <w:b/>
          <w:color w:val="00B050"/>
        </w:rPr>
        <w:t>create</w:t>
      </w:r>
      <w:r w:rsidRPr="00655D62">
        <w:rPr>
          <w:b/>
          <w:color w:val="00B050"/>
        </w:rPr>
        <w:t xml:space="preserve"> a new session</w:t>
      </w:r>
      <w:r w:rsidRPr="00655D62">
        <w:t>.</w:t>
      </w:r>
    </w:p>
    <w:p w14:paraId="09CC2BFE" w14:textId="77777777" w:rsidR="00F86FBB" w:rsidRPr="00655D62" w:rsidRDefault="00F86FBB" w:rsidP="002105DB">
      <w:pPr>
        <w:jc w:val="both"/>
        <w:rPr>
          <w:color w:val="FF0000"/>
        </w:rPr>
      </w:pPr>
      <w:r w:rsidRPr="00655D62">
        <w:rPr>
          <w:b/>
          <w:color w:val="FF0000"/>
        </w:rPr>
        <w:t>TS2 files are sessions archived on local disk</w:t>
      </w:r>
      <w:r w:rsidRPr="00655D62">
        <w:rPr>
          <w:color w:val="FF0000"/>
        </w:rPr>
        <w:t xml:space="preserve">, and (contrarily with TimeSens V1) </w:t>
      </w:r>
      <w:r w:rsidRPr="00655D62">
        <w:rPr>
          <w:b/>
          <w:color w:val="FF0000"/>
        </w:rPr>
        <w:t>it is not possible to work directly with local files</w:t>
      </w:r>
      <w:r w:rsidRPr="00655D62">
        <w:rPr>
          <w:color w:val="FF0000"/>
        </w:rPr>
        <w:t>.</w:t>
      </w:r>
    </w:p>
    <w:p w14:paraId="78C05782" w14:textId="77777777" w:rsidR="001D0924" w:rsidRPr="00655D62" w:rsidRDefault="00494091" w:rsidP="002105DB">
      <w:pPr>
        <w:pStyle w:val="Titre2"/>
        <w:jc w:val="both"/>
      </w:pPr>
      <w:r w:rsidRPr="00655D62">
        <w:t>From wizard</w:t>
      </w:r>
    </w:p>
    <w:p w14:paraId="05EA04D3" w14:textId="77777777" w:rsidR="00496863" w:rsidRPr="00655D62" w:rsidRDefault="00496863" w:rsidP="002105DB">
      <w:pPr>
        <w:jc w:val="both"/>
      </w:pPr>
      <w:r w:rsidRPr="00655D62">
        <w:rPr>
          <w:b/>
        </w:rPr>
        <w:t>The session wizard allows a session to be created from a predefined template</w:t>
      </w:r>
      <w:r w:rsidR="00B64C1C" w:rsidRPr="00655D62">
        <w:rPr>
          <w:b/>
        </w:rPr>
        <w:t xml:space="preserve"> related to a sensory protocol</w:t>
      </w:r>
      <w:r w:rsidRPr="00655D62">
        <w:t>.</w:t>
      </w:r>
    </w:p>
    <w:p w14:paraId="7DC7CA05" w14:textId="77777777" w:rsidR="00494091" w:rsidRPr="00655D62" w:rsidRDefault="00851799" w:rsidP="002105DB">
      <w:pPr>
        <w:pStyle w:val="Titre3"/>
        <w:jc w:val="both"/>
      </w:pPr>
      <w:r w:rsidRPr="00655D62">
        <w:t xml:space="preserve">Step 1: </w:t>
      </w:r>
      <w:r w:rsidR="009B14BB" w:rsidRPr="00655D62">
        <w:t>T</w:t>
      </w:r>
      <w:r w:rsidR="00494091" w:rsidRPr="00655D62">
        <w:t xml:space="preserve">emplate </w:t>
      </w:r>
      <w:r w:rsidRPr="00655D62">
        <w:t>selection</w:t>
      </w:r>
    </w:p>
    <w:p w14:paraId="749E2AEF" w14:textId="77777777" w:rsidR="00494091" w:rsidRPr="00655D62" w:rsidRDefault="00EE4902" w:rsidP="002105DB">
      <w:pPr>
        <w:pStyle w:val="Titre2"/>
        <w:jc w:val="both"/>
      </w:pPr>
      <w:r w:rsidRPr="00655D62">
        <w:drawing>
          <wp:inline distT="0" distB="0" distL="0" distR="0" wp14:anchorId="1A14A500" wp14:editId="250AA4ED">
            <wp:extent cx="4658400" cy="4359600"/>
            <wp:effectExtent l="0" t="0" r="889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987" t="9930" r="24590" b="4498"/>
                    <a:stretch/>
                  </pic:blipFill>
                  <pic:spPr bwMode="auto">
                    <a:xfrm>
                      <a:off x="0" y="0"/>
                      <a:ext cx="4658400" cy="4359600"/>
                    </a:xfrm>
                    <a:prstGeom prst="rect">
                      <a:avLst/>
                    </a:prstGeom>
                    <a:ln>
                      <a:noFill/>
                    </a:ln>
                    <a:extLst>
                      <a:ext uri="{53640926-AAD7-44D8-BBD7-CCE9431645EC}">
                        <a14:shadowObscured xmlns:a14="http://schemas.microsoft.com/office/drawing/2010/main"/>
                      </a:ext>
                    </a:extLst>
                  </pic:spPr>
                </pic:pic>
              </a:graphicData>
            </a:graphic>
          </wp:inline>
        </w:drawing>
      </w:r>
    </w:p>
    <w:p w14:paraId="72E1FC3F" w14:textId="77777777" w:rsidR="00851799" w:rsidRPr="00655D62" w:rsidRDefault="00F52FA0" w:rsidP="002105DB">
      <w:pPr>
        <w:jc w:val="both"/>
      </w:pPr>
      <w:r w:rsidRPr="00655D62">
        <w:rPr>
          <w:b/>
        </w:rPr>
        <w:t>"</w:t>
      </w:r>
      <w:r w:rsidR="00316F5C" w:rsidRPr="00655D62">
        <w:rPr>
          <w:b/>
        </w:rPr>
        <w:t>Empty session</w:t>
      </w:r>
      <w:r w:rsidR="00B64C1C" w:rsidRPr="00655D62">
        <w:rPr>
          <w:b/>
        </w:rPr>
        <w:t>"</w:t>
      </w:r>
      <w:r w:rsidR="00316F5C" w:rsidRPr="00655D62">
        <w:t xml:space="preserve"> allows to create an empty session (not related to a specific sensory protocol).</w:t>
      </w:r>
    </w:p>
    <w:p w14:paraId="6296EC9A" w14:textId="77777777" w:rsidR="00F52FA0" w:rsidRPr="00655D62" w:rsidRDefault="00F52FA0" w:rsidP="002105DB">
      <w:pPr>
        <w:jc w:val="both"/>
      </w:pPr>
      <w:r w:rsidRPr="00655D62">
        <w:rPr>
          <w:b/>
        </w:rPr>
        <w:lastRenderedPageBreak/>
        <w:t>"</w:t>
      </w:r>
      <w:r w:rsidR="00221419" w:rsidRPr="00655D62">
        <w:rPr>
          <w:b/>
        </w:rPr>
        <w:t>Custom t</w:t>
      </w:r>
      <w:r w:rsidRPr="00655D62">
        <w:rPr>
          <w:b/>
        </w:rPr>
        <w:t>emplate"</w:t>
      </w:r>
      <w:r w:rsidRPr="00655D62">
        <w:t xml:space="preserve"> allows to create a session from an existing session (see "From </w:t>
      </w:r>
      <w:r w:rsidR="00221419" w:rsidRPr="00655D62">
        <w:t>custom template</w:t>
      </w:r>
      <w:r w:rsidRPr="00655D62">
        <w:t>").</w:t>
      </w:r>
    </w:p>
    <w:p w14:paraId="52FFC98E" w14:textId="77777777" w:rsidR="00F52FA0" w:rsidRPr="00655D62" w:rsidRDefault="006A32E4" w:rsidP="002105DB">
      <w:pPr>
        <w:jc w:val="both"/>
      </w:pPr>
      <w:r w:rsidRPr="00655D62">
        <w:t>All others templates correspond to sensory protocols.</w:t>
      </w:r>
    </w:p>
    <w:p w14:paraId="39E41EDC" w14:textId="77777777" w:rsidR="00851799" w:rsidRPr="00655D62" w:rsidRDefault="00851799" w:rsidP="002105DB">
      <w:pPr>
        <w:jc w:val="both"/>
      </w:pPr>
      <w:r w:rsidRPr="00655D62">
        <w:t>Click on the box corresponding to the chosen template to create a new session, then on the bottom right button</w:t>
      </w:r>
      <w:r w:rsidR="005F06DC" w:rsidRPr="00655D62">
        <w:t xml:space="preserve"> to specify protocol options. </w:t>
      </w:r>
    </w:p>
    <w:p w14:paraId="7F80A254" w14:textId="77777777" w:rsidR="00494091" w:rsidRPr="00655D62" w:rsidRDefault="005F06DC" w:rsidP="002105DB">
      <w:pPr>
        <w:pStyle w:val="Titre3"/>
        <w:jc w:val="both"/>
      </w:pPr>
      <w:r w:rsidRPr="00655D62">
        <w:t xml:space="preserve">Step 2: </w:t>
      </w:r>
      <w:r w:rsidR="00494091" w:rsidRPr="00655D62">
        <w:t>Protocol definition</w:t>
      </w:r>
    </w:p>
    <w:p w14:paraId="04E06A81" w14:textId="77777777" w:rsidR="00494091" w:rsidRPr="00655D62" w:rsidRDefault="005F06DC" w:rsidP="002105DB">
      <w:pPr>
        <w:jc w:val="both"/>
      </w:pPr>
      <w:r w:rsidRPr="00655D62">
        <w:drawing>
          <wp:inline distT="0" distB="0" distL="0" distR="0" wp14:anchorId="2465ED38" wp14:editId="754A3E01">
            <wp:extent cx="4672800" cy="437400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767" t="9540" r="24644" b="4595"/>
                    <a:stretch/>
                  </pic:blipFill>
                  <pic:spPr bwMode="auto">
                    <a:xfrm>
                      <a:off x="0" y="0"/>
                      <a:ext cx="4672800" cy="4374000"/>
                    </a:xfrm>
                    <a:prstGeom prst="rect">
                      <a:avLst/>
                    </a:prstGeom>
                    <a:ln>
                      <a:noFill/>
                    </a:ln>
                    <a:extLst>
                      <a:ext uri="{53640926-AAD7-44D8-BBD7-CCE9431645EC}">
                        <a14:shadowObscured xmlns:a14="http://schemas.microsoft.com/office/drawing/2010/main"/>
                      </a:ext>
                    </a:extLst>
                  </pic:spPr>
                </pic:pic>
              </a:graphicData>
            </a:graphic>
          </wp:inline>
        </w:drawing>
      </w:r>
    </w:p>
    <w:p w14:paraId="30627F40" w14:textId="77777777" w:rsidR="005C6EBA" w:rsidRPr="00655D62" w:rsidRDefault="005C6EBA" w:rsidP="002105DB">
      <w:pPr>
        <w:jc w:val="both"/>
      </w:pPr>
      <w:r w:rsidRPr="00655D62">
        <w:t>This screen allows to quickly define the protocol:</w:t>
      </w:r>
    </w:p>
    <w:p w14:paraId="4DB8906B" w14:textId="77777777" w:rsidR="005C6EBA" w:rsidRPr="00655D62" w:rsidRDefault="005C6EBA" w:rsidP="002105DB">
      <w:pPr>
        <w:pStyle w:val="Paragraphedeliste"/>
        <w:numPr>
          <w:ilvl w:val="0"/>
          <w:numId w:val="16"/>
        </w:numPr>
        <w:jc w:val="both"/>
      </w:pPr>
      <w:r w:rsidRPr="00655D62">
        <w:t xml:space="preserve">The </w:t>
      </w:r>
      <w:r w:rsidRPr="00655D62">
        <w:rPr>
          <w:b/>
        </w:rPr>
        <w:t>number of panelists</w:t>
      </w:r>
      <w:r w:rsidRPr="00655D62">
        <w:t xml:space="preserve"> (they will be created with codes Sxxx)</w:t>
      </w:r>
    </w:p>
    <w:p w14:paraId="3C892E5D" w14:textId="77777777" w:rsidR="005C6EBA" w:rsidRPr="00655D62" w:rsidRDefault="005C6EBA" w:rsidP="002105DB">
      <w:pPr>
        <w:pStyle w:val="Paragraphedeliste"/>
        <w:numPr>
          <w:ilvl w:val="0"/>
          <w:numId w:val="16"/>
        </w:numPr>
        <w:jc w:val="both"/>
      </w:pPr>
      <w:r w:rsidRPr="00655D62">
        <w:t xml:space="preserve">The </w:t>
      </w:r>
      <w:r w:rsidRPr="00655D62">
        <w:rPr>
          <w:b/>
        </w:rPr>
        <w:t>number of products</w:t>
      </w:r>
      <w:r w:rsidRPr="00655D62">
        <w:t xml:space="preserve"> (they will be created with codes Pxxx</w:t>
      </w:r>
      <w:r w:rsidR="00E67625" w:rsidRPr="00655D62">
        <w:t>*</w:t>
      </w:r>
      <w:r w:rsidRPr="00655D62">
        <w:t>)</w:t>
      </w:r>
    </w:p>
    <w:p w14:paraId="75C48949" w14:textId="77777777" w:rsidR="005C6EBA" w:rsidRPr="00655D62" w:rsidRDefault="005C6EBA" w:rsidP="002105DB">
      <w:pPr>
        <w:pStyle w:val="Paragraphedeliste"/>
        <w:numPr>
          <w:ilvl w:val="0"/>
          <w:numId w:val="16"/>
        </w:numPr>
        <w:jc w:val="both"/>
      </w:pPr>
      <w:r w:rsidRPr="00655D62">
        <w:t xml:space="preserve">The </w:t>
      </w:r>
      <w:r w:rsidRPr="00655D62">
        <w:rPr>
          <w:b/>
        </w:rPr>
        <w:t>order in which the products will be presented</w:t>
      </w:r>
      <w:r w:rsidRPr="00655D62">
        <w:t xml:space="preserve"> (related to product experimental design)</w:t>
      </w:r>
    </w:p>
    <w:p w14:paraId="0FD3BE1E" w14:textId="77777777" w:rsidR="005C6EBA" w:rsidRPr="00655D62" w:rsidRDefault="005C6EBA" w:rsidP="002105DB">
      <w:pPr>
        <w:pStyle w:val="Paragraphedeliste"/>
        <w:numPr>
          <w:ilvl w:val="0"/>
          <w:numId w:val="16"/>
        </w:numPr>
        <w:jc w:val="both"/>
      </w:pPr>
      <w:r w:rsidRPr="00655D62">
        <w:t xml:space="preserve">The </w:t>
      </w:r>
      <w:r w:rsidRPr="00655D62">
        <w:rPr>
          <w:b/>
        </w:rPr>
        <w:t>number of replicates</w:t>
      </w:r>
      <w:r w:rsidRPr="00655D62">
        <w:t xml:space="preserve"> for each product</w:t>
      </w:r>
      <w:r w:rsidR="00E67625" w:rsidRPr="00655D62">
        <w:t>**</w:t>
      </w:r>
    </w:p>
    <w:p w14:paraId="49313D78" w14:textId="77777777" w:rsidR="005C6EBA" w:rsidRPr="00655D62" w:rsidRDefault="005C6EBA" w:rsidP="002105DB">
      <w:pPr>
        <w:pStyle w:val="Paragraphedeliste"/>
        <w:numPr>
          <w:ilvl w:val="0"/>
          <w:numId w:val="16"/>
        </w:numPr>
        <w:jc w:val="both"/>
      </w:pPr>
      <w:r w:rsidRPr="00655D62">
        <w:t xml:space="preserve">The </w:t>
      </w:r>
      <w:r w:rsidRPr="00655D62">
        <w:rPr>
          <w:b/>
        </w:rPr>
        <w:t>number of intakes</w:t>
      </w:r>
      <w:r w:rsidRPr="00655D62">
        <w:t xml:space="preserve"> for each product</w:t>
      </w:r>
      <w:r w:rsidR="00E67625" w:rsidRPr="00655D62">
        <w:t>**</w:t>
      </w:r>
    </w:p>
    <w:p w14:paraId="011003C2" w14:textId="77777777" w:rsidR="005C6EBA" w:rsidRPr="00655D62" w:rsidRDefault="005C6EBA" w:rsidP="002105DB">
      <w:pPr>
        <w:pStyle w:val="Paragraphedeliste"/>
        <w:numPr>
          <w:ilvl w:val="0"/>
          <w:numId w:val="16"/>
        </w:numPr>
        <w:jc w:val="both"/>
      </w:pPr>
      <w:r w:rsidRPr="00655D62">
        <w:t xml:space="preserve">The </w:t>
      </w:r>
      <w:r w:rsidRPr="00655D62">
        <w:rPr>
          <w:b/>
        </w:rPr>
        <w:t>number of attributes</w:t>
      </w:r>
      <w:r w:rsidRPr="00655D62">
        <w:t xml:space="preserve"> (they will be created with codes Axxx</w:t>
      </w:r>
      <w:r w:rsidR="00E67625" w:rsidRPr="00655D62">
        <w:t>*</w:t>
      </w:r>
      <w:r w:rsidRPr="00655D62">
        <w:t>)</w:t>
      </w:r>
    </w:p>
    <w:p w14:paraId="5E6CD0D0" w14:textId="77777777" w:rsidR="005C6EBA" w:rsidRPr="00655D62" w:rsidRDefault="005C6EBA" w:rsidP="002105DB">
      <w:pPr>
        <w:pStyle w:val="Paragraphedeliste"/>
        <w:numPr>
          <w:ilvl w:val="0"/>
          <w:numId w:val="16"/>
        </w:numPr>
        <w:jc w:val="both"/>
      </w:pPr>
      <w:r w:rsidRPr="00655D62">
        <w:lastRenderedPageBreak/>
        <w:t xml:space="preserve">The </w:t>
      </w:r>
      <w:r w:rsidRPr="00655D62">
        <w:rPr>
          <w:b/>
        </w:rPr>
        <w:t>order in which the attributes will be presented</w:t>
      </w:r>
      <w:r w:rsidRPr="00655D62">
        <w:t xml:space="preserve"> (related to product experimental design)</w:t>
      </w:r>
    </w:p>
    <w:p w14:paraId="0F93A345" w14:textId="77777777" w:rsidR="00E67625" w:rsidRPr="00655D62" w:rsidRDefault="00E67625" w:rsidP="002105DB">
      <w:pPr>
        <w:jc w:val="both"/>
      </w:pPr>
      <w:r w:rsidRPr="00655D62">
        <w:t>*Codes can be changed later from the Protocol tab.</w:t>
      </w:r>
    </w:p>
    <w:p w14:paraId="2DEB35A1" w14:textId="77777777" w:rsidR="005C6EBA" w:rsidRPr="00655D62" w:rsidRDefault="00E67625" w:rsidP="002105DB">
      <w:pPr>
        <w:jc w:val="both"/>
      </w:pPr>
      <w:r w:rsidRPr="00655D62">
        <w:t>**</w:t>
      </w:r>
      <w:r w:rsidR="005C6EBA" w:rsidRPr="00655D62">
        <w:rPr>
          <w:b/>
        </w:rPr>
        <w:t>Intakes are presented successively</w:t>
      </w:r>
      <w:r w:rsidR="005C6EBA" w:rsidRPr="00655D62">
        <w:t xml:space="preserve"> (P001-P001 then P002-P002 with 2 intakes), </w:t>
      </w:r>
      <w:r w:rsidR="005C6EBA" w:rsidRPr="00655D62">
        <w:rPr>
          <w:b/>
        </w:rPr>
        <w:t>replicates are presented by block</w:t>
      </w:r>
      <w:r w:rsidR="005C6EBA" w:rsidRPr="00655D62">
        <w:t xml:space="preserve"> (P001-P002 then P001-P002 with 2 replicates)</w:t>
      </w:r>
    </w:p>
    <w:p w14:paraId="337537BB" w14:textId="77777777" w:rsidR="00494091" w:rsidRPr="00655D62" w:rsidRDefault="00F15CBD" w:rsidP="002105DB">
      <w:pPr>
        <w:pStyle w:val="Titre3"/>
        <w:jc w:val="both"/>
      </w:pPr>
      <w:r w:rsidRPr="00655D62">
        <w:t>Step3: Screen selection</w:t>
      </w:r>
    </w:p>
    <w:p w14:paraId="32E7DD65" w14:textId="77777777" w:rsidR="00494091" w:rsidRPr="00655D62" w:rsidRDefault="0058188D" w:rsidP="002105DB">
      <w:pPr>
        <w:jc w:val="both"/>
      </w:pPr>
      <w:r w:rsidRPr="00655D62">
        <w:drawing>
          <wp:inline distT="0" distB="0" distL="0" distR="0" wp14:anchorId="3C39A333" wp14:editId="0A36B8AB">
            <wp:extent cx="4651200" cy="4384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768" t="9540" r="24863" b="4400"/>
                    <a:stretch/>
                  </pic:blipFill>
                  <pic:spPr bwMode="auto">
                    <a:xfrm>
                      <a:off x="0" y="0"/>
                      <a:ext cx="4651200" cy="4384800"/>
                    </a:xfrm>
                    <a:prstGeom prst="rect">
                      <a:avLst/>
                    </a:prstGeom>
                    <a:ln>
                      <a:noFill/>
                    </a:ln>
                    <a:extLst>
                      <a:ext uri="{53640926-AAD7-44D8-BBD7-CCE9431645EC}">
                        <a14:shadowObscured xmlns:a14="http://schemas.microsoft.com/office/drawing/2010/main"/>
                      </a:ext>
                    </a:extLst>
                  </pic:spPr>
                </pic:pic>
              </a:graphicData>
            </a:graphic>
          </wp:inline>
        </w:drawing>
      </w:r>
    </w:p>
    <w:p w14:paraId="04254B14" w14:textId="77777777" w:rsidR="00290266" w:rsidRPr="00655D62" w:rsidRDefault="00290266" w:rsidP="002105DB">
      <w:pPr>
        <w:jc w:val="both"/>
      </w:pPr>
      <w:r w:rsidRPr="00655D62">
        <w:t>This screen allows to customize the screens that will be displayed.</w:t>
      </w:r>
    </w:p>
    <w:p w14:paraId="25BDFA83" w14:textId="77777777" w:rsidR="00290266" w:rsidRPr="00655D62" w:rsidRDefault="00290266" w:rsidP="002105DB">
      <w:pPr>
        <w:jc w:val="both"/>
      </w:pPr>
      <w:r w:rsidRPr="00655D62">
        <w:rPr>
          <w:b/>
        </w:rPr>
        <w:t>Screens to be shown</w:t>
      </w:r>
      <w:r w:rsidRPr="00655D62">
        <w:t xml:space="preserve"> allows to select the screens to include in the session:</w:t>
      </w:r>
    </w:p>
    <w:p w14:paraId="04402891" w14:textId="77777777" w:rsidR="00290266" w:rsidRPr="00655D62" w:rsidRDefault="00290266" w:rsidP="002105DB">
      <w:pPr>
        <w:pStyle w:val="Paragraphedeliste"/>
        <w:numPr>
          <w:ilvl w:val="0"/>
          <w:numId w:val="17"/>
        </w:numPr>
        <w:jc w:val="both"/>
      </w:pPr>
      <w:r w:rsidRPr="00655D62">
        <w:rPr>
          <w:b/>
        </w:rPr>
        <w:t>Welcome screen</w:t>
      </w:r>
      <w:r w:rsidRPr="00655D62">
        <w:t>: screen displayed to welcome the panelists</w:t>
      </w:r>
    </w:p>
    <w:p w14:paraId="2C610643" w14:textId="77777777" w:rsidR="00290266" w:rsidRPr="00655D62" w:rsidRDefault="00290266" w:rsidP="002105DB">
      <w:pPr>
        <w:pStyle w:val="Paragraphedeliste"/>
        <w:numPr>
          <w:ilvl w:val="0"/>
          <w:numId w:val="17"/>
        </w:numPr>
        <w:jc w:val="both"/>
      </w:pPr>
      <w:r w:rsidRPr="00655D62">
        <w:rPr>
          <w:b/>
        </w:rPr>
        <w:t>Overall instructions screen</w:t>
      </w:r>
      <w:r w:rsidRPr="00655D62">
        <w:t>: screen displayed to present the study</w:t>
      </w:r>
    </w:p>
    <w:p w14:paraId="213A0C09" w14:textId="77777777" w:rsidR="00290266" w:rsidRPr="00655D62" w:rsidRDefault="00290266" w:rsidP="002105DB">
      <w:pPr>
        <w:pStyle w:val="Paragraphedeliste"/>
        <w:numPr>
          <w:ilvl w:val="0"/>
          <w:numId w:val="17"/>
        </w:numPr>
        <w:jc w:val="both"/>
      </w:pPr>
      <w:r w:rsidRPr="00655D62">
        <w:rPr>
          <w:b/>
        </w:rPr>
        <w:t>Repeated instructions screen</w:t>
      </w:r>
      <w:r w:rsidRPr="00655D62">
        <w:t>: screen displayed before each measurement screen</w:t>
      </w:r>
    </w:p>
    <w:p w14:paraId="4AEC8AFD" w14:textId="77777777" w:rsidR="00290266" w:rsidRPr="00655D62" w:rsidRDefault="00290266" w:rsidP="002105DB">
      <w:pPr>
        <w:pStyle w:val="Paragraphedeliste"/>
        <w:numPr>
          <w:ilvl w:val="0"/>
          <w:numId w:val="17"/>
        </w:numPr>
        <w:jc w:val="both"/>
      </w:pPr>
      <w:r w:rsidRPr="00655D62">
        <w:rPr>
          <w:b/>
        </w:rPr>
        <w:lastRenderedPageBreak/>
        <w:t>Measurement screen</w:t>
      </w:r>
      <w:r w:rsidRPr="00655D62">
        <w:t xml:space="preserve">: </w:t>
      </w:r>
      <w:r w:rsidRPr="00655D62">
        <w:rPr>
          <w:b/>
          <w:color w:val="00B050"/>
        </w:rPr>
        <w:t>screen displayed to collect data, with controls (scale, question, etc.) depending on the sensory protocol, repeated according to an experimental design</w:t>
      </w:r>
      <w:r w:rsidRPr="00655D62">
        <w:rPr>
          <w:color w:val="00B050"/>
        </w:rPr>
        <w:t xml:space="preserve"> </w:t>
      </w:r>
      <w:r w:rsidRPr="00655D62">
        <w:t>(it is the only mandatory screen)</w:t>
      </w:r>
    </w:p>
    <w:p w14:paraId="6F9CDDF4" w14:textId="77777777" w:rsidR="00290266" w:rsidRPr="00655D62" w:rsidRDefault="00290266" w:rsidP="002105DB">
      <w:pPr>
        <w:pStyle w:val="Paragraphedeliste"/>
        <w:numPr>
          <w:ilvl w:val="0"/>
          <w:numId w:val="17"/>
        </w:numPr>
        <w:jc w:val="both"/>
      </w:pPr>
      <w:r w:rsidRPr="00655D62">
        <w:rPr>
          <w:b/>
        </w:rPr>
        <w:t>End screen</w:t>
      </w:r>
      <w:r w:rsidRPr="00655D62">
        <w:t>: screen displayed to thank the panelists for their participation</w:t>
      </w:r>
    </w:p>
    <w:p w14:paraId="6FFBD5DF" w14:textId="77777777" w:rsidR="006C7D24" w:rsidRPr="00655D62" w:rsidRDefault="006C7D24" w:rsidP="002105DB">
      <w:pPr>
        <w:jc w:val="both"/>
      </w:pPr>
      <w:r w:rsidRPr="00655D62">
        <w:t>The default texts can be changed in the Scenario tab.</w:t>
      </w:r>
    </w:p>
    <w:p w14:paraId="2B48AC25" w14:textId="77777777" w:rsidR="00290266" w:rsidRPr="00655D62" w:rsidRDefault="00C3241E" w:rsidP="002105DB">
      <w:pPr>
        <w:jc w:val="both"/>
      </w:pPr>
      <w:r w:rsidRPr="00655D62">
        <w:rPr>
          <w:b/>
        </w:rPr>
        <w:t>Screens’ style</w:t>
      </w:r>
      <w:r w:rsidRPr="00655D62">
        <w:t xml:space="preserve"> allows to define the design of the session:</w:t>
      </w:r>
    </w:p>
    <w:p w14:paraId="1E00E315" w14:textId="77777777" w:rsidR="00C3241E" w:rsidRPr="00655D62" w:rsidRDefault="00C3241E" w:rsidP="002105DB">
      <w:pPr>
        <w:pStyle w:val="Paragraphedeliste"/>
        <w:numPr>
          <w:ilvl w:val="0"/>
          <w:numId w:val="18"/>
        </w:numPr>
        <w:jc w:val="both"/>
      </w:pPr>
      <w:r w:rsidRPr="00655D62">
        <w:rPr>
          <w:b/>
        </w:rPr>
        <w:t>Language</w:t>
      </w:r>
      <w:r w:rsidRPr="00655D62">
        <w:t xml:space="preserve">: default language for the </w:t>
      </w:r>
      <w:r w:rsidR="006C7D24" w:rsidRPr="00655D62">
        <w:t>default</w:t>
      </w:r>
      <w:r w:rsidRPr="00655D62">
        <w:t xml:space="preserve"> text</w:t>
      </w:r>
      <w:r w:rsidR="006C7D24" w:rsidRPr="00655D62">
        <w:t>s</w:t>
      </w:r>
    </w:p>
    <w:p w14:paraId="231455BA" w14:textId="77777777" w:rsidR="00C3241E" w:rsidRPr="00655D62" w:rsidRDefault="00C3241E" w:rsidP="002105DB">
      <w:pPr>
        <w:pStyle w:val="Paragraphedeliste"/>
        <w:numPr>
          <w:ilvl w:val="0"/>
          <w:numId w:val="18"/>
        </w:numPr>
        <w:jc w:val="both"/>
      </w:pPr>
      <w:r w:rsidRPr="00655D62">
        <w:rPr>
          <w:b/>
        </w:rPr>
        <w:t>Resolution</w:t>
      </w:r>
      <w:r w:rsidRPr="00655D62">
        <w:t>: resolution of the screen</w:t>
      </w:r>
      <w:r w:rsidR="006C7D24" w:rsidRPr="00655D62">
        <w:t xml:space="preserve"> (ratio height/width)</w:t>
      </w:r>
    </w:p>
    <w:p w14:paraId="5E2983C8" w14:textId="77777777" w:rsidR="006C7D24" w:rsidRPr="00655D62" w:rsidRDefault="006C7D24" w:rsidP="002105DB">
      <w:pPr>
        <w:pStyle w:val="Paragraphedeliste"/>
        <w:numPr>
          <w:ilvl w:val="0"/>
          <w:numId w:val="18"/>
        </w:numPr>
        <w:jc w:val="both"/>
      </w:pPr>
      <w:r w:rsidRPr="00655D62">
        <w:rPr>
          <w:b/>
        </w:rPr>
        <w:t>Progress indicator</w:t>
      </w:r>
      <w:r w:rsidRPr="00655D62">
        <w:t>: display the current progress on each screen</w:t>
      </w:r>
    </w:p>
    <w:p w14:paraId="79B166DF" w14:textId="77777777" w:rsidR="006C7D24" w:rsidRPr="00655D62" w:rsidRDefault="006C7D24" w:rsidP="002105DB">
      <w:pPr>
        <w:pStyle w:val="Paragraphedeliste"/>
        <w:numPr>
          <w:ilvl w:val="0"/>
          <w:numId w:val="18"/>
        </w:numPr>
        <w:jc w:val="both"/>
      </w:pPr>
      <w:r w:rsidRPr="00655D62">
        <w:rPr>
          <w:b/>
        </w:rPr>
        <w:t>Progress bar position</w:t>
      </w:r>
      <w:r w:rsidRPr="00655D62">
        <w:t>: position of the current progress indicator on each screen</w:t>
      </w:r>
    </w:p>
    <w:p w14:paraId="25C46356" w14:textId="77777777" w:rsidR="006C7D24" w:rsidRPr="00655D62" w:rsidRDefault="006C7D24" w:rsidP="002105DB">
      <w:pPr>
        <w:pStyle w:val="Paragraphedeliste"/>
        <w:numPr>
          <w:ilvl w:val="0"/>
          <w:numId w:val="18"/>
        </w:numPr>
        <w:jc w:val="both"/>
      </w:pPr>
      <w:r w:rsidRPr="00655D62">
        <w:rPr>
          <w:b/>
        </w:rPr>
        <w:t>Font family</w:t>
      </w:r>
      <w:r w:rsidRPr="00655D62">
        <w:t>: default font family to be used for each text</w:t>
      </w:r>
    </w:p>
    <w:p w14:paraId="7A23AA7D" w14:textId="77777777" w:rsidR="006C7D24" w:rsidRPr="00655D62" w:rsidRDefault="006C7D24" w:rsidP="002105DB">
      <w:pPr>
        <w:pStyle w:val="Paragraphedeliste"/>
        <w:numPr>
          <w:ilvl w:val="0"/>
          <w:numId w:val="18"/>
        </w:numPr>
        <w:jc w:val="both"/>
      </w:pPr>
      <w:r w:rsidRPr="00655D62">
        <w:rPr>
          <w:b/>
        </w:rPr>
        <w:t>Font size</w:t>
      </w:r>
      <w:r w:rsidRPr="00655D62">
        <w:t>: default font size to be used for each text</w:t>
      </w:r>
    </w:p>
    <w:p w14:paraId="45506BDB" w14:textId="77777777" w:rsidR="006C7D24" w:rsidRPr="00655D62" w:rsidRDefault="006C7D24" w:rsidP="002105DB">
      <w:pPr>
        <w:pStyle w:val="Paragraphedeliste"/>
        <w:numPr>
          <w:ilvl w:val="0"/>
          <w:numId w:val="18"/>
        </w:numPr>
        <w:jc w:val="both"/>
      </w:pPr>
      <w:r w:rsidRPr="00655D62">
        <w:rPr>
          <w:b/>
        </w:rPr>
        <w:t>Font color</w:t>
      </w:r>
      <w:r w:rsidRPr="00655D62">
        <w:t>: default font color to be used for each text</w:t>
      </w:r>
    </w:p>
    <w:p w14:paraId="39468082" w14:textId="77777777" w:rsidR="00C16EDB" w:rsidRPr="00655D62" w:rsidRDefault="00C16EDB" w:rsidP="002105DB">
      <w:pPr>
        <w:jc w:val="both"/>
      </w:pPr>
      <w:r w:rsidRPr="00655D62">
        <w:t>The design of the controls can be changed in the Scenario tab.</w:t>
      </w:r>
    </w:p>
    <w:p w14:paraId="60BCCDCC" w14:textId="77777777" w:rsidR="006C7D24" w:rsidRPr="00655D62" w:rsidRDefault="002E43A4" w:rsidP="002105DB">
      <w:pPr>
        <w:jc w:val="both"/>
      </w:pPr>
      <w:r w:rsidRPr="00655D62">
        <w:drawing>
          <wp:anchor distT="0" distB="0" distL="114300" distR="114300" simplePos="0" relativeHeight="251660288" behindDoc="0" locked="0" layoutInCell="1" allowOverlap="1" wp14:anchorId="70572321" wp14:editId="59EB8CDE">
            <wp:simplePos x="0" y="0"/>
            <wp:positionH relativeFrom="column">
              <wp:posOffset>5133975</wp:posOffset>
            </wp:positionH>
            <wp:positionV relativeFrom="paragraph">
              <wp:posOffset>171450</wp:posOffset>
            </wp:positionV>
            <wp:extent cx="209550" cy="17780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383" t="44197" r="46002" b="50351"/>
                    <a:stretch/>
                  </pic:blipFill>
                  <pic:spPr bwMode="auto">
                    <a:xfrm>
                      <a:off x="0" y="0"/>
                      <a:ext cx="209550" cy="177800"/>
                    </a:xfrm>
                    <a:prstGeom prst="rect">
                      <a:avLst/>
                    </a:prstGeom>
                    <a:ln>
                      <a:noFill/>
                    </a:ln>
                    <a:extLst>
                      <a:ext uri="{53640926-AAD7-44D8-BBD7-CCE9431645EC}">
                        <a14:shadowObscured xmlns:a14="http://schemas.microsoft.com/office/drawing/2010/main"/>
                      </a:ext>
                    </a:extLst>
                  </pic:spPr>
                </pic:pic>
              </a:graphicData>
            </a:graphic>
          </wp:anchor>
        </w:drawing>
      </w:r>
      <w:r w:rsidR="00C16EDB" w:rsidRPr="00655D62">
        <w:rPr>
          <w:b/>
        </w:rPr>
        <w:t>Overview</w:t>
      </w:r>
      <w:r w:rsidR="00C16EDB" w:rsidRPr="00655D62">
        <w:t xml:space="preserve"> shows a list of miniatures representing the screen as they will be displayed with the selected options. More options</w:t>
      </w:r>
      <w:r w:rsidRPr="00655D62">
        <w:t xml:space="preserve">, depending on the type of screen, </w:t>
      </w:r>
      <w:r w:rsidR="00C16EDB" w:rsidRPr="00655D62">
        <w:t>are available by clicking on the button</w:t>
      </w:r>
      <w:r w:rsidRPr="00655D62">
        <w:t xml:space="preserve">: </w:t>
      </w:r>
      <w:r w:rsidR="00C16EDB" w:rsidRPr="00655D62">
        <w:t xml:space="preserve"> </w:t>
      </w:r>
    </w:p>
    <w:p w14:paraId="462FEB64" w14:textId="77777777" w:rsidR="006C7D24" w:rsidRPr="00655D62" w:rsidRDefault="003C35ED" w:rsidP="002105DB">
      <w:pPr>
        <w:ind w:left="360"/>
        <w:jc w:val="both"/>
      </w:pPr>
      <w:r w:rsidRPr="00655D62">
        <w:drawing>
          <wp:inline distT="0" distB="0" distL="0" distR="0" wp14:anchorId="3C87FF6F" wp14:editId="485F168C">
            <wp:extent cx="4219200" cy="15084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287" t="36605" r="27163" b="33800"/>
                    <a:stretch/>
                  </pic:blipFill>
                  <pic:spPr bwMode="auto">
                    <a:xfrm>
                      <a:off x="0" y="0"/>
                      <a:ext cx="4219200" cy="1508400"/>
                    </a:xfrm>
                    <a:prstGeom prst="rect">
                      <a:avLst/>
                    </a:prstGeom>
                    <a:ln>
                      <a:noFill/>
                    </a:ln>
                    <a:extLst>
                      <a:ext uri="{53640926-AAD7-44D8-BBD7-CCE9431645EC}">
                        <a14:shadowObscured xmlns:a14="http://schemas.microsoft.com/office/drawing/2010/main"/>
                      </a:ext>
                    </a:extLst>
                  </pic:spPr>
                </pic:pic>
              </a:graphicData>
            </a:graphic>
          </wp:inline>
        </w:drawing>
      </w:r>
    </w:p>
    <w:p w14:paraId="376644D4" w14:textId="77777777" w:rsidR="00445348" w:rsidRPr="00655D62" w:rsidRDefault="002E43A4" w:rsidP="002105DB">
      <w:pPr>
        <w:jc w:val="both"/>
      </w:pPr>
      <w:r w:rsidRPr="00655D62">
        <w:rPr>
          <w:b/>
        </w:rPr>
        <w:t>Next screen switch options</w:t>
      </w:r>
      <w:r w:rsidRPr="00655D62">
        <w:t>:</w:t>
      </w:r>
    </w:p>
    <w:p w14:paraId="696B4943" w14:textId="77777777" w:rsidR="002E43A4" w:rsidRPr="00655D62" w:rsidRDefault="002E43A4" w:rsidP="002105DB">
      <w:pPr>
        <w:pStyle w:val="Paragraphedeliste"/>
        <w:numPr>
          <w:ilvl w:val="0"/>
          <w:numId w:val="19"/>
        </w:numPr>
        <w:jc w:val="both"/>
      </w:pPr>
      <w:r w:rsidRPr="00655D62">
        <w:rPr>
          <w:b/>
        </w:rPr>
        <w:t>Next screen</w:t>
      </w:r>
      <w:r w:rsidRPr="00655D62">
        <w:t>: condition required to go to the next screen (button click or timer)</w:t>
      </w:r>
    </w:p>
    <w:p w14:paraId="53E67DC9" w14:textId="77777777" w:rsidR="002E43A4" w:rsidRPr="00655D62" w:rsidRDefault="002E43A4" w:rsidP="002105DB">
      <w:pPr>
        <w:pStyle w:val="Paragraphedeliste"/>
        <w:numPr>
          <w:ilvl w:val="0"/>
          <w:numId w:val="19"/>
        </w:numPr>
        <w:jc w:val="both"/>
      </w:pPr>
      <w:r w:rsidRPr="00655D62">
        <w:rPr>
          <w:b/>
        </w:rPr>
        <w:t>Timer visibility</w:t>
      </w:r>
      <w:r w:rsidRPr="00655D62">
        <w:t xml:space="preserve">: visibility of the chronometer associated with the timer (requires Next screen=When timer </w:t>
      </w:r>
      <w:r w:rsidR="00655D62" w:rsidRPr="00655D62">
        <w:t>reaches</w:t>
      </w:r>
      <w:r w:rsidRPr="00655D62">
        <w:t xml:space="preserve"> 0)</w:t>
      </w:r>
    </w:p>
    <w:p w14:paraId="4C7457D1" w14:textId="77777777" w:rsidR="002E43A4" w:rsidRPr="00655D62" w:rsidRDefault="002E43A4" w:rsidP="002105DB">
      <w:pPr>
        <w:pStyle w:val="Paragraphedeliste"/>
        <w:numPr>
          <w:ilvl w:val="0"/>
          <w:numId w:val="19"/>
        </w:numPr>
        <w:jc w:val="both"/>
      </w:pPr>
      <w:r w:rsidRPr="00655D62">
        <w:rPr>
          <w:b/>
        </w:rPr>
        <w:t>Time before going to next screen</w:t>
      </w:r>
      <w:r w:rsidRPr="00655D62">
        <w:t>: duration (in seconds) during which the screen will be displayed before to go on the next screen</w:t>
      </w:r>
      <w:r w:rsidR="00AE148C" w:rsidRPr="00655D62">
        <w:t xml:space="preserve"> (requires Next screen=When timer reach</w:t>
      </w:r>
      <w:r w:rsidR="00655D62">
        <w:t>e</w:t>
      </w:r>
      <w:r w:rsidR="00AE148C" w:rsidRPr="00655D62">
        <w:t>s 0)</w:t>
      </w:r>
    </w:p>
    <w:p w14:paraId="2659D7ED" w14:textId="77777777" w:rsidR="003C35ED" w:rsidRPr="00655D62" w:rsidRDefault="003C35ED" w:rsidP="002105DB">
      <w:pPr>
        <w:ind w:left="360"/>
        <w:jc w:val="both"/>
      </w:pPr>
      <w:r w:rsidRPr="00655D62">
        <w:lastRenderedPageBreak/>
        <w:drawing>
          <wp:inline distT="0" distB="0" distL="0" distR="0" wp14:anchorId="02F0CECE" wp14:editId="6B3A756C">
            <wp:extent cx="4186800" cy="2689200"/>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398" t="24922" r="27381" b="22313"/>
                    <a:stretch/>
                  </pic:blipFill>
                  <pic:spPr bwMode="auto">
                    <a:xfrm>
                      <a:off x="0" y="0"/>
                      <a:ext cx="4186800" cy="2689200"/>
                    </a:xfrm>
                    <a:prstGeom prst="rect">
                      <a:avLst/>
                    </a:prstGeom>
                    <a:ln>
                      <a:noFill/>
                    </a:ln>
                    <a:extLst>
                      <a:ext uri="{53640926-AAD7-44D8-BBD7-CCE9431645EC}">
                        <a14:shadowObscured xmlns:a14="http://schemas.microsoft.com/office/drawing/2010/main"/>
                      </a:ext>
                    </a:extLst>
                  </pic:spPr>
                </pic:pic>
              </a:graphicData>
            </a:graphic>
          </wp:inline>
        </w:drawing>
      </w:r>
    </w:p>
    <w:p w14:paraId="5FBD6142" w14:textId="77777777" w:rsidR="002E43A4" w:rsidRPr="00655D62" w:rsidRDefault="002E43A4" w:rsidP="002105DB">
      <w:pPr>
        <w:jc w:val="both"/>
        <w:rPr>
          <w:b/>
        </w:rPr>
      </w:pPr>
      <w:r w:rsidRPr="00655D62">
        <w:rPr>
          <w:b/>
        </w:rPr>
        <w:t>Begin and end of measurement (temporal measures only):</w:t>
      </w:r>
    </w:p>
    <w:p w14:paraId="7F4909B9" w14:textId="77777777" w:rsidR="002E43A4" w:rsidRPr="00655D62" w:rsidRDefault="002E43A4" w:rsidP="002105DB">
      <w:pPr>
        <w:pStyle w:val="Paragraphedeliste"/>
        <w:numPr>
          <w:ilvl w:val="0"/>
          <w:numId w:val="20"/>
        </w:numPr>
        <w:jc w:val="both"/>
      </w:pPr>
      <w:r w:rsidRPr="00655D62">
        <w:rPr>
          <w:b/>
        </w:rPr>
        <w:t>Chronometer start mode</w:t>
      </w:r>
      <w:r w:rsidRPr="00655D62">
        <w:t>:</w:t>
      </w:r>
      <w:r w:rsidR="007F20A0" w:rsidRPr="00655D62">
        <w:t xml:space="preserve"> </w:t>
      </w:r>
      <w:r w:rsidR="00AE148C" w:rsidRPr="00655D62">
        <w:t>moment when time recording begins</w:t>
      </w:r>
    </w:p>
    <w:p w14:paraId="3006FBDD" w14:textId="77777777" w:rsidR="002E43A4" w:rsidRPr="00655D62" w:rsidRDefault="002E43A4" w:rsidP="002105DB">
      <w:pPr>
        <w:pStyle w:val="Paragraphedeliste"/>
        <w:numPr>
          <w:ilvl w:val="0"/>
          <w:numId w:val="20"/>
        </w:numPr>
        <w:jc w:val="both"/>
      </w:pPr>
      <w:r w:rsidRPr="00655D62">
        <w:rPr>
          <w:b/>
        </w:rPr>
        <w:t>Stop mode</w:t>
      </w:r>
      <w:r w:rsidRPr="00655D62">
        <w:t>:</w:t>
      </w:r>
      <w:r w:rsidR="00AE148C" w:rsidRPr="00655D62">
        <w:t xml:space="preserve"> moment when time recording stops</w:t>
      </w:r>
    </w:p>
    <w:p w14:paraId="16F9184B" w14:textId="77777777" w:rsidR="002E43A4" w:rsidRPr="00655D62" w:rsidRDefault="002E43A4" w:rsidP="002105DB">
      <w:pPr>
        <w:pStyle w:val="Paragraphedeliste"/>
        <w:numPr>
          <w:ilvl w:val="0"/>
          <w:numId w:val="20"/>
        </w:numPr>
        <w:jc w:val="both"/>
      </w:pPr>
      <w:r w:rsidRPr="00655D62">
        <w:rPr>
          <w:b/>
        </w:rPr>
        <w:t>Chronometer</w:t>
      </w:r>
      <w:r w:rsidRPr="00655D62">
        <w:t>:</w:t>
      </w:r>
      <w:r w:rsidR="00AE148C" w:rsidRPr="00655D62">
        <w:t xml:space="preserve"> add a chronometer* on the screen (visible or not)</w:t>
      </w:r>
    </w:p>
    <w:p w14:paraId="6D25A1E7" w14:textId="77777777" w:rsidR="002E43A4" w:rsidRPr="00655D62" w:rsidRDefault="002E43A4" w:rsidP="002105DB">
      <w:pPr>
        <w:pStyle w:val="Paragraphedeliste"/>
        <w:numPr>
          <w:ilvl w:val="0"/>
          <w:numId w:val="19"/>
        </w:numPr>
        <w:jc w:val="both"/>
      </w:pPr>
      <w:r w:rsidRPr="00655D62">
        <w:rPr>
          <w:b/>
        </w:rPr>
        <w:t>Delay before disabling data controls</w:t>
      </w:r>
      <w:r w:rsidR="00AE148C" w:rsidRPr="00655D62">
        <w:t>: duration (in seconds) during which the controls will be enabled on the screen (requires Chronometer)</w:t>
      </w:r>
    </w:p>
    <w:p w14:paraId="57C0FEA5" w14:textId="77777777" w:rsidR="00AE148C" w:rsidRPr="00655D62" w:rsidRDefault="00AE148C" w:rsidP="002105DB">
      <w:pPr>
        <w:jc w:val="both"/>
      </w:pPr>
      <w:r w:rsidRPr="00655D62">
        <w:t>*Chronometer is different from timer, it disables the controls (scales, buttons, etc.)</w:t>
      </w:r>
    </w:p>
    <w:p w14:paraId="21F5F728" w14:textId="77777777" w:rsidR="002E43A4" w:rsidRPr="00655D62" w:rsidRDefault="002E43A4" w:rsidP="002105DB">
      <w:pPr>
        <w:jc w:val="both"/>
      </w:pPr>
      <w:r w:rsidRPr="00655D62">
        <w:rPr>
          <w:b/>
        </w:rPr>
        <w:t>Parameters</w:t>
      </w:r>
      <w:r w:rsidRPr="00655D62">
        <w:t>:</w:t>
      </w:r>
    </w:p>
    <w:p w14:paraId="74176CA1" w14:textId="77777777" w:rsidR="002E43A4" w:rsidRPr="00655D62" w:rsidRDefault="002E43A4" w:rsidP="002105DB">
      <w:pPr>
        <w:pStyle w:val="Paragraphedeliste"/>
        <w:numPr>
          <w:ilvl w:val="0"/>
          <w:numId w:val="21"/>
        </w:numPr>
        <w:jc w:val="both"/>
      </w:pPr>
      <w:r w:rsidRPr="00655D62">
        <w:rPr>
          <w:b/>
        </w:rPr>
        <w:t>Mandatory response</w:t>
      </w:r>
      <w:r w:rsidRPr="00655D62">
        <w:t>:</w:t>
      </w:r>
      <w:r w:rsidR="001E70B5" w:rsidRPr="00655D62">
        <w:t xml:space="preserve"> if yes, the panelists can’t go on next screen if </w:t>
      </w:r>
      <w:r w:rsidR="009B562F" w:rsidRPr="00655D62">
        <w:t>he did not select/score at least one attribute</w:t>
      </w:r>
    </w:p>
    <w:p w14:paraId="41AF580C" w14:textId="77777777" w:rsidR="002E43A4" w:rsidRPr="00655D62" w:rsidRDefault="002E43A4" w:rsidP="002105DB">
      <w:pPr>
        <w:pStyle w:val="Paragraphedeliste"/>
        <w:numPr>
          <w:ilvl w:val="0"/>
          <w:numId w:val="21"/>
        </w:numPr>
        <w:jc w:val="both"/>
      </w:pPr>
      <w:r w:rsidRPr="00655D62">
        <w:rPr>
          <w:b/>
        </w:rPr>
        <w:t>Dominance mode</w:t>
      </w:r>
      <w:r w:rsidRPr="00655D62">
        <w:t>:</w:t>
      </w:r>
      <w:r w:rsidR="009B562F" w:rsidRPr="00655D62">
        <w:t xml:space="preserve"> definition of dominance used (if sensory protocol = TDS)</w:t>
      </w:r>
    </w:p>
    <w:p w14:paraId="7ED18C10" w14:textId="77777777" w:rsidR="003C35ED" w:rsidRPr="00655D62" w:rsidRDefault="003C35ED" w:rsidP="002105DB">
      <w:pPr>
        <w:ind w:left="360"/>
        <w:jc w:val="both"/>
      </w:pPr>
      <w:r w:rsidRPr="00655D62">
        <w:drawing>
          <wp:inline distT="0" distB="0" distL="0" distR="0" wp14:anchorId="3CB7A01B" wp14:editId="6B85FD8E">
            <wp:extent cx="4168800" cy="1926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07" t="32126" r="27492" b="30101"/>
                    <a:stretch/>
                  </pic:blipFill>
                  <pic:spPr bwMode="auto">
                    <a:xfrm>
                      <a:off x="0" y="0"/>
                      <a:ext cx="4168800" cy="1926000"/>
                    </a:xfrm>
                    <a:prstGeom prst="rect">
                      <a:avLst/>
                    </a:prstGeom>
                    <a:ln>
                      <a:noFill/>
                    </a:ln>
                    <a:extLst>
                      <a:ext uri="{53640926-AAD7-44D8-BBD7-CCE9431645EC}">
                        <a14:shadowObscured xmlns:a14="http://schemas.microsoft.com/office/drawing/2010/main"/>
                      </a:ext>
                    </a:extLst>
                  </pic:spPr>
                </pic:pic>
              </a:graphicData>
            </a:graphic>
          </wp:inline>
        </w:drawing>
      </w:r>
    </w:p>
    <w:p w14:paraId="47F73B7F" w14:textId="77777777" w:rsidR="009B562F" w:rsidRPr="00655D62" w:rsidRDefault="009B562F" w:rsidP="002105DB">
      <w:pPr>
        <w:jc w:val="both"/>
        <w:rPr>
          <w:b/>
        </w:rPr>
      </w:pPr>
      <w:r w:rsidRPr="00655D62">
        <w:rPr>
          <w:b/>
        </w:rPr>
        <w:lastRenderedPageBreak/>
        <w:t>Button (end screen only):</w:t>
      </w:r>
    </w:p>
    <w:p w14:paraId="72B25060" w14:textId="77777777" w:rsidR="009B562F" w:rsidRPr="00655D62" w:rsidRDefault="009B562F" w:rsidP="002105DB">
      <w:pPr>
        <w:pStyle w:val="Paragraphedeliste"/>
        <w:numPr>
          <w:ilvl w:val="0"/>
          <w:numId w:val="22"/>
        </w:numPr>
        <w:jc w:val="both"/>
      </w:pPr>
      <w:r w:rsidRPr="00655D62">
        <w:rPr>
          <w:b/>
        </w:rPr>
        <w:t>Action on exit</w:t>
      </w:r>
      <w:r w:rsidRPr="00655D62">
        <w:t xml:space="preserve">: action when the panelist </w:t>
      </w:r>
      <w:r w:rsidR="00655D62" w:rsidRPr="00655D62">
        <w:t>clicks</w:t>
      </w:r>
      <w:r w:rsidRPr="00655D62">
        <w:t xml:space="preserve"> on the exit session</w:t>
      </w:r>
    </w:p>
    <w:p w14:paraId="3DC25987" w14:textId="77777777" w:rsidR="009B562F" w:rsidRPr="00655D62" w:rsidRDefault="009B562F" w:rsidP="002105DB">
      <w:pPr>
        <w:pStyle w:val="Paragraphedeliste"/>
        <w:numPr>
          <w:ilvl w:val="0"/>
          <w:numId w:val="22"/>
        </w:numPr>
        <w:jc w:val="both"/>
      </w:pPr>
      <w:r w:rsidRPr="00655D62">
        <w:rPr>
          <w:b/>
        </w:rPr>
        <w:t>URL</w:t>
      </w:r>
      <w:r w:rsidRPr="00655D62">
        <w:t>: URL to redirect the browser of the panelist (requires Action on exit= "GoToURL")</w:t>
      </w:r>
    </w:p>
    <w:p w14:paraId="63F16430" w14:textId="77777777" w:rsidR="00494091" w:rsidRPr="00655D62" w:rsidRDefault="00494091" w:rsidP="002105DB">
      <w:pPr>
        <w:pStyle w:val="Titre3"/>
        <w:jc w:val="both"/>
      </w:pPr>
      <w:r w:rsidRPr="00655D62">
        <w:t>Save</w:t>
      </w:r>
    </w:p>
    <w:p w14:paraId="3E9D5E9A" w14:textId="77777777" w:rsidR="00494091" w:rsidRPr="00655D62" w:rsidRDefault="009B14BB" w:rsidP="002105DB">
      <w:pPr>
        <w:jc w:val="both"/>
      </w:pPr>
      <w:r w:rsidRPr="00655D62">
        <w:drawing>
          <wp:inline distT="0" distB="0" distL="0" distR="0" wp14:anchorId="0E5D10F2" wp14:editId="235FDE2C">
            <wp:extent cx="6271200" cy="4366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115" t="9541" r="15663" b="4789"/>
                    <a:stretch/>
                  </pic:blipFill>
                  <pic:spPr bwMode="auto">
                    <a:xfrm>
                      <a:off x="0" y="0"/>
                      <a:ext cx="6271200" cy="4366800"/>
                    </a:xfrm>
                    <a:prstGeom prst="rect">
                      <a:avLst/>
                    </a:prstGeom>
                    <a:ln>
                      <a:noFill/>
                    </a:ln>
                    <a:extLst>
                      <a:ext uri="{53640926-AAD7-44D8-BBD7-CCE9431645EC}">
                        <a14:shadowObscured xmlns:a14="http://schemas.microsoft.com/office/drawing/2010/main"/>
                      </a:ext>
                    </a:extLst>
                  </pic:spPr>
                </pic:pic>
              </a:graphicData>
            </a:graphic>
          </wp:inline>
        </w:drawing>
      </w:r>
    </w:p>
    <w:p w14:paraId="364319A1" w14:textId="77777777" w:rsidR="009B562F" w:rsidRPr="00655D62" w:rsidRDefault="009B562F" w:rsidP="002105DB">
      <w:pPr>
        <w:jc w:val="both"/>
      </w:pPr>
      <w:r w:rsidRPr="00655D62">
        <w:rPr>
          <w:b/>
        </w:rPr>
        <w:t>Once the session is designed, it has to be saved on ChemoSens server</w:t>
      </w:r>
      <w:r w:rsidRPr="00655D62">
        <w:t>. This screen displays a virtual file system browser</w:t>
      </w:r>
      <w:r w:rsidR="00327BC0" w:rsidRPr="00655D62">
        <w:t xml:space="preserve"> </w:t>
      </w:r>
      <w:r w:rsidR="00327BC0" w:rsidRPr="00655D62">
        <w:rPr>
          <w:b/>
        </w:rPr>
        <w:t>not related to local file system</w:t>
      </w:r>
      <w:r w:rsidRPr="00655D62">
        <w:t xml:space="preserve">, </w:t>
      </w:r>
      <w:r w:rsidRPr="00655D62">
        <w:rPr>
          <w:b/>
          <w:color w:val="00B050"/>
        </w:rPr>
        <w:t>root directory being the dedicated storage relative to the account used to access the software</w:t>
      </w:r>
      <w:r w:rsidRPr="00655D62">
        <w:t xml:space="preserve">. </w:t>
      </w:r>
    </w:p>
    <w:p w14:paraId="473B0D9B" w14:textId="77777777" w:rsidR="009B562F" w:rsidRPr="00655D62" w:rsidRDefault="009B562F" w:rsidP="002105DB">
      <w:pPr>
        <w:jc w:val="both"/>
        <w:rPr>
          <w:b/>
        </w:rPr>
      </w:pPr>
      <w:r w:rsidRPr="00655D62">
        <w:rPr>
          <w:b/>
        </w:rPr>
        <w:t>Session’s name is mandatory (min 4 characters) and has to be unique.</w:t>
      </w:r>
    </w:p>
    <w:p w14:paraId="3F85BE2A" w14:textId="77777777" w:rsidR="00327BC0" w:rsidRPr="00655D62" w:rsidRDefault="00327BC0" w:rsidP="002105DB">
      <w:pPr>
        <w:jc w:val="both"/>
        <w:rPr>
          <w:b/>
        </w:rPr>
      </w:pPr>
      <w:r w:rsidRPr="00655D62">
        <w:drawing>
          <wp:inline distT="0" distB="0" distL="0" distR="0" wp14:anchorId="2FDAF1B0" wp14:editId="7D76AD26">
            <wp:extent cx="1558800" cy="36720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115" t="19665" r="67689" b="73130"/>
                    <a:stretch/>
                  </pic:blipFill>
                  <pic:spPr bwMode="auto">
                    <a:xfrm>
                      <a:off x="0" y="0"/>
                      <a:ext cx="1558800" cy="367200"/>
                    </a:xfrm>
                    <a:prstGeom prst="rect">
                      <a:avLst/>
                    </a:prstGeom>
                    <a:ln>
                      <a:noFill/>
                    </a:ln>
                    <a:extLst>
                      <a:ext uri="{53640926-AAD7-44D8-BBD7-CCE9431645EC}">
                        <a14:shadowObscured xmlns:a14="http://schemas.microsoft.com/office/drawing/2010/main"/>
                      </a:ext>
                    </a:extLst>
                  </pic:spPr>
                </pic:pic>
              </a:graphicData>
            </a:graphic>
          </wp:inline>
        </w:drawing>
      </w:r>
    </w:p>
    <w:p w14:paraId="08DD1658" w14:textId="77777777" w:rsidR="00327BC0" w:rsidRPr="00655D62" w:rsidRDefault="00327BC0" w:rsidP="002105DB">
      <w:pPr>
        <w:jc w:val="both"/>
      </w:pPr>
      <w:r w:rsidRPr="00655D62">
        <w:t>The buttons, from left to right, allows:</w:t>
      </w:r>
    </w:p>
    <w:p w14:paraId="24AEF394" w14:textId="77777777" w:rsidR="00327BC0" w:rsidRPr="00655D62" w:rsidRDefault="00327BC0" w:rsidP="002105DB">
      <w:pPr>
        <w:pStyle w:val="Paragraphedeliste"/>
        <w:numPr>
          <w:ilvl w:val="0"/>
          <w:numId w:val="23"/>
        </w:numPr>
        <w:jc w:val="both"/>
      </w:pPr>
      <w:r w:rsidRPr="00655D62">
        <w:lastRenderedPageBreak/>
        <w:t xml:space="preserve">to </w:t>
      </w:r>
      <w:r w:rsidRPr="00655D62">
        <w:rPr>
          <w:b/>
        </w:rPr>
        <w:t>go up one level</w:t>
      </w:r>
      <w:r w:rsidRPr="00655D62">
        <w:t xml:space="preserve"> in the virtual file system tree</w:t>
      </w:r>
    </w:p>
    <w:p w14:paraId="66C344C9" w14:textId="77777777" w:rsidR="009B562F" w:rsidRPr="00655D62" w:rsidRDefault="009B562F" w:rsidP="002105DB">
      <w:pPr>
        <w:pStyle w:val="Paragraphedeliste"/>
        <w:numPr>
          <w:ilvl w:val="0"/>
          <w:numId w:val="23"/>
        </w:numPr>
        <w:jc w:val="both"/>
      </w:pPr>
      <w:r w:rsidRPr="00655D62">
        <w:t xml:space="preserve">to </w:t>
      </w:r>
      <w:r w:rsidRPr="00655D62">
        <w:rPr>
          <w:b/>
        </w:rPr>
        <w:t>create a new virtual directory</w:t>
      </w:r>
    </w:p>
    <w:p w14:paraId="6C32D2EB" w14:textId="77777777" w:rsidR="00327BC0" w:rsidRPr="00655D62" w:rsidRDefault="00327BC0" w:rsidP="002105DB">
      <w:pPr>
        <w:pStyle w:val="Paragraphedeliste"/>
        <w:numPr>
          <w:ilvl w:val="0"/>
          <w:numId w:val="23"/>
        </w:numPr>
        <w:jc w:val="both"/>
      </w:pPr>
      <w:r w:rsidRPr="00655D62">
        <w:t xml:space="preserve">to </w:t>
      </w:r>
      <w:r w:rsidRPr="00655D62">
        <w:rPr>
          <w:b/>
        </w:rPr>
        <w:t>explore the content of a virtual directory</w:t>
      </w:r>
    </w:p>
    <w:p w14:paraId="74D283E5" w14:textId="77777777" w:rsidR="00327BC0" w:rsidRPr="00655D62" w:rsidRDefault="00B26C12" w:rsidP="002105DB">
      <w:pPr>
        <w:jc w:val="both"/>
      </w:pPr>
      <w:r w:rsidRPr="00655D62">
        <w:drawing>
          <wp:inline distT="0" distB="0" distL="0" distR="0" wp14:anchorId="4CDD7E32" wp14:editId="683F1383">
            <wp:extent cx="547200" cy="525600"/>
            <wp:effectExtent l="0" t="0" r="5715"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725" t="19665" r="67251" b="70015"/>
                    <a:stretch/>
                  </pic:blipFill>
                  <pic:spPr bwMode="auto">
                    <a:xfrm>
                      <a:off x="0" y="0"/>
                      <a:ext cx="547200" cy="525600"/>
                    </a:xfrm>
                    <a:prstGeom prst="rect">
                      <a:avLst/>
                    </a:prstGeom>
                    <a:ln>
                      <a:noFill/>
                    </a:ln>
                    <a:extLst>
                      <a:ext uri="{53640926-AAD7-44D8-BBD7-CCE9431645EC}">
                        <a14:shadowObscured xmlns:a14="http://schemas.microsoft.com/office/drawing/2010/main"/>
                      </a:ext>
                    </a:extLst>
                  </pic:spPr>
                </pic:pic>
              </a:graphicData>
            </a:graphic>
          </wp:inline>
        </w:drawing>
      </w:r>
      <w:r w:rsidRPr="00655D62">
        <w:drawing>
          <wp:inline distT="0" distB="0" distL="0" distR="0" wp14:anchorId="56DC7024" wp14:editId="61C6EFF7">
            <wp:extent cx="547200" cy="525600"/>
            <wp:effectExtent l="0" t="0" r="5715"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773" t="43224" r="56079" b="46653"/>
                    <a:stretch/>
                  </pic:blipFill>
                  <pic:spPr bwMode="auto">
                    <a:xfrm>
                      <a:off x="0" y="0"/>
                      <a:ext cx="547200" cy="525600"/>
                    </a:xfrm>
                    <a:prstGeom prst="rect">
                      <a:avLst/>
                    </a:prstGeom>
                    <a:ln>
                      <a:noFill/>
                    </a:ln>
                    <a:extLst>
                      <a:ext uri="{53640926-AAD7-44D8-BBD7-CCE9431645EC}">
                        <a14:shadowObscured xmlns:a14="http://schemas.microsoft.com/office/drawing/2010/main"/>
                      </a:ext>
                    </a:extLst>
                  </pic:spPr>
                </pic:pic>
              </a:graphicData>
            </a:graphic>
          </wp:inline>
        </w:drawing>
      </w:r>
    </w:p>
    <w:p w14:paraId="4B1AD237" w14:textId="77777777" w:rsidR="00B26C12" w:rsidRPr="00655D62" w:rsidRDefault="00B26C12" w:rsidP="002105DB">
      <w:pPr>
        <w:jc w:val="both"/>
      </w:pPr>
      <w:r w:rsidRPr="00655D62">
        <w:t xml:space="preserve">Keeping the </w:t>
      </w:r>
      <w:r w:rsidRPr="00655D62">
        <w:rPr>
          <w:b/>
        </w:rPr>
        <w:t>mouse cursor hover the icon of an existing virtual directory or file enables to delete</w:t>
      </w:r>
      <w:r w:rsidRPr="00655D62">
        <w:t xml:space="preserve"> (left button) or </w:t>
      </w:r>
      <w:r w:rsidRPr="00655D62">
        <w:rPr>
          <w:b/>
        </w:rPr>
        <w:t>rename</w:t>
      </w:r>
      <w:r w:rsidRPr="00655D62">
        <w:t xml:space="preserve"> (right button) the directory/file.</w:t>
      </w:r>
    </w:p>
    <w:p w14:paraId="5EFF62B8" w14:textId="77777777" w:rsidR="001D0924" w:rsidRPr="00655D62" w:rsidRDefault="00494091" w:rsidP="002105DB">
      <w:pPr>
        <w:pStyle w:val="Titre2"/>
        <w:jc w:val="both"/>
      </w:pPr>
      <w:r w:rsidRPr="00655D62">
        <w:t xml:space="preserve">FROM </w:t>
      </w:r>
      <w:r w:rsidR="00221419" w:rsidRPr="00655D62">
        <w:t>Custom template</w:t>
      </w:r>
    </w:p>
    <w:p w14:paraId="067B056A" w14:textId="77777777" w:rsidR="00C12721" w:rsidRPr="00655D62" w:rsidRDefault="00C12721" w:rsidP="002105DB">
      <w:pPr>
        <w:jc w:val="both"/>
      </w:pPr>
      <w:r w:rsidRPr="00655D62">
        <w:t xml:space="preserve">This template allows to </w:t>
      </w:r>
      <w:r w:rsidRPr="00655D62">
        <w:rPr>
          <w:b/>
        </w:rPr>
        <w:t>create a session from an existing session</w:t>
      </w:r>
      <w:r w:rsidRPr="00655D62">
        <w:t xml:space="preserve">. </w:t>
      </w:r>
    </w:p>
    <w:p w14:paraId="388B5B72" w14:textId="77777777" w:rsidR="00C12721" w:rsidRPr="00655D62" w:rsidRDefault="00C12721" w:rsidP="002105DB">
      <w:pPr>
        <w:jc w:val="both"/>
      </w:pPr>
      <w:r w:rsidRPr="00655D62">
        <w:t xml:space="preserve">Step 1 consists in </w:t>
      </w:r>
      <w:r w:rsidRPr="00655D62">
        <w:rPr>
          <w:b/>
        </w:rPr>
        <w:t xml:space="preserve">choosing </w:t>
      </w:r>
      <w:r w:rsidR="00716419" w:rsidRPr="00655D62">
        <w:rPr>
          <w:b/>
        </w:rPr>
        <w:t>an existing</w:t>
      </w:r>
      <w:r w:rsidRPr="00655D62">
        <w:rPr>
          <w:b/>
        </w:rPr>
        <w:t xml:space="preserve"> session that will </w:t>
      </w:r>
      <w:r w:rsidR="00716419" w:rsidRPr="00655D62">
        <w:rPr>
          <w:b/>
        </w:rPr>
        <w:t>serve as a template</w:t>
      </w:r>
      <w:r w:rsidR="00716419" w:rsidRPr="00655D62">
        <w:t xml:space="preserve">. The </w:t>
      </w:r>
      <w:r w:rsidR="00716419" w:rsidRPr="00655D62">
        <w:rPr>
          <w:b/>
        </w:rPr>
        <w:t>subjects, products and attributes will be replaced by those present in a XLSX file</w:t>
      </w:r>
      <w:r w:rsidR="00716419" w:rsidRPr="00655D62">
        <w:t xml:space="preserve"> chosen on local disk in Step 2.</w:t>
      </w:r>
    </w:p>
    <w:p w14:paraId="553FF722" w14:textId="77777777" w:rsidR="00716419" w:rsidRPr="00655D62" w:rsidRDefault="00716419" w:rsidP="002105DB">
      <w:pPr>
        <w:jc w:val="both"/>
      </w:pPr>
      <w:r w:rsidRPr="00655D62">
        <w:drawing>
          <wp:inline distT="0" distB="0" distL="0" distR="0" wp14:anchorId="27F0BD3C" wp14:editId="59986CDB">
            <wp:extent cx="1071349" cy="3084195"/>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1519" b="5426"/>
                    <a:stretch/>
                  </pic:blipFill>
                  <pic:spPr bwMode="auto">
                    <a:xfrm>
                      <a:off x="0" y="0"/>
                      <a:ext cx="1071418" cy="3084394"/>
                    </a:xfrm>
                    <a:prstGeom prst="rect">
                      <a:avLst/>
                    </a:prstGeom>
                    <a:ln>
                      <a:noFill/>
                    </a:ln>
                    <a:extLst>
                      <a:ext uri="{53640926-AAD7-44D8-BBD7-CCE9431645EC}">
                        <a14:shadowObscured xmlns:a14="http://schemas.microsoft.com/office/drawing/2010/main"/>
                      </a:ext>
                    </a:extLst>
                  </pic:spPr>
                </pic:pic>
              </a:graphicData>
            </a:graphic>
          </wp:inline>
        </w:drawing>
      </w:r>
      <w:r w:rsidRPr="00655D62">
        <w:t xml:space="preserve"> </w:t>
      </w:r>
      <w:r w:rsidRPr="00655D62">
        <w:drawing>
          <wp:inline distT="0" distB="0" distL="0" distR="0" wp14:anchorId="4794E107" wp14:editId="3589B0B8">
            <wp:extent cx="1091821" cy="309118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1167" b="5217"/>
                    <a:stretch/>
                  </pic:blipFill>
                  <pic:spPr bwMode="auto">
                    <a:xfrm>
                      <a:off x="0" y="0"/>
                      <a:ext cx="1091834" cy="3091218"/>
                    </a:xfrm>
                    <a:prstGeom prst="rect">
                      <a:avLst/>
                    </a:prstGeom>
                    <a:ln>
                      <a:noFill/>
                    </a:ln>
                    <a:extLst>
                      <a:ext uri="{53640926-AAD7-44D8-BBD7-CCE9431645EC}">
                        <a14:shadowObscured xmlns:a14="http://schemas.microsoft.com/office/drawing/2010/main"/>
                      </a:ext>
                    </a:extLst>
                  </pic:spPr>
                </pic:pic>
              </a:graphicData>
            </a:graphic>
          </wp:inline>
        </w:drawing>
      </w:r>
      <w:r w:rsidRPr="00655D62">
        <w:t xml:space="preserve"> </w:t>
      </w:r>
      <w:r w:rsidRPr="00655D62">
        <w:drawing>
          <wp:inline distT="0" distB="0" distL="0" distR="0" wp14:anchorId="7E4D6140" wp14:editId="7998CF5B">
            <wp:extent cx="1098550" cy="3084394"/>
            <wp:effectExtent l="0" t="0" r="635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81050" b="5418"/>
                    <a:stretch/>
                  </pic:blipFill>
                  <pic:spPr bwMode="auto">
                    <a:xfrm>
                      <a:off x="0" y="0"/>
                      <a:ext cx="1098644" cy="3084658"/>
                    </a:xfrm>
                    <a:prstGeom prst="rect">
                      <a:avLst/>
                    </a:prstGeom>
                    <a:ln>
                      <a:noFill/>
                    </a:ln>
                    <a:extLst>
                      <a:ext uri="{53640926-AAD7-44D8-BBD7-CCE9431645EC}">
                        <a14:shadowObscured xmlns:a14="http://schemas.microsoft.com/office/drawing/2010/main"/>
                      </a:ext>
                    </a:extLst>
                  </pic:spPr>
                </pic:pic>
              </a:graphicData>
            </a:graphic>
          </wp:inline>
        </w:drawing>
      </w:r>
    </w:p>
    <w:p w14:paraId="11F8C193" w14:textId="77777777" w:rsidR="00716419" w:rsidRPr="00655D62" w:rsidRDefault="00716419" w:rsidP="002105DB">
      <w:pPr>
        <w:jc w:val="both"/>
      </w:pPr>
      <w:r w:rsidRPr="00655D62">
        <w:rPr>
          <w:b/>
        </w:rPr>
        <w:t>The XLSX file must have 3 tabs named "subjects", "products" and "attributes"</w:t>
      </w:r>
      <w:r w:rsidRPr="00655D62">
        <w:t>:</w:t>
      </w:r>
    </w:p>
    <w:p w14:paraId="0F26DF4D" w14:textId="77777777" w:rsidR="00716419" w:rsidRPr="00655D62" w:rsidRDefault="00716419" w:rsidP="002105DB">
      <w:pPr>
        <w:pStyle w:val="Paragraphedeliste"/>
        <w:numPr>
          <w:ilvl w:val="0"/>
          <w:numId w:val="24"/>
        </w:numPr>
        <w:jc w:val="both"/>
      </w:pPr>
      <w:r w:rsidRPr="00655D62">
        <w:t xml:space="preserve">the "subjects" tab must </w:t>
      </w:r>
      <w:r w:rsidR="00655D62" w:rsidRPr="00655D62">
        <w:t>contain</w:t>
      </w:r>
      <w:r w:rsidRPr="00655D62">
        <w:t xml:space="preserve"> one column named "code", and one row for each panelist</w:t>
      </w:r>
    </w:p>
    <w:p w14:paraId="6151379B" w14:textId="77777777" w:rsidR="00716419" w:rsidRPr="00655D62" w:rsidRDefault="00716419" w:rsidP="002105DB">
      <w:pPr>
        <w:pStyle w:val="Paragraphedeliste"/>
        <w:numPr>
          <w:ilvl w:val="0"/>
          <w:numId w:val="24"/>
        </w:numPr>
        <w:jc w:val="both"/>
      </w:pPr>
      <w:r w:rsidRPr="00655D62">
        <w:t xml:space="preserve">the "products" tab must </w:t>
      </w:r>
      <w:r w:rsidR="00655D62" w:rsidRPr="00655D62">
        <w:t>contain</w:t>
      </w:r>
      <w:r w:rsidRPr="00655D62">
        <w:t xml:space="preserve"> one column named "code", and as many supplementary columns as the number of replicates (columns named "replicate 1", "replicate 2", etc.), and one row for each product</w:t>
      </w:r>
    </w:p>
    <w:p w14:paraId="03CF1CB7" w14:textId="77777777" w:rsidR="009B14BB" w:rsidRPr="00655D62" w:rsidRDefault="00716419" w:rsidP="002105DB">
      <w:pPr>
        <w:pStyle w:val="Paragraphedeliste"/>
        <w:numPr>
          <w:ilvl w:val="0"/>
          <w:numId w:val="24"/>
        </w:numPr>
        <w:jc w:val="both"/>
      </w:pPr>
      <w:r w:rsidRPr="00655D62">
        <w:lastRenderedPageBreak/>
        <w:t xml:space="preserve">the "attributes" tab must </w:t>
      </w:r>
      <w:r w:rsidR="00655D62" w:rsidRPr="00655D62">
        <w:t>contain</w:t>
      </w:r>
      <w:r w:rsidRPr="00655D62">
        <w:t xml:space="preserve"> two columns named "code" and "label", and one row for each attribute</w:t>
      </w:r>
    </w:p>
    <w:p w14:paraId="3B8D3F12" w14:textId="77777777" w:rsidR="009B14BB" w:rsidRPr="00655D62" w:rsidRDefault="009B14BB" w:rsidP="002105DB">
      <w:pPr>
        <w:jc w:val="both"/>
      </w:pPr>
    </w:p>
    <w:p w14:paraId="34B95DEC" w14:textId="77777777" w:rsidR="001D0924" w:rsidRPr="00655D62" w:rsidRDefault="00494091" w:rsidP="002105DB">
      <w:pPr>
        <w:pStyle w:val="Titre1"/>
        <w:jc w:val="both"/>
      </w:pPr>
      <w:bookmarkStart w:id="4" w:name="_Toc83997190"/>
      <w:r w:rsidRPr="00655D62">
        <w:lastRenderedPageBreak/>
        <w:t>Open session</w:t>
      </w:r>
      <w:bookmarkEnd w:id="4"/>
    </w:p>
    <w:p w14:paraId="4654EC0B" w14:textId="77777777" w:rsidR="006B40A2" w:rsidRPr="00655D62" w:rsidRDefault="006B40A2" w:rsidP="002105DB">
      <w:pPr>
        <w:jc w:val="both"/>
        <w:rPr>
          <w:b/>
        </w:rPr>
      </w:pPr>
      <w:r w:rsidRPr="00655D62">
        <w:rPr>
          <w:b/>
          <w:color w:val="FF0000"/>
        </w:rPr>
        <w:t>Sessions created with TimeSens V1 are not compatible with TimeSens V2.</w:t>
      </w:r>
      <w:r w:rsidRPr="00655D62">
        <w:rPr>
          <w:b/>
        </w:rPr>
        <w:t xml:space="preserve"> </w:t>
      </w:r>
    </w:p>
    <w:p w14:paraId="42F03C82" w14:textId="77777777" w:rsidR="00586003" w:rsidRPr="00655D62" w:rsidRDefault="00586003" w:rsidP="002105DB">
      <w:pPr>
        <w:jc w:val="both"/>
      </w:pPr>
      <w:r w:rsidRPr="00655D62">
        <w:rPr>
          <w:b/>
        </w:rPr>
        <w:t>Reminder: the sessions are stored on ChemoSens server, not on local disks</w:t>
      </w:r>
      <w:r w:rsidRPr="00655D62">
        <w:t xml:space="preserve">. </w:t>
      </w:r>
    </w:p>
    <w:p w14:paraId="154E3141" w14:textId="77777777" w:rsidR="00586003" w:rsidRPr="00655D62" w:rsidRDefault="00586003" w:rsidP="002105DB">
      <w:pPr>
        <w:jc w:val="both"/>
      </w:pPr>
      <w:r w:rsidRPr="00655D62">
        <w:t>The virtual file system browser relative to the account used to access the software is displayed when "</w:t>
      </w:r>
      <w:r w:rsidRPr="00655D62">
        <w:rPr>
          <w:b/>
        </w:rPr>
        <w:t>Open session &gt; From database</w:t>
      </w:r>
      <w:r w:rsidRPr="00655D62">
        <w:t xml:space="preserve">" is clicked on the session button. </w:t>
      </w:r>
    </w:p>
    <w:p w14:paraId="73C43EE9" w14:textId="77777777" w:rsidR="00766112" w:rsidRPr="00655D62" w:rsidRDefault="00586003" w:rsidP="002105DB">
      <w:pPr>
        <w:jc w:val="both"/>
      </w:pPr>
      <w:r w:rsidRPr="00655D62">
        <w:t>The last accessed sessions are accessible from "</w:t>
      </w:r>
      <w:r w:rsidRPr="00655D62">
        <w:rPr>
          <w:b/>
        </w:rPr>
        <w:t>Open session &gt; Recent sessions</w:t>
      </w:r>
      <w:r w:rsidRPr="00655D62">
        <w:t>".</w:t>
      </w:r>
    </w:p>
    <w:p w14:paraId="4AAE689B" w14:textId="77777777" w:rsidR="00B5345C" w:rsidRPr="00655D62" w:rsidRDefault="00B5345C" w:rsidP="002105DB">
      <w:pPr>
        <w:jc w:val="both"/>
      </w:pPr>
    </w:p>
    <w:p w14:paraId="1FEFD4CF" w14:textId="77777777" w:rsidR="001D0924" w:rsidRPr="00655D62" w:rsidRDefault="00494091" w:rsidP="002105DB">
      <w:pPr>
        <w:pStyle w:val="Titre1"/>
        <w:jc w:val="both"/>
      </w:pPr>
      <w:bookmarkStart w:id="5" w:name="_Toc83997191"/>
      <w:r w:rsidRPr="00655D62">
        <w:lastRenderedPageBreak/>
        <w:t>Save session</w:t>
      </w:r>
      <w:bookmarkEnd w:id="5"/>
    </w:p>
    <w:p w14:paraId="4EC3BC26" w14:textId="77777777" w:rsidR="007668E3" w:rsidRPr="00655D62" w:rsidRDefault="007668E3" w:rsidP="002105DB">
      <w:pPr>
        <w:jc w:val="both"/>
        <w:rPr>
          <w:b/>
          <w:color w:val="FF0000"/>
        </w:rPr>
      </w:pPr>
      <w:r w:rsidRPr="00655D62">
        <w:rPr>
          <w:b/>
          <w:color w:val="FF0000"/>
        </w:rPr>
        <w:t>Unlike TimeSens V1, changes made to the session are not automatically saved when the user changes of screen.</w:t>
      </w:r>
    </w:p>
    <w:p w14:paraId="4615EB6D" w14:textId="77777777" w:rsidR="00494091" w:rsidRPr="00655D62" w:rsidRDefault="00494091" w:rsidP="002105DB">
      <w:pPr>
        <w:pStyle w:val="Titre2"/>
        <w:jc w:val="both"/>
      </w:pPr>
      <w:r w:rsidRPr="00655D62">
        <w:t>Save</w:t>
      </w:r>
    </w:p>
    <w:p w14:paraId="51F58478" w14:textId="77777777" w:rsidR="009A3196" w:rsidRPr="00655D62" w:rsidRDefault="009A3196" w:rsidP="002105DB">
      <w:pPr>
        <w:jc w:val="both"/>
      </w:pPr>
      <w:r w:rsidRPr="00655D62">
        <w:t>C</w:t>
      </w:r>
      <w:r w:rsidR="001517C9" w:rsidRPr="00655D62">
        <w:t>lick</w:t>
      </w:r>
      <w:r w:rsidRPr="00655D62">
        <w:t xml:space="preserve"> </w:t>
      </w:r>
      <w:r w:rsidR="001517C9" w:rsidRPr="00655D62">
        <w:t>on "</w:t>
      </w:r>
      <w:r w:rsidR="001517C9" w:rsidRPr="00655D62">
        <w:rPr>
          <w:b/>
        </w:rPr>
        <w:t>Save</w:t>
      </w:r>
      <w:r w:rsidRPr="00655D62">
        <w:rPr>
          <w:b/>
        </w:rPr>
        <w:t xml:space="preserve"> current session &gt; Save</w:t>
      </w:r>
      <w:r w:rsidR="001517C9" w:rsidRPr="00655D62">
        <w:t xml:space="preserve">" (Session button) or on the menu button </w:t>
      </w:r>
      <w:r w:rsidRPr="00655D62">
        <w:t>to save the current session.</w:t>
      </w:r>
    </w:p>
    <w:p w14:paraId="52E7E18F" w14:textId="77777777" w:rsidR="00494091" w:rsidRPr="00655D62" w:rsidRDefault="00494091" w:rsidP="002105DB">
      <w:pPr>
        <w:pStyle w:val="Titre2"/>
        <w:jc w:val="both"/>
      </w:pPr>
      <w:r w:rsidRPr="00655D62">
        <w:t>Save as copy</w:t>
      </w:r>
    </w:p>
    <w:p w14:paraId="24C50F5B" w14:textId="77777777" w:rsidR="00B5345C" w:rsidRPr="00655D62" w:rsidRDefault="00B5345C" w:rsidP="002105DB">
      <w:pPr>
        <w:jc w:val="both"/>
      </w:pPr>
      <w:r w:rsidRPr="00655D62">
        <w:drawing>
          <wp:inline distT="0" distB="0" distL="0" distR="0" wp14:anchorId="7657C0AE" wp14:editId="1F87BF56">
            <wp:extent cx="4215600" cy="17352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287" t="34268" r="27163" b="31659"/>
                    <a:stretch/>
                  </pic:blipFill>
                  <pic:spPr bwMode="auto">
                    <a:xfrm>
                      <a:off x="0" y="0"/>
                      <a:ext cx="4215600" cy="1735200"/>
                    </a:xfrm>
                    <a:prstGeom prst="rect">
                      <a:avLst/>
                    </a:prstGeom>
                    <a:ln>
                      <a:noFill/>
                    </a:ln>
                    <a:extLst>
                      <a:ext uri="{53640926-AAD7-44D8-BBD7-CCE9431645EC}">
                        <a14:shadowObscured xmlns:a14="http://schemas.microsoft.com/office/drawing/2010/main"/>
                      </a:ext>
                    </a:extLst>
                  </pic:spPr>
                </pic:pic>
              </a:graphicData>
            </a:graphic>
          </wp:inline>
        </w:drawing>
      </w:r>
    </w:p>
    <w:p w14:paraId="36EAD8D2" w14:textId="77777777" w:rsidR="009A3196" w:rsidRPr="00655D62" w:rsidRDefault="009A3196" w:rsidP="002105DB">
      <w:pPr>
        <w:jc w:val="both"/>
      </w:pPr>
      <w:r w:rsidRPr="00655D62">
        <w:t>Click on "</w:t>
      </w:r>
      <w:r w:rsidRPr="00655D62">
        <w:rPr>
          <w:b/>
        </w:rPr>
        <w:t>Save current session &gt; Save as copy</w:t>
      </w:r>
      <w:r w:rsidRPr="00655D62">
        <w:t xml:space="preserve">" (Session button) to save un undeployed copy of the current session. By clicking on corresponding checkbox, it is possible to </w:t>
      </w:r>
      <w:r w:rsidRPr="00655D62">
        <w:rPr>
          <w:b/>
        </w:rPr>
        <w:t>delete data, panelists, products, descriptors and default mail content</w:t>
      </w:r>
      <w:r w:rsidRPr="00655D62">
        <w:t>.</w:t>
      </w:r>
    </w:p>
    <w:p w14:paraId="6A8CC40E" w14:textId="77777777" w:rsidR="00494091" w:rsidRPr="00655D62" w:rsidRDefault="00494091" w:rsidP="002105DB">
      <w:pPr>
        <w:pStyle w:val="Titre2"/>
        <w:jc w:val="both"/>
      </w:pPr>
      <w:r w:rsidRPr="00655D62">
        <w:t>archive</w:t>
      </w:r>
      <w:r w:rsidR="00B5345C" w:rsidRPr="00655D62">
        <w:t xml:space="preserve"> ON local disk</w:t>
      </w:r>
    </w:p>
    <w:p w14:paraId="354A5023" w14:textId="77777777" w:rsidR="00B5345C" w:rsidRPr="00655D62" w:rsidRDefault="009A3196" w:rsidP="002105DB">
      <w:pPr>
        <w:jc w:val="both"/>
      </w:pPr>
      <w:r w:rsidRPr="00655D62">
        <w:t>Click on "</w:t>
      </w:r>
      <w:r w:rsidRPr="00655D62">
        <w:rPr>
          <w:b/>
        </w:rPr>
        <w:t>Save current session &gt; Archive on local disk</w:t>
      </w:r>
      <w:r w:rsidRPr="00655D62">
        <w:t>" to save a backup copy</w:t>
      </w:r>
      <w:r w:rsidR="00AB18EE" w:rsidRPr="00655D62">
        <w:t xml:space="preserve"> of the session</w:t>
      </w:r>
      <w:r w:rsidRPr="00655D62">
        <w:t xml:space="preserve"> on local disk.</w:t>
      </w:r>
    </w:p>
    <w:p w14:paraId="7EF11CA3" w14:textId="77777777" w:rsidR="001D0924" w:rsidRPr="00655D62" w:rsidRDefault="00494091" w:rsidP="002105DB">
      <w:pPr>
        <w:pStyle w:val="Titre1"/>
        <w:jc w:val="both"/>
      </w:pPr>
      <w:bookmarkStart w:id="6" w:name="_Toc83997192"/>
      <w:r w:rsidRPr="00655D62">
        <w:lastRenderedPageBreak/>
        <w:t>Protocol tab</w:t>
      </w:r>
      <w:bookmarkEnd w:id="6"/>
    </w:p>
    <w:p w14:paraId="02E495D3" w14:textId="77777777" w:rsidR="00B5345C" w:rsidRPr="00655D62" w:rsidRDefault="00B5345C" w:rsidP="002105DB">
      <w:pPr>
        <w:jc w:val="both"/>
      </w:pPr>
      <w:r w:rsidRPr="00655D62">
        <w:drawing>
          <wp:inline distT="0" distB="0" distL="0" distR="0" wp14:anchorId="35C3FDEA" wp14:editId="3AF0D246">
            <wp:extent cx="1670400" cy="208800"/>
            <wp:effectExtent l="0" t="0" r="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59" r="81599" b="89584"/>
                    <a:stretch/>
                  </pic:blipFill>
                  <pic:spPr bwMode="auto">
                    <a:xfrm>
                      <a:off x="0" y="0"/>
                      <a:ext cx="1670400" cy="208800"/>
                    </a:xfrm>
                    <a:prstGeom prst="rect">
                      <a:avLst/>
                    </a:prstGeom>
                    <a:ln>
                      <a:noFill/>
                    </a:ln>
                    <a:extLst>
                      <a:ext uri="{53640926-AAD7-44D8-BBD7-CCE9431645EC}">
                        <a14:shadowObscured xmlns:a14="http://schemas.microsoft.com/office/drawing/2010/main"/>
                      </a:ext>
                    </a:extLst>
                  </pic:spPr>
                </pic:pic>
              </a:graphicData>
            </a:graphic>
          </wp:inline>
        </w:drawing>
      </w:r>
    </w:p>
    <w:p w14:paraId="165475D4" w14:textId="77777777" w:rsidR="004A01A8" w:rsidRPr="00655D62" w:rsidRDefault="004A01A8" w:rsidP="002105DB">
      <w:pPr>
        <w:jc w:val="both"/>
      </w:pPr>
      <w:r w:rsidRPr="00655D62">
        <w:t>The protocol tab is made of 3 tabs:</w:t>
      </w:r>
    </w:p>
    <w:p w14:paraId="41390602" w14:textId="77777777" w:rsidR="004A01A8" w:rsidRPr="00655D62" w:rsidRDefault="004A01A8" w:rsidP="002105DB">
      <w:pPr>
        <w:pStyle w:val="Paragraphedeliste"/>
        <w:numPr>
          <w:ilvl w:val="0"/>
          <w:numId w:val="25"/>
        </w:numPr>
        <w:jc w:val="both"/>
      </w:pPr>
      <w:r w:rsidRPr="00655D62">
        <w:rPr>
          <w:b/>
        </w:rPr>
        <w:t>Panelists</w:t>
      </w:r>
      <w:r w:rsidRPr="00655D62">
        <w:t>: the panelists that will attend the session and information about them</w:t>
      </w:r>
    </w:p>
    <w:p w14:paraId="43A849DA" w14:textId="77777777" w:rsidR="004A01A8" w:rsidRPr="00655D62" w:rsidRDefault="004A01A8" w:rsidP="002105DB">
      <w:pPr>
        <w:pStyle w:val="Paragraphedeliste"/>
        <w:numPr>
          <w:ilvl w:val="0"/>
          <w:numId w:val="25"/>
        </w:numPr>
        <w:jc w:val="both"/>
        <w:rPr>
          <w:b/>
        </w:rPr>
      </w:pPr>
      <w:r w:rsidRPr="00655D62">
        <w:rPr>
          <w:b/>
        </w:rPr>
        <w:t>Products</w:t>
      </w:r>
      <w:r w:rsidRPr="00655D62">
        <w:t>: the products that will be presented to the panelists and the associated product experimental designs</w:t>
      </w:r>
    </w:p>
    <w:p w14:paraId="2A2602D8" w14:textId="77777777" w:rsidR="004A01A8" w:rsidRPr="00655D62" w:rsidRDefault="004A01A8" w:rsidP="002105DB">
      <w:pPr>
        <w:pStyle w:val="Paragraphedeliste"/>
        <w:numPr>
          <w:ilvl w:val="0"/>
          <w:numId w:val="25"/>
        </w:numPr>
        <w:jc w:val="both"/>
        <w:rPr>
          <w:b/>
        </w:rPr>
      </w:pPr>
      <w:r w:rsidRPr="00655D62">
        <w:rPr>
          <w:b/>
        </w:rPr>
        <w:t>Attributes</w:t>
      </w:r>
      <w:r w:rsidRPr="00655D62">
        <w:t xml:space="preserve">: the </w:t>
      </w:r>
      <w:r w:rsidR="00655D62" w:rsidRPr="00655D62">
        <w:t>attributes</w:t>
      </w:r>
      <w:r w:rsidRPr="00655D62">
        <w:t xml:space="preserve"> that will be presented to the </w:t>
      </w:r>
      <w:r w:rsidR="00655D62" w:rsidRPr="00655D62">
        <w:t>panelists</w:t>
      </w:r>
      <w:r w:rsidRPr="00655D62">
        <w:t xml:space="preserve"> and the associated attribute experimental designs</w:t>
      </w:r>
    </w:p>
    <w:p w14:paraId="0F47D95C" w14:textId="77777777" w:rsidR="00906D4B" w:rsidRPr="00655D62" w:rsidRDefault="004A01A8" w:rsidP="002105DB">
      <w:pPr>
        <w:jc w:val="both"/>
      </w:pPr>
      <w:r w:rsidRPr="00655D62">
        <w:drawing>
          <wp:anchor distT="0" distB="0" distL="114300" distR="114300" simplePos="0" relativeHeight="251661312" behindDoc="0" locked="0" layoutInCell="1" allowOverlap="1" wp14:anchorId="43BFA038" wp14:editId="2972678D">
            <wp:simplePos x="0" y="0"/>
            <wp:positionH relativeFrom="column">
              <wp:posOffset>1428011</wp:posOffset>
            </wp:positionH>
            <wp:positionV relativeFrom="paragraph">
              <wp:posOffset>135577</wp:posOffset>
            </wp:positionV>
            <wp:extent cx="233680" cy="215900"/>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510" t="13889" r="80066" b="83507"/>
                    <a:stretch/>
                  </pic:blipFill>
                  <pic:spPr bwMode="auto">
                    <a:xfrm>
                      <a:off x="0" y="0"/>
                      <a:ext cx="233680" cy="215900"/>
                    </a:xfrm>
                    <a:prstGeom prst="rect">
                      <a:avLst/>
                    </a:prstGeom>
                    <a:ln>
                      <a:noFill/>
                    </a:ln>
                    <a:extLst>
                      <a:ext uri="{53640926-AAD7-44D8-BBD7-CCE9431645EC}">
                        <a14:shadowObscured xmlns:a14="http://schemas.microsoft.com/office/drawing/2010/main"/>
                      </a:ext>
                    </a:extLst>
                  </pic:spPr>
                </pic:pic>
              </a:graphicData>
            </a:graphic>
          </wp:anchor>
        </w:drawing>
      </w:r>
      <w:r w:rsidR="00655D62" w:rsidRPr="00655D62">
        <w:t>Information</w:t>
      </w:r>
      <w:r w:rsidRPr="00655D62">
        <w:t xml:space="preserve"> are presented as data tables. </w:t>
      </w:r>
      <w:r w:rsidRPr="00655D62">
        <w:rPr>
          <w:b/>
        </w:rPr>
        <w:t>All data tables can be filtered and/or sorted</w:t>
      </w:r>
      <w:r w:rsidRPr="00655D62">
        <w:t xml:space="preserve"> using the buttons below the column names:</w:t>
      </w:r>
    </w:p>
    <w:p w14:paraId="526A5D70" w14:textId="77777777" w:rsidR="00906D4B" w:rsidRPr="00655D62" w:rsidRDefault="004A1017" w:rsidP="002105DB">
      <w:pPr>
        <w:jc w:val="both"/>
      </w:pPr>
      <w:r w:rsidRPr="00655D62">
        <w:rPr>
          <w:b/>
        </w:rPr>
        <w:t>All rows can be selected by clicking the checkboxes at left</w:t>
      </w:r>
      <w:r w:rsidRPr="00655D62">
        <w:t xml:space="preserve">. The upper left checkbox allows to </w:t>
      </w:r>
      <w:r w:rsidRPr="00655D62">
        <w:rPr>
          <w:b/>
        </w:rPr>
        <w:t>toggle the selected rows</w:t>
      </w:r>
      <w:r w:rsidRPr="00655D62">
        <w:t xml:space="preserve"> in one click.</w:t>
      </w:r>
    </w:p>
    <w:p w14:paraId="558F624F" w14:textId="77777777" w:rsidR="009D7561" w:rsidRPr="00655D62" w:rsidRDefault="009D7561" w:rsidP="002105DB">
      <w:pPr>
        <w:jc w:val="both"/>
        <w:rPr>
          <w:b/>
          <w:color w:val="00B050"/>
        </w:rPr>
      </w:pPr>
      <w:r w:rsidRPr="00655D62">
        <w:rPr>
          <w:b/>
          <w:color w:val="FF0000"/>
        </w:rPr>
        <w:t xml:space="preserve">Warning: Adding/removing panelists or products can break the structure of an experimental design (for example William’s </w:t>
      </w:r>
      <w:r w:rsidR="00655D62" w:rsidRPr="00655D62">
        <w:rPr>
          <w:b/>
          <w:color w:val="FF0000"/>
        </w:rPr>
        <w:t>Latin</w:t>
      </w:r>
      <w:r w:rsidRPr="00655D62">
        <w:rPr>
          <w:b/>
          <w:color w:val="FF0000"/>
        </w:rPr>
        <w:t xml:space="preserve"> squares)</w:t>
      </w:r>
      <w:r w:rsidRPr="00655D62">
        <w:t xml:space="preserve">. </w:t>
      </w:r>
      <w:r w:rsidRPr="00655D62">
        <w:rPr>
          <w:b/>
          <w:color w:val="00B050"/>
        </w:rPr>
        <w:t>The orders of presentation should always be verified before the session is deployed.</w:t>
      </w:r>
    </w:p>
    <w:p w14:paraId="78BB5B9E" w14:textId="77777777" w:rsidR="00494091" w:rsidRPr="00655D62" w:rsidRDefault="00494091" w:rsidP="002105DB">
      <w:pPr>
        <w:pStyle w:val="Titre2"/>
        <w:jc w:val="both"/>
      </w:pPr>
      <w:r w:rsidRPr="00655D62">
        <w:t>Panelists</w:t>
      </w:r>
    </w:p>
    <w:p w14:paraId="46B6C451" w14:textId="77777777" w:rsidR="00B5345C" w:rsidRPr="00655D62" w:rsidRDefault="009B47FB" w:rsidP="002105DB">
      <w:pPr>
        <w:jc w:val="both"/>
      </w:pPr>
      <w:r w:rsidRPr="00655D62">
        <w:drawing>
          <wp:inline distT="0" distB="0" distL="0" distR="0" wp14:anchorId="24FB5295" wp14:editId="589BE71C">
            <wp:extent cx="5797550" cy="2926080"/>
            <wp:effectExtent l="0" t="0" r="0" b="762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7550" cy="2926080"/>
                    </a:xfrm>
                    <a:prstGeom prst="rect">
                      <a:avLst/>
                    </a:prstGeom>
                  </pic:spPr>
                </pic:pic>
              </a:graphicData>
            </a:graphic>
          </wp:inline>
        </w:drawing>
      </w:r>
    </w:p>
    <w:p w14:paraId="6C964472" w14:textId="77777777" w:rsidR="004A1017" w:rsidRPr="00655D62" w:rsidRDefault="004A1017" w:rsidP="002105DB">
      <w:pPr>
        <w:jc w:val="both"/>
      </w:pPr>
      <w:r w:rsidRPr="00655D62">
        <w:t>The table contains information about the panelists:</w:t>
      </w:r>
    </w:p>
    <w:p w14:paraId="5BCCAE44" w14:textId="77777777" w:rsidR="004A1017" w:rsidRPr="00655D62" w:rsidRDefault="00DF4214" w:rsidP="002105DB">
      <w:pPr>
        <w:pStyle w:val="Paragraphedeliste"/>
        <w:numPr>
          <w:ilvl w:val="0"/>
          <w:numId w:val="26"/>
        </w:numPr>
        <w:jc w:val="both"/>
      </w:pPr>
      <w:r w:rsidRPr="00655D62">
        <w:rPr>
          <w:b/>
        </w:rPr>
        <w:lastRenderedPageBreak/>
        <w:t>Panelist</w:t>
      </w:r>
      <w:r w:rsidR="004A1017" w:rsidRPr="00655D62">
        <w:t xml:space="preserve"> </w:t>
      </w:r>
      <w:r w:rsidR="00ED0391" w:rsidRPr="00655D62">
        <w:t>i</w:t>
      </w:r>
      <w:r w:rsidR="004A1017" w:rsidRPr="00655D62">
        <w:t>s the code</w:t>
      </w:r>
      <w:r w:rsidR="00ED0391" w:rsidRPr="00655D62">
        <w:t xml:space="preserve"> (unique, with no special character) </w:t>
      </w:r>
      <w:r w:rsidR="004A1017" w:rsidRPr="00655D62">
        <w:t>that will be used to identify the panelist and to access the session</w:t>
      </w:r>
    </w:p>
    <w:p w14:paraId="5646536C" w14:textId="77777777" w:rsidR="004A1017" w:rsidRPr="00655D62" w:rsidRDefault="004A1017" w:rsidP="002105DB">
      <w:pPr>
        <w:pStyle w:val="Paragraphedeliste"/>
        <w:numPr>
          <w:ilvl w:val="0"/>
          <w:numId w:val="26"/>
        </w:numPr>
        <w:jc w:val="both"/>
        <w:rPr>
          <w:b/>
        </w:rPr>
      </w:pPr>
      <w:r w:rsidRPr="00655D62">
        <w:rPr>
          <w:b/>
        </w:rPr>
        <w:t>Email</w:t>
      </w:r>
      <w:r w:rsidR="00ED0391" w:rsidRPr="00655D62">
        <w:rPr>
          <w:b/>
        </w:rPr>
        <w:t xml:space="preserve">: </w:t>
      </w:r>
      <w:r w:rsidR="00ED0391" w:rsidRPr="00655D62">
        <w:rPr>
          <w:b/>
          <w:color w:val="FF0000"/>
        </w:rPr>
        <w:t>remind to remove emails after they have been sent to be compliant with legislation about personal data</w:t>
      </w:r>
    </w:p>
    <w:p w14:paraId="62FB4593" w14:textId="77777777" w:rsidR="004A1017" w:rsidRPr="00655D62" w:rsidRDefault="004A1017" w:rsidP="002105DB">
      <w:pPr>
        <w:pStyle w:val="Paragraphedeliste"/>
        <w:numPr>
          <w:ilvl w:val="0"/>
          <w:numId w:val="26"/>
        </w:numPr>
        <w:jc w:val="both"/>
        <w:rPr>
          <w:b/>
        </w:rPr>
      </w:pPr>
      <w:r w:rsidRPr="00655D62">
        <w:rPr>
          <w:b/>
        </w:rPr>
        <w:t>Password</w:t>
      </w:r>
    </w:p>
    <w:p w14:paraId="5CA91575" w14:textId="77777777" w:rsidR="00906D4B" w:rsidRPr="00655D62" w:rsidRDefault="00F36899" w:rsidP="002105DB">
      <w:pPr>
        <w:jc w:val="both"/>
      </w:pPr>
      <w:r w:rsidRPr="00655D62">
        <w:drawing>
          <wp:inline distT="0" distB="0" distL="0" distR="0" wp14:anchorId="6FFDF3DC" wp14:editId="7C814531">
            <wp:extent cx="1152000" cy="3060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867" t="93424" r="43647"/>
                    <a:stretch/>
                  </pic:blipFill>
                  <pic:spPr bwMode="auto">
                    <a:xfrm>
                      <a:off x="0" y="0"/>
                      <a:ext cx="1152000" cy="306000"/>
                    </a:xfrm>
                    <a:prstGeom prst="rect">
                      <a:avLst/>
                    </a:prstGeom>
                    <a:ln>
                      <a:noFill/>
                    </a:ln>
                    <a:extLst>
                      <a:ext uri="{53640926-AAD7-44D8-BBD7-CCE9431645EC}">
                        <a14:shadowObscured xmlns:a14="http://schemas.microsoft.com/office/drawing/2010/main"/>
                      </a:ext>
                    </a:extLst>
                  </pic:spPr>
                </pic:pic>
              </a:graphicData>
            </a:graphic>
          </wp:inline>
        </w:drawing>
      </w:r>
    </w:p>
    <w:p w14:paraId="5DA90969" w14:textId="77777777" w:rsidR="00906D4B" w:rsidRPr="00655D62" w:rsidRDefault="00906D4B" w:rsidP="002105DB">
      <w:pPr>
        <w:jc w:val="both"/>
      </w:pPr>
      <w:r w:rsidRPr="00655D62">
        <w:t xml:space="preserve">From left to right, </w:t>
      </w:r>
      <w:r w:rsidR="001469ED" w:rsidRPr="00655D62">
        <w:t xml:space="preserve">the bottom action buttons </w:t>
      </w:r>
      <w:r w:rsidR="00655D62" w:rsidRPr="00655D62">
        <w:t>allow</w:t>
      </w:r>
      <w:r w:rsidR="001469ED" w:rsidRPr="00655D62">
        <w:t xml:space="preserve"> to</w:t>
      </w:r>
      <w:r w:rsidRPr="00655D62">
        <w:t>:</w:t>
      </w:r>
    </w:p>
    <w:p w14:paraId="38DAEE2A" w14:textId="77777777" w:rsidR="00906D4B" w:rsidRPr="00655D62" w:rsidRDefault="00906D4B" w:rsidP="002105DB">
      <w:pPr>
        <w:pStyle w:val="Paragraphedeliste"/>
        <w:numPr>
          <w:ilvl w:val="0"/>
          <w:numId w:val="10"/>
        </w:numPr>
        <w:jc w:val="both"/>
      </w:pPr>
      <w:r w:rsidRPr="00655D62">
        <w:rPr>
          <w:b/>
        </w:rPr>
        <w:t>Generate passwords</w:t>
      </w:r>
      <w:r w:rsidRPr="00655D62">
        <w:t xml:space="preserve"> for selected panelists</w:t>
      </w:r>
    </w:p>
    <w:p w14:paraId="41EFA61D" w14:textId="77777777" w:rsidR="00906D4B" w:rsidRPr="00655D62" w:rsidRDefault="00906D4B" w:rsidP="002105DB">
      <w:pPr>
        <w:pStyle w:val="Paragraphedeliste"/>
        <w:numPr>
          <w:ilvl w:val="0"/>
          <w:numId w:val="10"/>
        </w:numPr>
        <w:jc w:val="both"/>
      </w:pPr>
      <w:r w:rsidRPr="00655D62">
        <w:rPr>
          <w:b/>
        </w:rPr>
        <w:t>Remove selected panelists</w:t>
      </w:r>
      <w:r w:rsidRPr="00655D62">
        <w:t xml:space="preserve"> from current session</w:t>
      </w:r>
    </w:p>
    <w:p w14:paraId="21C46CBF" w14:textId="77777777" w:rsidR="00906D4B" w:rsidRPr="00655D62" w:rsidRDefault="00906D4B" w:rsidP="002105DB">
      <w:pPr>
        <w:pStyle w:val="Paragraphedeliste"/>
        <w:numPr>
          <w:ilvl w:val="0"/>
          <w:numId w:val="10"/>
        </w:numPr>
        <w:jc w:val="both"/>
      </w:pPr>
      <w:r w:rsidRPr="00655D62">
        <w:rPr>
          <w:b/>
        </w:rPr>
        <w:t>Add new panelists</w:t>
      </w:r>
      <w:r w:rsidRPr="00655D62">
        <w:t xml:space="preserve"> to current session</w:t>
      </w:r>
    </w:p>
    <w:p w14:paraId="078C966F" w14:textId="77777777" w:rsidR="00906D4B" w:rsidRPr="00655D62" w:rsidRDefault="00494091" w:rsidP="002105DB">
      <w:pPr>
        <w:pStyle w:val="Paragraphedeliste"/>
        <w:numPr>
          <w:ilvl w:val="0"/>
          <w:numId w:val="10"/>
        </w:numPr>
        <w:jc w:val="both"/>
        <w:rPr>
          <w:b/>
        </w:rPr>
      </w:pPr>
      <w:r w:rsidRPr="00655D62">
        <w:rPr>
          <w:b/>
        </w:rPr>
        <w:t>Import panelists</w:t>
      </w:r>
      <w:r w:rsidR="001469ED" w:rsidRPr="00655D62">
        <w:rPr>
          <w:b/>
        </w:rPr>
        <w:t xml:space="preserve"> </w:t>
      </w:r>
      <w:r w:rsidR="001469ED" w:rsidRPr="00655D62">
        <w:t>in current session</w:t>
      </w:r>
    </w:p>
    <w:p w14:paraId="3773D8E5" w14:textId="77777777" w:rsidR="00906D4B" w:rsidRPr="00655D62" w:rsidRDefault="00906D4B" w:rsidP="002105DB">
      <w:pPr>
        <w:pStyle w:val="Titre3"/>
        <w:jc w:val="both"/>
      </w:pPr>
      <w:r w:rsidRPr="00655D62">
        <w:t>Generate passwords for selected panelists</w:t>
      </w:r>
    </w:p>
    <w:p w14:paraId="7254A859" w14:textId="77777777" w:rsidR="00906D4B" w:rsidRPr="00655D62" w:rsidRDefault="00906D4B" w:rsidP="002105DB">
      <w:pPr>
        <w:jc w:val="both"/>
      </w:pPr>
      <w:r w:rsidRPr="00655D62">
        <w:drawing>
          <wp:inline distT="0" distB="0" distL="0" distR="0" wp14:anchorId="064855D3" wp14:editId="20113E38">
            <wp:extent cx="1825200" cy="1796400"/>
            <wp:effectExtent l="0" t="0" r="381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9540" t="33684" r="40306" b="31074"/>
                    <a:stretch/>
                  </pic:blipFill>
                  <pic:spPr bwMode="auto">
                    <a:xfrm>
                      <a:off x="0" y="0"/>
                      <a:ext cx="1825200" cy="1796400"/>
                    </a:xfrm>
                    <a:prstGeom prst="rect">
                      <a:avLst/>
                    </a:prstGeom>
                    <a:ln>
                      <a:noFill/>
                    </a:ln>
                    <a:extLst>
                      <a:ext uri="{53640926-AAD7-44D8-BBD7-CCE9431645EC}">
                        <a14:shadowObscured xmlns:a14="http://schemas.microsoft.com/office/drawing/2010/main"/>
                      </a:ext>
                    </a:extLst>
                  </pic:spPr>
                </pic:pic>
              </a:graphicData>
            </a:graphic>
          </wp:inline>
        </w:drawing>
      </w:r>
    </w:p>
    <w:p w14:paraId="34CB5266" w14:textId="77777777" w:rsidR="001469ED" w:rsidRPr="00655D62" w:rsidRDefault="001469ED" w:rsidP="002105DB">
      <w:pPr>
        <w:jc w:val="both"/>
      </w:pPr>
      <w:r w:rsidRPr="00655D62">
        <w:t xml:space="preserve">The </w:t>
      </w:r>
      <w:r w:rsidRPr="00655D62">
        <w:rPr>
          <w:b/>
        </w:rPr>
        <w:t>passwords can include</w:t>
      </w:r>
      <w:r w:rsidRPr="00655D62">
        <w:t xml:space="preserve"> or not: </w:t>
      </w:r>
      <w:r w:rsidRPr="00655D62">
        <w:rPr>
          <w:b/>
        </w:rPr>
        <w:t>digits</w:t>
      </w:r>
      <w:r w:rsidRPr="00655D62">
        <w:t xml:space="preserve">, </w:t>
      </w:r>
      <w:r w:rsidRPr="00655D62">
        <w:rPr>
          <w:b/>
        </w:rPr>
        <w:t>uppercase letters</w:t>
      </w:r>
      <w:r w:rsidRPr="00655D62">
        <w:t xml:space="preserve">, </w:t>
      </w:r>
      <w:r w:rsidRPr="00655D62">
        <w:rPr>
          <w:b/>
        </w:rPr>
        <w:t>lowercase letters</w:t>
      </w:r>
      <w:r w:rsidRPr="00655D62">
        <w:t xml:space="preserve">, and they have a </w:t>
      </w:r>
      <w:r w:rsidRPr="00655D62">
        <w:rPr>
          <w:b/>
        </w:rPr>
        <w:t>minimum length</w:t>
      </w:r>
      <w:r w:rsidRPr="00655D62">
        <w:t xml:space="preserve"> (default: 3 digits).</w:t>
      </w:r>
    </w:p>
    <w:p w14:paraId="7724D477" w14:textId="77777777" w:rsidR="001469ED" w:rsidRPr="00655D62" w:rsidRDefault="001469ED" w:rsidP="002105DB">
      <w:pPr>
        <w:jc w:val="both"/>
      </w:pPr>
      <w:r w:rsidRPr="00655D62">
        <w:rPr>
          <w:b/>
        </w:rPr>
        <w:t>Reset passwords</w:t>
      </w:r>
      <w:r w:rsidRPr="00655D62">
        <w:t xml:space="preserve"> allows to reset the passwords for all selected panelists.</w:t>
      </w:r>
    </w:p>
    <w:p w14:paraId="5AF7C906" w14:textId="77777777" w:rsidR="00906D4B" w:rsidRPr="00655D62" w:rsidRDefault="00906D4B" w:rsidP="002105DB">
      <w:pPr>
        <w:pStyle w:val="Titre3"/>
        <w:jc w:val="both"/>
      </w:pPr>
      <w:r w:rsidRPr="00655D62">
        <w:t>Remove selected panelists from current session</w:t>
      </w:r>
    </w:p>
    <w:p w14:paraId="6EE7C551" w14:textId="77777777" w:rsidR="00EB59B3" w:rsidRPr="00655D62" w:rsidRDefault="00420724" w:rsidP="002105DB">
      <w:pPr>
        <w:jc w:val="both"/>
      </w:pPr>
      <w:r w:rsidRPr="00655D62">
        <w:t xml:space="preserve">The selected panelists are </w:t>
      </w:r>
      <w:r w:rsidR="00EB59B3" w:rsidRPr="00655D62">
        <w:t xml:space="preserve">removed from the session and from the product experimental designs. </w:t>
      </w:r>
    </w:p>
    <w:p w14:paraId="4C89A1F8" w14:textId="77777777" w:rsidR="00906D4B" w:rsidRPr="00655D62" w:rsidRDefault="00906D4B" w:rsidP="002105DB">
      <w:pPr>
        <w:pStyle w:val="Titre3"/>
        <w:jc w:val="both"/>
      </w:pPr>
      <w:r w:rsidRPr="00655D62">
        <w:t>Add new panelists to current session</w:t>
      </w:r>
    </w:p>
    <w:p w14:paraId="57179683" w14:textId="77777777" w:rsidR="00906D4B" w:rsidRPr="00655D62" w:rsidRDefault="00906D4B" w:rsidP="002105DB">
      <w:pPr>
        <w:jc w:val="both"/>
      </w:pPr>
      <w:r w:rsidRPr="00655D62">
        <w:drawing>
          <wp:inline distT="0" distB="0" distL="0" distR="0" wp14:anchorId="508CB785" wp14:editId="4169469A">
            <wp:extent cx="4201200" cy="1040400"/>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287" t="41083" r="27273" b="38473"/>
                    <a:stretch/>
                  </pic:blipFill>
                  <pic:spPr bwMode="auto">
                    <a:xfrm>
                      <a:off x="0" y="0"/>
                      <a:ext cx="4201200" cy="1040400"/>
                    </a:xfrm>
                    <a:prstGeom prst="rect">
                      <a:avLst/>
                    </a:prstGeom>
                    <a:ln>
                      <a:noFill/>
                    </a:ln>
                    <a:extLst>
                      <a:ext uri="{53640926-AAD7-44D8-BBD7-CCE9431645EC}">
                        <a14:shadowObscured xmlns:a14="http://schemas.microsoft.com/office/drawing/2010/main"/>
                      </a:ext>
                    </a:extLst>
                  </pic:spPr>
                </pic:pic>
              </a:graphicData>
            </a:graphic>
          </wp:inline>
        </w:drawing>
      </w:r>
    </w:p>
    <w:p w14:paraId="3EF5FD40" w14:textId="77777777" w:rsidR="00EB59B3" w:rsidRPr="00655D62" w:rsidRDefault="00EB59B3" w:rsidP="002105DB">
      <w:pPr>
        <w:jc w:val="both"/>
      </w:pPr>
      <w:r w:rsidRPr="00655D62">
        <w:lastRenderedPageBreak/>
        <w:t xml:space="preserve">New panelists are created with codes Sxxx, then added the session and to each experimental design. </w:t>
      </w:r>
    </w:p>
    <w:p w14:paraId="7E015C09" w14:textId="77777777" w:rsidR="00906D4B" w:rsidRPr="00655D62" w:rsidRDefault="00906D4B" w:rsidP="002105DB">
      <w:pPr>
        <w:pStyle w:val="Titre3"/>
        <w:jc w:val="both"/>
      </w:pPr>
      <w:r w:rsidRPr="00655D62">
        <w:t>Import panelists</w:t>
      </w:r>
    </w:p>
    <w:p w14:paraId="1534B2AB" w14:textId="77777777" w:rsidR="00906D4B" w:rsidRPr="00655D62" w:rsidRDefault="00906D4B" w:rsidP="002105DB">
      <w:pPr>
        <w:jc w:val="both"/>
      </w:pPr>
      <w:r w:rsidRPr="00655D62">
        <w:t>Step</w:t>
      </w:r>
      <w:r w:rsidR="00EB59B3" w:rsidRPr="00655D62">
        <w:t xml:space="preserve"> 1</w:t>
      </w:r>
      <w:r w:rsidRPr="00655D62">
        <w:t xml:space="preserve">: </w:t>
      </w:r>
      <w:r w:rsidRPr="00655D62">
        <w:rPr>
          <w:b/>
        </w:rPr>
        <w:t>Choose file format</w:t>
      </w:r>
    </w:p>
    <w:p w14:paraId="21B70518" w14:textId="77777777" w:rsidR="00567D2A" w:rsidRPr="00655D62" w:rsidRDefault="00567D2A" w:rsidP="002105DB">
      <w:pPr>
        <w:jc w:val="both"/>
      </w:pPr>
      <w:r w:rsidRPr="00655D62">
        <w:drawing>
          <wp:inline distT="0" distB="0" distL="0" distR="0" wp14:anchorId="7EC66140" wp14:editId="1B8DD641">
            <wp:extent cx="4212000" cy="1116000"/>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451" t="40304" r="27054" b="37792"/>
                    <a:stretch/>
                  </pic:blipFill>
                  <pic:spPr bwMode="auto">
                    <a:xfrm>
                      <a:off x="0" y="0"/>
                      <a:ext cx="4212000" cy="1116000"/>
                    </a:xfrm>
                    <a:prstGeom prst="rect">
                      <a:avLst/>
                    </a:prstGeom>
                    <a:ln>
                      <a:noFill/>
                    </a:ln>
                    <a:extLst>
                      <a:ext uri="{53640926-AAD7-44D8-BBD7-CCE9431645EC}">
                        <a14:shadowObscured xmlns:a14="http://schemas.microsoft.com/office/drawing/2010/main"/>
                      </a:ext>
                    </a:extLst>
                  </pic:spPr>
                </pic:pic>
              </a:graphicData>
            </a:graphic>
          </wp:inline>
        </w:drawing>
      </w:r>
    </w:p>
    <w:p w14:paraId="054B1B53" w14:textId="77777777" w:rsidR="00906D4B" w:rsidRPr="00655D62" w:rsidRDefault="00906D4B" w:rsidP="002105DB">
      <w:pPr>
        <w:jc w:val="both"/>
      </w:pPr>
      <w:r w:rsidRPr="00655D62">
        <w:t xml:space="preserve">Step2: </w:t>
      </w:r>
      <w:r w:rsidRPr="00655D62">
        <w:rPr>
          <w:b/>
        </w:rPr>
        <w:t>Pair imported files columns with expected TimeSens fields</w:t>
      </w:r>
      <w:r w:rsidR="00EB59B3" w:rsidRPr="00655D62">
        <w:t xml:space="preserve"> by clicking on [Click to select] in column "Found column name" (mandatory fields are indicated in the last column).</w:t>
      </w:r>
    </w:p>
    <w:p w14:paraId="2D63FC12" w14:textId="77777777" w:rsidR="00EB59B3" w:rsidRPr="00655D62" w:rsidRDefault="00906D4B" w:rsidP="002105DB">
      <w:pPr>
        <w:jc w:val="both"/>
      </w:pPr>
      <w:r w:rsidRPr="00655D62">
        <w:drawing>
          <wp:inline distT="0" distB="0" distL="0" distR="0" wp14:anchorId="2B6134C9" wp14:editId="4B32CD33">
            <wp:extent cx="4584700" cy="1371600"/>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076" t="9736" r="10843" b="48208"/>
                    <a:stretch/>
                  </pic:blipFill>
                  <pic:spPr bwMode="auto">
                    <a:xfrm>
                      <a:off x="0" y="0"/>
                      <a:ext cx="4584700" cy="1371600"/>
                    </a:xfrm>
                    <a:prstGeom prst="rect">
                      <a:avLst/>
                    </a:prstGeom>
                    <a:ln>
                      <a:noFill/>
                    </a:ln>
                    <a:extLst>
                      <a:ext uri="{53640926-AAD7-44D8-BBD7-CCE9431645EC}">
                        <a14:shadowObscured xmlns:a14="http://schemas.microsoft.com/office/drawing/2010/main"/>
                      </a:ext>
                    </a:extLst>
                  </pic:spPr>
                </pic:pic>
              </a:graphicData>
            </a:graphic>
          </wp:inline>
        </w:drawing>
      </w:r>
    </w:p>
    <w:p w14:paraId="6FCA0BDD" w14:textId="77777777" w:rsidR="00906D4B" w:rsidRPr="00655D62" w:rsidRDefault="00906D4B" w:rsidP="002105DB">
      <w:pPr>
        <w:jc w:val="both"/>
      </w:pPr>
      <w:r w:rsidRPr="00655D62">
        <w:t xml:space="preserve">Step3: </w:t>
      </w:r>
      <w:r w:rsidRPr="00655D62">
        <w:rPr>
          <w:b/>
        </w:rPr>
        <w:t xml:space="preserve">Check </w:t>
      </w:r>
      <w:r w:rsidR="00754297" w:rsidRPr="00655D62">
        <w:rPr>
          <w:b/>
        </w:rPr>
        <w:t>pairing</w:t>
      </w:r>
    </w:p>
    <w:p w14:paraId="35360882" w14:textId="77777777" w:rsidR="00754297" w:rsidRPr="00655D62" w:rsidRDefault="00754297" w:rsidP="002105DB">
      <w:pPr>
        <w:jc w:val="both"/>
      </w:pPr>
      <w:r w:rsidRPr="00655D62">
        <w:drawing>
          <wp:inline distT="0" distB="0" distL="0" distR="0" wp14:anchorId="76F6F09F" wp14:editId="7A79EE75">
            <wp:extent cx="4616450" cy="16764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748" t="9736" r="10625" b="38863"/>
                    <a:stretch/>
                  </pic:blipFill>
                  <pic:spPr bwMode="auto">
                    <a:xfrm>
                      <a:off x="0" y="0"/>
                      <a:ext cx="4616450" cy="1676400"/>
                    </a:xfrm>
                    <a:prstGeom prst="rect">
                      <a:avLst/>
                    </a:prstGeom>
                    <a:ln>
                      <a:noFill/>
                    </a:ln>
                    <a:extLst>
                      <a:ext uri="{53640926-AAD7-44D8-BBD7-CCE9431645EC}">
                        <a14:shadowObscured xmlns:a14="http://schemas.microsoft.com/office/drawing/2010/main"/>
                      </a:ext>
                    </a:extLst>
                  </pic:spPr>
                </pic:pic>
              </a:graphicData>
            </a:graphic>
          </wp:inline>
        </w:drawing>
      </w:r>
    </w:p>
    <w:p w14:paraId="74F13A5E" w14:textId="77777777" w:rsidR="00494091" w:rsidRPr="00655D62" w:rsidRDefault="00494091" w:rsidP="002105DB">
      <w:pPr>
        <w:pStyle w:val="Titre2"/>
        <w:jc w:val="both"/>
      </w:pPr>
      <w:r w:rsidRPr="00655D62">
        <w:lastRenderedPageBreak/>
        <w:t>Products</w:t>
      </w:r>
    </w:p>
    <w:p w14:paraId="65590B80" w14:textId="77777777" w:rsidR="00CC514B" w:rsidRPr="00655D62" w:rsidRDefault="004F0A15" w:rsidP="002105DB">
      <w:pPr>
        <w:jc w:val="both"/>
      </w:pPr>
      <w:r w:rsidRPr="00655D62">
        <w:drawing>
          <wp:inline distT="0" distB="0" distL="0" distR="0" wp14:anchorId="32BDF185" wp14:editId="3BE74E43">
            <wp:extent cx="5797550" cy="2926080"/>
            <wp:effectExtent l="0" t="0" r="0"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7550" cy="2926080"/>
                    </a:xfrm>
                    <a:prstGeom prst="rect">
                      <a:avLst/>
                    </a:prstGeom>
                  </pic:spPr>
                </pic:pic>
              </a:graphicData>
            </a:graphic>
          </wp:inline>
        </w:drawing>
      </w:r>
    </w:p>
    <w:p w14:paraId="241B284F" w14:textId="77777777" w:rsidR="00DF4214" w:rsidRPr="00655D62" w:rsidRDefault="00DF4214" w:rsidP="002105DB">
      <w:pPr>
        <w:jc w:val="both"/>
      </w:pPr>
      <w:r w:rsidRPr="00655D62">
        <w:t xml:space="preserve">The first table gathers </w:t>
      </w:r>
      <w:r w:rsidRPr="00655D62">
        <w:rPr>
          <w:b/>
        </w:rPr>
        <w:t>information about the products</w:t>
      </w:r>
      <w:r w:rsidRPr="00655D62">
        <w:t>:</w:t>
      </w:r>
    </w:p>
    <w:p w14:paraId="40E62D60" w14:textId="77777777" w:rsidR="00DF4214" w:rsidRPr="00655D62" w:rsidRDefault="00DF4214" w:rsidP="002105DB">
      <w:pPr>
        <w:pStyle w:val="Paragraphedeliste"/>
        <w:numPr>
          <w:ilvl w:val="0"/>
          <w:numId w:val="27"/>
        </w:numPr>
        <w:jc w:val="both"/>
      </w:pPr>
      <w:r w:rsidRPr="00655D62">
        <w:rPr>
          <w:b/>
        </w:rPr>
        <w:t xml:space="preserve">Product </w:t>
      </w:r>
      <w:r w:rsidR="00ED0391" w:rsidRPr="00655D62">
        <w:t>i</w:t>
      </w:r>
      <w:r w:rsidRPr="00655D62">
        <w:t>s the code</w:t>
      </w:r>
      <w:r w:rsidR="00ED0391" w:rsidRPr="00655D62">
        <w:t xml:space="preserve"> (unique, with no special character)</w:t>
      </w:r>
      <w:r w:rsidRPr="00655D62">
        <w:t xml:space="preserve"> that will be used to identify the product in the data (not displayed to panelists)</w:t>
      </w:r>
    </w:p>
    <w:p w14:paraId="59678B13" w14:textId="77777777" w:rsidR="00DF4214" w:rsidRPr="00655D62" w:rsidRDefault="00DF4214" w:rsidP="002105DB">
      <w:pPr>
        <w:pStyle w:val="Paragraphedeliste"/>
        <w:numPr>
          <w:ilvl w:val="0"/>
          <w:numId w:val="27"/>
        </w:numPr>
        <w:jc w:val="both"/>
      </w:pPr>
      <w:r w:rsidRPr="00655D62">
        <w:rPr>
          <w:b/>
        </w:rPr>
        <w:t>Description</w:t>
      </w:r>
      <w:r w:rsidRPr="00655D62">
        <w:t xml:space="preserve"> is the </w:t>
      </w:r>
      <w:r w:rsidR="00655D62" w:rsidRPr="00655D62">
        <w:t>user-friendly</w:t>
      </w:r>
      <w:r w:rsidRPr="00655D62">
        <w:t xml:space="preserve"> description of the product (not displayed to panelists)</w:t>
      </w:r>
    </w:p>
    <w:p w14:paraId="744F3184" w14:textId="77777777" w:rsidR="00ED0391" w:rsidRPr="00655D62" w:rsidRDefault="00ED0391" w:rsidP="002105DB">
      <w:pPr>
        <w:pStyle w:val="Paragraphedeliste"/>
        <w:numPr>
          <w:ilvl w:val="0"/>
          <w:numId w:val="27"/>
        </w:numPr>
        <w:jc w:val="both"/>
      </w:pPr>
      <w:r w:rsidRPr="00655D62">
        <w:rPr>
          <w:b/>
        </w:rPr>
        <w:t>Code R1… Code Rx</w:t>
      </w:r>
      <w:r w:rsidRPr="00655D62">
        <w:t xml:space="preserve"> are the labels displayed associated with each repetition of the product that will be displayed to the panelists</w:t>
      </w:r>
    </w:p>
    <w:p w14:paraId="1D2B7816" w14:textId="77777777" w:rsidR="00ED0391" w:rsidRPr="00655D62" w:rsidRDefault="00ED0391" w:rsidP="002105DB">
      <w:pPr>
        <w:pStyle w:val="Paragraphedeliste"/>
        <w:numPr>
          <w:ilvl w:val="0"/>
          <w:numId w:val="27"/>
        </w:numPr>
        <w:jc w:val="both"/>
      </w:pPr>
      <w:r w:rsidRPr="00655D62">
        <w:rPr>
          <w:b/>
        </w:rPr>
        <w:t xml:space="preserve">Image </w:t>
      </w:r>
      <w:r w:rsidRPr="00655D62">
        <w:t xml:space="preserve">corresponds to the image associated to the product </w:t>
      </w:r>
      <w:r w:rsidRPr="00655D62">
        <w:rPr>
          <w:color w:val="FF0000"/>
        </w:rPr>
        <w:t>(experimental)</w:t>
      </w:r>
    </w:p>
    <w:p w14:paraId="27AAA375" w14:textId="77777777" w:rsidR="00ED0391" w:rsidRPr="00655D62" w:rsidRDefault="00ED0391" w:rsidP="002105DB">
      <w:pPr>
        <w:pStyle w:val="Paragraphedeliste"/>
        <w:numPr>
          <w:ilvl w:val="0"/>
          <w:numId w:val="27"/>
        </w:numPr>
        <w:jc w:val="both"/>
      </w:pPr>
      <w:r w:rsidRPr="00655D62">
        <w:rPr>
          <w:b/>
        </w:rPr>
        <w:t>Notes</w:t>
      </w:r>
      <w:r w:rsidRPr="00655D62">
        <w:t xml:space="preserve"> is an additional field to store information on the product</w:t>
      </w:r>
    </w:p>
    <w:p w14:paraId="584D9393" w14:textId="77777777" w:rsidR="00ED0391" w:rsidRPr="00655D62" w:rsidRDefault="00ED0391" w:rsidP="002105DB">
      <w:pPr>
        <w:jc w:val="both"/>
      </w:pPr>
      <w:r w:rsidRPr="00655D62">
        <w:t xml:space="preserve">The second table presents the </w:t>
      </w:r>
      <w:r w:rsidRPr="00655D62">
        <w:rPr>
          <w:b/>
        </w:rPr>
        <w:t>order in which the products will be presented</w:t>
      </w:r>
      <w:r w:rsidR="009D7561" w:rsidRPr="00655D62">
        <w:t xml:space="preserve"> (one row by subject). The cell related to each rank contains </w:t>
      </w:r>
      <w:r w:rsidR="009D7561" w:rsidRPr="00655D62">
        <w:rPr>
          <w:b/>
        </w:rPr>
        <w:t>Product code and replicate</w:t>
      </w:r>
      <w:r w:rsidR="009D7561" w:rsidRPr="00655D62">
        <w:t xml:space="preserve"> (fist line) and </w:t>
      </w:r>
      <w:r w:rsidR="009D7561" w:rsidRPr="00655D62">
        <w:rPr>
          <w:b/>
        </w:rPr>
        <w:t>label</w:t>
      </w:r>
      <w:r w:rsidR="009D7561" w:rsidRPr="00655D62">
        <w:t xml:space="preserve"> (second line).</w:t>
      </w:r>
    </w:p>
    <w:p w14:paraId="3323409A" w14:textId="77777777" w:rsidR="00CC514B" w:rsidRPr="00655D62" w:rsidRDefault="00CC514B" w:rsidP="002105DB">
      <w:pPr>
        <w:jc w:val="both"/>
      </w:pPr>
      <w:r w:rsidRPr="00655D62">
        <w:drawing>
          <wp:inline distT="0" distB="0" distL="0" distR="0" wp14:anchorId="33B23D1A" wp14:editId="57DEE357">
            <wp:extent cx="2282400" cy="291600"/>
            <wp:effectExtent l="0" t="0" r="381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990" t="90696" r="39319" b="3698"/>
                    <a:stretch/>
                  </pic:blipFill>
                  <pic:spPr bwMode="auto">
                    <a:xfrm>
                      <a:off x="0" y="0"/>
                      <a:ext cx="2282400" cy="291600"/>
                    </a:xfrm>
                    <a:prstGeom prst="rect">
                      <a:avLst/>
                    </a:prstGeom>
                    <a:ln>
                      <a:noFill/>
                    </a:ln>
                    <a:extLst>
                      <a:ext uri="{53640926-AAD7-44D8-BBD7-CCE9431645EC}">
                        <a14:shadowObscured xmlns:a14="http://schemas.microsoft.com/office/drawing/2010/main"/>
                      </a:ext>
                    </a:extLst>
                  </pic:spPr>
                </pic:pic>
              </a:graphicData>
            </a:graphic>
          </wp:inline>
        </w:drawing>
      </w:r>
    </w:p>
    <w:p w14:paraId="6A721162" w14:textId="77777777" w:rsidR="00ED0391" w:rsidRPr="00655D62" w:rsidRDefault="00ED0391" w:rsidP="002105DB">
      <w:pPr>
        <w:jc w:val="both"/>
      </w:pPr>
      <w:r w:rsidRPr="00655D62">
        <w:t xml:space="preserve">From left to right, the bottom action buttons </w:t>
      </w:r>
      <w:r w:rsidR="00655D62" w:rsidRPr="00655D62">
        <w:t>allow</w:t>
      </w:r>
      <w:r w:rsidRPr="00655D62">
        <w:t xml:space="preserve"> to:</w:t>
      </w:r>
    </w:p>
    <w:p w14:paraId="3511DAB5" w14:textId="77777777" w:rsidR="009C0785" w:rsidRPr="00655D62" w:rsidRDefault="009C0785" w:rsidP="002105DB">
      <w:pPr>
        <w:pStyle w:val="Paragraphedeliste"/>
        <w:numPr>
          <w:ilvl w:val="0"/>
          <w:numId w:val="11"/>
        </w:numPr>
        <w:jc w:val="both"/>
      </w:pPr>
      <w:r w:rsidRPr="00655D62">
        <w:rPr>
          <w:b/>
        </w:rPr>
        <w:t>Generate new labels</w:t>
      </w:r>
      <w:r w:rsidR="00CC514B" w:rsidRPr="00655D62">
        <w:t xml:space="preserve"> for current design</w:t>
      </w:r>
    </w:p>
    <w:p w14:paraId="09002022" w14:textId="77777777" w:rsidR="009C0785" w:rsidRPr="00655D62" w:rsidRDefault="009C0785" w:rsidP="002105DB">
      <w:pPr>
        <w:pStyle w:val="Paragraphedeliste"/>
        <w:numPr>
          <w:ilvl w:val="0"/>
          <w:numId w:val="11"/>
        </w:numPr>
        <w:jc w:val="both"/>
        <w:rPr>
          <w:b/>
        </w:rPr>
      </w:pPr>
      <w:r w:rsidRPr="00655D62">
        <w:rPr>
          <w:b/>
        </w:rPr>
        <w:t xml:space="preserve">Reinitialize </w:t>
      </w:r>
      <w:r w:rsidR="00CC514B" w:rsidRPr="00655D62">
        <w:rPr>
          <w:b/>
        </w:rPr>
        <w:t xml:space="preserve">current </w:t>
      </w:r>
      <w:r w:rsidRPr="00655D62">
        <w:rPr>
          <w:b/>
        </w:rPr>
        <w:t>design</w:t>
      </w:r>
    </w:p>
    <w:p w14:paraId="64DD6BAD" w14:textId="77777777" w:rsidR="009C0785" w:rsidRPr="00655D62" w:rsidRDefault="009C0785" w:rsidP="002105DB">
      <w:pPr>
        <w:pStyle w:val="Paragraphedeliste"/>
        <w:numPr>
          <w:ilvl w:val="0"/>
          <w:numId w:val="11"/>
        </w:numPr>
        <w:jc w:val="both"/>
      </w:pPr>
      <w:r w:rsidRPr="00655D62">
        <w:rPr>
          <w:b/>
        </w:rPr>
        <w:t>Edit product ranks</w:t>
      </w:r>
      <w:r w:rsidR="00CC514B" w:rsidRPr="00655D62">
        <w:t xml:space="preserve"> for current design</w:t>
      </w:r>
    </w:p>
    <w:p w14:paraId="1D78B5F3" w14:textId="77777777" w:rsidR="009C0785" w:rsidRPr="00655D62" w:rsidRDefault="009C0785" w:rsidP="002105DB">
      <w:pPr>
        <w:pStyle w:val="Paragraphedeliste"/>
        <w:numPr>
          <w:ilvl w:val="0"/>
          <w:numId w:val="11"/>
        </w:numPr>
        <w:jc w:val="both"/>
        <w:rPr>
          <w:b/>
        </w:rPr>
      </w:pPr>
      <w:r w:rsidRPr="00655D62">
        <w:rPr>
          <w:b/>
        </w:rPr>
        <w:t>Remove current design</w:t>
      </w:r>
    </w:p>
    <w:p w14:paraId="3AE8E68C" w14:textId="77777777" w:rsidR="009C0785" w:rsidRPr="00655D62" w:rsidRDefault="00CC514B" w:rsidP="002105DB">
      <w:pPr>
        <w:pStyle w:val="Paragraphedeliste"/>
        <w:numPr>
          <w:ilvl w:val="0"/>
          <w:numId w:val="11"/>
        </w:numPr>
        <w:jc w:val="both"/>
        <w:rPr>
          <w:b/>
        </w:rPr>
      </w:pPr>
      <w:r w:rsidRPr="00655D62">
        <w:rPr>
          <w:b/>
        </w:rPr>
        <w:t>Edit c</w:t>
      </w:r>
      <w:r w:rsidR="009C0785" w:rsidRPr="00655D62">
        <w:rPr>
          <w:b/>
        </w:rPr>
        <w:t>urrent design settings</w:t>
      </w:r>
    </w:p>
    <w:p w14:paraId="13E15657" w14:textId="77777777" w:rsidR="009C0785" w:rsidRPr="00655D62" w:rsidRDefault="009C0785" w:rsidP="002105DB">
      <w:pPr>
        <w:pStyle w:val="Paragraphedeliste"/>
        <w:numPr>
          <w:ilvl w:val="0"/>
          <w:numId w:val="11"/>
        </w:numPr>
        <w:jc w:val="both"/>
        <w:rPr>
          <w:b/>
        </w:rPr>
      </w:pPr>
      <w:r w:rsidRPr="00655D62">
        <w:rPr>
          <w:b/>
        </w:rPr>
        <w:t xml:space="preserve">Remove products from </w:t>
      </w:r>
      <w:r w:rsidR="00CC514B" w:rsidRPr="00655D62">
        <w:rPr>
          <w:b/>
        </w:rPr>
        <w:t xml:space="preserve">current </w:t>
      </w:r>
      <w:r w:rsidRPr="00655D62">
        <w:rPr>
          <w:b/>
        </w:rPr>
        <w:t>design</w:t>
      </w:r>
    </w:p>
    <w:p w14:paraId="46B9F40A" w14:textId="77777777" w:rsidR="009C0785" w:rsidRPr="00655D62" w:rsidRDefault="009C0785" w:rsidP="002105DB">
      <w:pPr>
        <w:pStyle w:val="Paragraphedeliste"/>
        <w:numPr>
          <w:ilvl w:val="0"/>
          <w:numId w:val="11"/>
        </w:numPr>
        <w:jc w:val="both"/>
        <w:rPr>
          <w:b/>
        </w:rPr>
      </w:pPr>
      <w:r w:rsidRPr="00655D62">
        <w:rPr>
          <w:b/>
        </w:rPr>
        <w:lastRenderedPageBreak/>
        <w:t xml:space="preserve">Import </w:t>
      </w:r>
      <w:r w:rsidR="00CC514B" w:rsidRPr="00655D62">
        <w:rPr>
          <w:b/>
        </w:rPr>
        <w:t xml:space="preserve">product </w:t>
      </w:r>
      <w:r w:rsidRPr="00655D62">
        <w:rPr>
          <w:b/>
        </w:rPr>
        <w:t>design</w:t>
      </w:r>
    </w:p>
    <w:p w14:paraId="66D3F275" w14:textId="77777777" w:rsidR="00CC514B" w:rsidRPr="00655D62" w:rsidRDefault="00CC514B" w:rsidP="002105DB">
      <w:pPr>
        <w:pStyle w:val="Titre3"/>
        <w:jc w:val="both"/>
      </w:pPr>
      <w:r w:rsidRPr="00655D62">
        <w:t>Generate new labels for current design</w:t>
      </w:r>
    </w:p>
    <w:p w14:paraId="6C094FA3" w14:textId="77777777" w:rsidR="00CC514B" w:rsidRPr="00655D62" w:rsidRDefault="00ED0391" w:rsidP="002105DB">
      <w:pPr>
        <w:jc w:val="both"/>
      </w:pPr>
      <w:r w:rsidRPr="00655D62">
        <w:t>The functionality is the same as generating passwords.</w:t>
      </w:r>
    </w:p>
    <w:p w14:paraId="3C4117F3" w14:textId="77777777" w:rsidR="00CC514B" w:rsidRPr="00655D62" w:rsidRDefault="00CC514B" w:rsidP="002105DB">
      <w:pPr>
        <w:pStyle w:val="Titre3"/>
        <w:jc w:val="both"/>
      </w:pPr>
      <w:r w:rsidRPr="00655D62">
        <w:t>Reinitialize current design</w:t>
      </w:r>
    </w:p>
    <w:p w14:paraId="2840A94F" w14:textId="77777777" w:rsidR="00ED0391" w:rsidRPr="00655D62" w:rsidRDefault="009D7561" w:rsidP="002105DB">
      <w:pPr>
        <w:jc w:val="both"/>
      </w:pPr>
      <w:r w:rsidRPr="00655D62">
        <w:t>It allows to generate a new design with the same specifications (new orders of presentation).</w:t>
      </w:r>
    </w:p>
    <w:p w14:paraId="53AC01FB" w14:textId="77777777" w:rsidR="00CC514B" w:rsidRPr="00655D62" w:rsidRDefault="00CC514B" w:rsidP="002105DB">
      <w:pPr>
        <w:pStyle w:val="Titre3"/>
        <w:jc w:val="both"/>
      </w:pPr>
      <w:r w:rsidRPr="00655D62">
        <w:t>Edit product ranks for selected products in current design</w:t>
      </w:r>
    </w:p>
    <w:p w14:paraId="08D4E290" w14:textId="77777777" w:rsidR="00CC514B" w:rsidRPr="00655D62" w:rsidRDefault="00CC514B" w:rsidP="002105DB">
      <w:pPr>
        <w:jc w:val="both"/>
      </w:pPr>
      <w:r w:rsidRPr="00655D62">
        <w:drawing>
          <wp:inline distT="0" distB="0" distL="0" distR="0" wp14:anchorId="1CC452BB" wp14:editId="32A68668">
            <wp:extent cx="1843200" cy="1576800"/>
            <wp:effectExtent l="0" t="0" r="5080" b="444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430" t="9736" r="40197" b="59307"/>
                    <a:stretch/>
                  </pic:blipFill>
                  <pic:spPr bwMode="auto">
                    <a:xfrm>
                      <a:off x="0" y="0"/>
                      <a:ext cx="1843200" cy="1576800"/>
                    </a:xfrm>
                    <a:prstGeom prst="rect">
                      <a:avLst/>
                    </a:prstGeom>
                    <a:ln>
                      <a:noFill/>
                    </a:ln>
                    <a:extLst>
                      <a:ext uri="{53640926-AAD7-44D8-BBD7-CCE9431645EC}">
                        <a14:shadowObscured xmlns:a14="http://schemas.microsoft.com/office/drawing/2010/main"/>
                      </a:ext>
                    </a:extLst>
                  </pic:spPr>
                </pic:pic>
              </a:graphicData>
            </a:graphic>
          </wp:inline>
        </w:drawing>
      </w:r>
    </w:p>
    <w:p w14:paraId="6A0462C3" w14:textId="77777777" w:rsidR="009D7561" w:rsidRPr="00655D62" w:rsidRDefault="009D7561" w:rsidP="002105DB">
      <w:pPr>
        <w:jc w:val="both"/>
      </w:pPr>
      <w:r w:rsidRPr="00655D62">
        <w:t>It allows to change the order of presentation of the selected subjects. For example, it is possible to set a warm-up product by selecting all subjects, then moving warmup product at rank 1.</w:t>
      </w:r>
    </w:p>
    <w:p w14:paraId="454DB260" w14:textId="77777777" w:rsidR="009D7561" w:rsidRPr="00655D62" w:rsidRDefault="009D7561" w:rsidP="002105DB">
      <w:pPr>
        <w:jc w:val="both"/>
        <w:rPr>
          <w:b/>
          <w:color w:val="FF0000"/>
        </w:rPr>
      </w:pPr>
      <w:r w:rsidRPr="00655D62">
        <w:rPr>
          <w:b/>
          <w:color w:val="FF0000"/>
        </w:rPr>
        <w:t>Warning: these changes can break the structure of the experimental design. The changes are lost if the experimental is reinitialized or changed.</w:t>
      </w:r>
    </w:p>
    <w:p w14:paraId="50C0D70E" w14:textId="77777777" w:rsidR="00CC514B" w:rsidRPr="00655D62" w:rsidRDefault="00CC514B" w:rsidP="002105DB">
      <w:pPr>
        <w:pStyle w:val="Titre3"/>
        <w:jc w:val="both"/>
      </w:pPr>
      <w:r w:rsidRPr="00655D62">
        <w:t>Remove current design</w:t>
      </w:r>
    </w:p>
    <w:p w14:paraId="1107072F" w14:textId="77777777" w:rsidR="009D7561" w:rsidRPr="00655D62" w:rsidRDefault="009D7561" w:rsidP="002105DB">
      <w:pPr>
        <w:jc w:val="both"/>
      </w:pPr>
      <w:r w:rsidRPr="00655D62">
        <w:t>The design cannot be removed if it is referenced on a screen in the scenario tab.</w:t>
      </w:r>
    </w:p>
    <w:p w14:paraId="55AB5A68" w14:textId="77777777" w:rsidR="00CC514B" w:rsidRPr="00655D62" w:rsidRDefault="00CC514B" w:rsidP="002105DB">
      <w:pPr>
        <w:pStyle w:val="Titre3"/>
        <w:jc w:val="both"/>
      </w:pPr>
      <w:r w:rsidRPr="00655D62">
        <w:t>Edit current design settings</w:t>
      </w:r>
    </w:p>
    <w:p w14:paraId="29B83ACC" w14:textId="77777777" w:rsidR="00CC514B" w:rsidRPr="00655D62" w:rsidRDefault="004F0A15" w:rsidP="002105DB">
      <w:pPr>
        <w:jc w:val="both"/>
      </w:pPr>
      <w:r w:rsidRPr="00655D62">
        <w:drawing>
          <wp:inline distT="0" distB="0" distL="0" distR="0" wp14:anchorId="397F1FA5" wp14:editId="5CEDCAF1">
            <wp:extent cx="3466800" cy="1576800"/>
            <wp:effectExtent l="0" t="0" r="635"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559" t="35923" r="31161" b="33119"/>
                    <a:stretch/>
                  </pic:blipFill>
                  <pic:spPr bwMode="auto">
                    <a:xfrm>
                      <a:off x="0" y="0"/>
                      <a:ext cx="3466800" cy="1576800"/>
                    </a:xfrm>
                    <a:prstGeom prst="rect">
                      <a:avLst/>
                    </a:prstGeom>
                    <a:ln>
                      <a:noFill/>
                    </a:ln>
                    <a:extLst>
                      <a:ext uri="{53640926-AAD7-44D8-BBD7-CCE9431645EC}">
                        <a14:shadowObscured xmlns:a14="http://schemas.microsoft.com/office/drawing/2010/main"/>
                      </a:ext>
                    </a:extLst>
                  </pic:spPr>
                </pic:pic>
              </a:graphicData>
            </a:graphic>
          </wp:inline>
        </w:drawing>
      </w:r>
    </w:p>
    <w:p w14:paraId="1BB476FC" w14:textId="77777777" w:rsidR="009D7561" w:rsidRPr="00655D62" w:rsidRDefault="009D7561" w:rsidP="002105DB">
      <w:pPr>
        <w:jc w:val="both"/>
      </w:pPr>
      <w:r w:rsidRPr="00655D62">
        <w:t>This screen allows property of the current design to be modified:</w:t>
      </w:r>
    </w:p>
    <w:p w14:paraId="754550F9" w14:textId="77777777" w:rsidR="009D7561" w:rsidRPr="00655D62" w:rsidRDefault="009D7561" w:rsidP="002105DB">
      <w:pPr>
        <w:pStyle w:val="Paragraphedeliste"/>
        <w:numPr>
          <w:ilvl w:val="0"/>
          <w:numId w:val="28"/>
        </w:numPr>
        <w:jc w:val="both"/>
      </w:pPr>
      <w:r w:rsidRPr="00655D62">
        <w:rPr>
          <w:b/>
        </w:rPr>
        <w:t>Name</w:t>
      </w:r>
      <w:r w:rsidRPr="00655D62">
        <w:t xml:space="preserve"> have to be unique</w:t>
      </w:r>
    </w:p>
    <w:p w14:paraId="7F405FD5" w14:textId="77777777" w:rsidR="009D7561" w:rsidRPr="00655D62" w:rsidRDefault="005B7E23" w:rsidP="002105DB">
      <w:pPr>
        <w:pStyle w:val="Paragraphedeliste"/>
        <w:numPr>
          <w:ilvl w:val="0"/>
          <w:numId w:val="28"/>
        </w:numPr>
        <w:jc w:val="both"/>
      </w:pPr>
      <w:r w:rsidRPr="00655D62">
        <w:rPr>
          <w:b/>
        </w:rPr>
        <w:t>Order</w:t>
      </w:r>
      <w:r w:rsidRPr="00655D62">
        <w:t xml:space="preserve"> can be Fixed, Random or Williams </w:t>
      </w:r>
      <w:r w:rsidR="00655D62" w:rsidRPr="00655D62">
        <w:t>Latin</w:t>
      </w:r>
      <w:r w:rsidRPr="00655D62">
        <w:t xml:space="preserve"> square</w:t>
      </w:r>
    </w:p>
    <w:p w14:paraId="63A9667D" w14:textId="77777777" w:rsidR="005B7E23" w:rsidRPr="00655D62" w:rsidRDefault="005B7E23" w:rsidP="002105DB">
      <w:pPr>
        <w:pStyle w:val="Paragraphedeliste"/>
        <w:numPr>
          <w:ilvl w:val="0"/>
          <w:numId w:val="28"/>
        </w:numPr>
        <w:jc w:val="both"/>
      </w:pPr>
      <w:r w:rsidRPr="00655D62">
        <w:rPr>
          <w:b/>
        </w:rPr>
        <w:lastRenderedPageBreak/>
        <w:t>Replicates</w:t>
      </w:r>
      <w:r w:rsidRPr="00655D62">
        <w:t xml:space="preserve"> is the number of times the sample will be replicated (presentation by block)</w:t>
      </w:r>
    </w:p>
    <w:p w14:paraId="74CDA9D7" w14:textId="77777777" w:rsidR="005B7E23" w:rsidRPr="00655D62" w:rsidRDefault="005B7E23" w:rsidP="002105DB">
      <w:pPr>
        <w:pStyle w:val="Paragraphedeliste"/>
        <w:numPr>
          <w:ilvl w:val="0"/>
          <w:numId w:val="28"/>
        </w:numPr>
        <w:jc w:val="both"/>
      </w:pPr>
      <w:r w:rsidRPr="00655D62">
        <w:rPr>
          <w:b/>
        </w:rPr>
        <w:t>Intakes</w:t>
      </w:r>
      <w:r w:rsidRPr="00655D62">
        <w:t xml:space="preserve"> is the number of intakes that will be presented (successive presentations)</w:t>
      </w:r>
    </w:p>
    <w:p w14:paraId="10F9948B" w14:textId="77777777" w:rsidR="00CC514B" w:rsidRPr="00655D62" w:rsidRDefault="00CC514B" w:rsidP="002105DB">
      <w:pPr>
        <w:pStyle w:val="Titre3"/>
        <w:jc w:val="both"/>
      </w:pPr>
      <w:r w:rsidRPr="00655D62">
        <w:t>Remove selected products from current design</w:t>
      </w:r>
    </w:p>
    <w:p w14:paraId="51C460A7" w14:textId="77777777" w:rsidR="00CC514B" w:rsidRPr="00655D62" w:rsidRDefault="00CC514B" w:rsidP="002105DB">
      <w:pPr>
        <w:pStyle w:val="Titre3"/>
        <w:jc w:val="both"/>
      </w:pPr>
      <w:r w:rsidRPr="00655D62">
        <w:t>Import products in current design or import an existing product design</w:t>
      </w:r>
    </w:p>
    <w:p w14:paraId="75BCBD6F" w14:textId="77777777" w:rsidR="00CC514B" w:rsidRPr="00655D62" w:rsidRDefault="00CC514B" w:rsidP="002105DB">
      <w:pPr>
        <w:jc w:val="both"/>
      </w:pPr>
      <w:r w:rsidRPr="00655D62">
        <w:drawing>
          <wp:inline distT="0" distB="0" distL="0" distR="0" wp14:anchorId="298F5CC3" wp14:editId="7BE67D2D">
            <wp:extent cx="2686050" cy="622300"/>
            <wp:effectExtent l="0" t="0" r="0" b="635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507" t="41861" r="27163" b="39058"/>
                    <a:stretch/>
                  </pic:blipFill>
                  <pic:spPr bwMode="auto">
                    <a:xfrm>
                      <a:off x="0" y="0"/>
                      <a:ext cx="2686050" cy="622300"/>
                    </a:xfrm>
                    <a:prstGeom prst="rect">
                      <a:avLst/>
                    </a:prstGeom>
                    <a:ln>
                      <a:noFill/>
                    </a:ln>
                    <a:extLst>
                      <a:ext uri="{53640926-AAD7-44D8-BBD7-CCE9431645EC}">
                        <a14:shadowObscured xmlns:a14="http://schemas.microsoft.com/office/drawing/2010/main"/>
                      </a:ext>
                    </a:extLst>
                  </pic:spPr>
                </pic:pic>
              </a:graphicData>
            </a:graphic>
          </wp:inline>
        </w:drawing>
      </w:r>
    </w:p>
    <w:p w14:paraId="64BC3233" w14:textId="77777777" w:rsidR="0089237F" w:rsidRPr="00655D62" w:rsidRDefault="0089237F" w:rsidP="002105DB">
      <w:pPr>
        <w:jc w:val="both"/>
      </w:pPr>
      <w:r w:rsidRPr="00655D62">
        <w:t>It is possible to import products (first table) or experimental designs (second table).</w:t>
      </w:r>
    </w:p>
    <w:p w14:paraId="22DEB781" w14:textId="77777777" w:rsidR="009C0785" w:rsidRPr="00655D62" w:rsidRDefault="00CC514B" w:rsidP="002105DB">
      <w:pPr>
        <w:pStyle w:val="Titre3"/>
        <w:jc w:val="both"/>
      </w:pPr>
      <w:r w:rsidRPr="00655D62">
        <w:t>Create a n</w:t>
      </w:r>
      <w:r w:rsidR="009C0785" w:rsidRPr="00655D62">
        <w:t>ew product design</w:t>
      </w:r>
    </w:p>
    <w:p w14:paraId="553295B2" w14:textId="77777777" w:rsidR="009C0785" w:rsidRPr="00655D62" w:rsidRDefault="00CC514B" w:rsidP="002105DB">
      <w:pPr>
        <w:jc w:val="both"/>
      </w:pPr>
      <w:r w:rsidRPr="00655D62">
        <w:drawing>
          <wp:inline distT="0" distB="0" distL="0" distR="0" wp14:anchorId="545D2D78" wp14:editId="15A633D5">
            <wp:extent cx="1416050" cy="127000"/>
            <wp:effectExtent l="0" t="0" r="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678" t="10634" r="37897" b="85026"/>
                    <a:stretch/>
                  </pic:blipFill>
                  <pic:spPr bwMode="auto">
                    <a:xfrm>
                      <a:off x="0" y="0"/>
                      <a:ext cx="1416050" cy="127000"/>
                    </a:xfrm>
                    <a:prstGeom prst="rect">
                      <a:avLst/>
                    </a:prstGeom>
                    <a:ln>
                      <a:noFill/>
                    </a:ln>
                    <a:extLst>
                      <a:ext uri="{53640926-AAD7-44D8-BBD7-CCE9431645EC}">
                        <a14:shadowObscured xmlns:a14="http://schemas.microsoft.com/office/drawing/2010/main"/>
                      </a:ext>
                    </a:extLst>
                  </pic:spPr>
                </pic:pic>
              </a:graphicData>
            </a:graphic>
          </wp:inline>
        </w:drawing>
      </w:r>
    </w:p>
    <w:p w14:paraId="10A5B298" w14:textId="77777777" w:rsidR="0089237F" w:rsidRPr="00655D62" w:rsidRDefault="0089237F" w:rsidP="002105DB">
      <w:pPr>
        <w:jc w:val="both"/>
      </w:pPr>
      <w:r w:rsidRPr="00655D62">
        <w:t xml:space="preserve">A session can contain multiple product experimental designs, for </w:t>
      </w:r>
      <w:r w:rsidR="00655D62" w:rsidRPr="00655D62">
        <w:t>example</w:t>
      </w:r>
      <w:r w:rsidRPr="00655D62">
        <w:t xml:space="preserve"> to present successive sequence of different products.</w:t>
      </w:r>
    </w:p>
    <w:p w14:paraId="3FC13E65" w14:textId="77777777" w:rsidR="00494091" w:rsidRPr="00655D62" w:rsidRDefault="00494091" w:rsidP="002105DB">
      <w:pPr>
        <w:pStyle w:val="Titre2"/>
        <w:jc w:val="both"/>
      </w:pPr>
      <w:r w:rsidRPr="00655D62">
        <w:t>descriptors</w:t>
      </w:r>
    </w:p>
    <w:p w14:paraId="738385F9" w14:textId="77777777" w:rsidR="009C0785" w:rsidRPr="00655D62" w:rsidRDefault="004F0A15" w:rsidP="002105DB">
      <w:pPr>
        <w:jc w:val="both"/>
      </w:pPr>
      <w:r w:rsidRPr="00655D62">
        <w:drawing>
          <wp:inline distT="0" distB="0" distL="0" distR="0" wp14:anchorId="241F20B0" wp14:editId="5935BD27">
            <wp:extent cx="5797550" cy="29260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7550" cy="2926080"/>
                    </a:xfrm>
                    <a:prstGeom prst="rect">
                      <a:avLst/>
                    </a:prstGeom>
                  </pic:spPr>
                </pic:pic>
              </a:graphicData>
            </a:graphic>
          </wp:inline>
        </w:drawing>
      </w:r>
    </w:p>
    <w:p w14:paraId="17B7A722" w14:textId="77777777" w:rsidR="00CE5B9A" w:rsidRPr="00655D62" w:rsidRDefault="00CE5B9A" w:rsidP="002105DB">
      <w:pPr>
        <w:jc w:val="both"/>
      </w:pPr>
      <w:r w:rsidRPr="00655D62">
        <w:t xml:space="preserve">The first table gathers </w:t>
      </w:r>
      <w:r w:rsidRPr="00655D62">
        <w:rPr>
          <w:b/>
        </w:rPr>
        <w:t>information about the attributes</w:t>
      </w:r>
      <w:r w:rsidRPr="00655D62">
        <w:t>:</w:t>
      </w:r>
    </w:p>
    <w:p w14:paraId="7B93789F" w14:textId="77777777" w:rsidR="00CE5B9A" w:rsidRPr="00655D62" w:rsidRDefault="00CE5B9A" w:rsidP="002105DB">
      <w:pPr>
        <w:pStyle w:val="Paragraphedeliste"/>
        <w:numPr>
          <w:ilvl w:val="0"/>
          <w:numId w:val="27"/>
        </w:numPr>
        <w:jc w:val="both"/>
      </w:pPr>
      <w:r w:rsidRPr="00655D62">
        <w:rPr>
          <w:b/>
        </w:rPr>
        <w:t xml:space="preserve">Attribute </w:t>
      </w:r>
      <w:r w:rsidRPr="00655D62">
        <w:t>is the code (unique, with no special character) that will be used to identify the attribute in the data (not displayed to panelists)</w:t>
      </w:r>
    </w:p>
    <w:p w14:paraId="63877195" w14:textId="77777777" w:rsidR="00CE5B9A" w:rsidRPr="00655D62" w:rsidRDefault="00CE5B9A" w:rsidP="002105DB">
      <w:pPr>
        <w:pStyle w:val="Paragraphedeliste"/>
        <w:numPr>
          <w:ilvl w:val="0"/>
          <w:numId w:val="27"/>
        </w:numPr>
        <w:jc w:val="both"/>
      </w:pPr>
      <w:r w:rsidRPr="00655D62">
        <w:rPr>
          <w:b/>
        </w:rPr>
        <w:t>Displayed name</w:t>
      </w:r>
      <w:r w:rsidRPr="00655D62">
        <w:t xml:space="preserve"> is the label that will be displayed to the panelists</w:t>
      </w:r>
    </w:p>
    <w:p w14:paraId="5E1D4ADA" w14:textId="77777777" w:rsidR="00CE5B9A" w:rsidRPr="00655D62" w:rsidRDefault="00CE5B9A" w:rsidP="002105DB">
      <w:pPr>
        <w:pStyle w:val="Paragraphedeliste"/>
        <w:numPr>
          <w:ilvl w:val="0"/>
          <w:numId w:val="27"/>
        </w:numPr>
        <w:jc w:val="both"/>
      </w:pPr>
      <w:r w:rsidRPr="00655D62">
        <w:rPr>
          <w:b/>
        </w:rPr>
        <w:lastRenderedPageBreak/>
        <w:t>Description</w:t>
      </w:r>
      <w:r w:rsidRPr="00655D62">
        <w:t xml:space="preserve"> is the </w:t>
      </w:r>
      <w:r w:rsidR="00655D62" w:rsidRPr="00655D62">
        <w:t>user-friendly</w:t>
      </w:r>
      <w:r w:rsidRPr="00655D62">
        <w:t xml:space="preserve"> description of the attribute (not displayed to panelists)</w:t>
      </w:r>
    </w:p>
    <w:p w14:paraId="24CD725A" w14:textId="77777777" w:rsidR="00CE5B9A" w:rsidRPr="00655D62" w:rsidRDefault="00CE5B9A" w:rsidP="002105DB">
      <w:pPr>
        <w:pStyle w:val="Paragraphedeliste"/>
        <w:numPr>
          <w:ilvl w:val="0"/>
          <w:numId w:val="27"/>
        </w:numPr>
        <w:jc w:val="both"/>
      </w:pPr>
      <w:r w:rsidRPr="00655D62">
        <w:rPr>
          <w:b/>
        </w:rPr>
        <w:t>Notes</w:t>
      </w:r>
      <w:r w:rsidRPr="00655D62">
        <w:t xml:space="preserve"> is an additional field to store information on the attribute</w:t>
      </w:r>
    </w:p>
    <w:p w14:paraId="78A8A269" w14:textId="77777777" w:rsidR="006E363E" w:rsidRPr="00655D62" w:rsidRDefault="00CE5B9A" w:rsidP="002105DB">
      <w:pPr>
        <w:jc w:val="both"/>
      </w:pPr>
      <w:r w:rsidRPr="00655D62">
        <w:t xml:space="preserve">All </w:t>
      </w:r>
      <w:r w:rsidR="002E58EB" w:rsidRPr="00655D62">
        <w:t xml:space="preserve">features </w:t>
      </w:r>
      <w:r w:rsidRPr="00655D62">
        <w:t xml:space="preserve">are the same </w:t>
      </w:r>
      <w:r w:rsidR="002E58EB" w:rsidRPr="00655D62">
        <w:t xml:space="preserve">as </w:t>
      </w:r>
      <w:r w:rsidR="009C0785" w:rsidRPr="00655D62">
        <w:t>product</w:t>
      </w:r>
      <w:r w:rsidR="002E58EB" w:rsidRPr="00655D62">
        <w:t xml:space="preserve"> design</w:t>
      </w:r>
      <w:r w:rsidRPr="00655D62">
        <w:t>.</w:t>
      </w:r>
    </w:p>
    <w:p w14:paraId="786B8D6D" w14:textId="77777777" w:rsidR="006E363E" w:rsidRPr="00655D62" w:rsidRDefault="006E363E" w:rsidP="002105DB">
      <w:pPr>
        <w:jc w:val="both"/>
      </w:pPr>
      <w:r w:rsidRPr="00655D62">
        <w:br w:type="page"/>
      </w:r>
    </w:p>
    <w:p w14:paraId="511D9565" w14:textId="77777777" w:rsidR="009C0785" w:rsidRPr="00655D62" w:rsidRDefault="006E363E" w:rsidP="002105DB">
      <w:pPr>
        <w:pStyle w:val="Titre1"/>
        <w:jc w:val="both"/>
      </w:pPr>
      <w:bookmarkStart w:id="7" w:name="_Toc83997193"/>
      <w:r w:rsidRPr="00655D62">
        <w:lastRenderedPageBreak/>
        <w:t>Scenario tab</w:t>
      </w:r>
      <w:bookmarkEnd w:id="7"/>
    </w:p>
    <w:p w14:paraId="76F914D6" w14:textId="77777777" w:rsidR="00AE01AF" w:rsidRPr="00655D62" w:rsidRDefault="00BB47F7" w:rsidP="002105DB">
      <w:pPr>
        <w:jc w:val="both"/>
      </w:pPr>
      <w:r w:rsidRPr="00655D62">
        <w:drawing>
          <wp:inline distT="0" distB="0" distL="0" distR="0" wp14:anchorId="7DA66A5D" wp14:editId="744B72E2">
            <wp:extent cx="5797550" cy="292608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7550" cy="2926080"/>
                    </a:xfrm>
                    <a:prstGeom prst="rect">
                      <a:avLst/>
                    </a:prstGeom>
                  </pic:spPr>
                </pic:pic>
              </a:graphicData>
            </a:graphic>
          </wp:inline>
        </w:drawing>
      </w:r>
    </w:p>
    <w:p w14:paraId="4CA14B14" w14:textId="77777777" w:rsidR="000A3628" w:rsidRPr="00655D62" w:rsidRDefault="000A3628" w:rsidP="002105DB">
      <w:pPr>
        <w:jc w:val="both"/>
      </w:pPr>
      <w:r w:rsidRPr="00655D62">
        <w:t>The screen list appears on the left as miniatures, the selected screen</w:t>
      </w:r>
      <w:r w:rsidR="00E46AF0" w:rsidRPr="00655D62">
        <w:t xml:space="preserve"> is highlighted in yellow in miniatures end</w:t>
      </w:r>
      <w:r w:rsidRPr="00655D62">
        <w:t xml:space="preserve"> is displayed on the right.</w:t>
      </w:r>
      <w:r w:rsidR="00B73FB5" w:rsidRPr="00655D62">
        <w:t xml:space="preserve"> All elements that appear on a screen are </w:t>
      </w:r>
      <w:r w:rsidR="00B73FB5" w:rsidRPr="00655D62">
        <w:rPr>
          <w:b/>
        </w:rPr>
        <w:t>controls t</w:t>
      </w:r>
      <w:r w:rsidR="00B73FB5" w:rsidRPr="00655D62">
        <w:t>hat can be customized.</w:t>
      </w:r>
    </w:p>
    <w:p w14:paraId="62CA297C" w14:textId="77777777" w:rsidR="000A3628" w:rsidRPr="00655D62" w:rsidRDefault="000A3628" w:rsidP="002105DB">
      <w:pPr>
        <w:jc w:val="both"/>
      </w:pPr>
      <w:r w:rsidRPr="00655D62">
        <w:drawing>
          <wp:inline distT="0" distB="0" distL="0" distR="0" wp14:anchorId="0D83471C" wp14:editId="004BAC28">
            <wp:extent cx="802800" cy="216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78" t="52727" r="94442" b="45180"/>
                    <a:stretch/>
                  </pic:blipFill>
                  <pic:spPr bwMode="auto">
                    <a:xfrm>
                      <a:off x="0" y="0"/>
                      <a:ext cx="802800" cy="216000"/>
                    </a:xfrm>
                    <a:prstGeom prst="rect">
                      <a:avLst/>
                    </a:prstGeom>
                    <a:ln>
                      <a:noFill/>
                    </a:ln>
                    <a:extLst>
                      <a:ext uri="{53640926-AAD7-44D8-BBD7-CCE9431645EC}">
                        <a14:shadowObscured xmlns:a14="http://schemas.microsoft.com/office/drawing/2010/main"/>
                      </a:ext>
                    </a:extLst>
                  </pic:spPr>
                </pic:pic>
              </a:graphicData>
            </a:graphic>
          </wp:inline>
        </w:drawing>
      </w:r>
    </w:p>
    <w:p w14:paraId="00A6777B" w14:textId="77777777" w:rsidR="000A3628" w:rsidRPr="00655D62" w:rsidRDefault="00B73FB5" w:rsidP="002105DB">
      <w:pPr>
        <w:jc w:val="both"/>
      </w:pPr>
      <w:r w:rsidRPr="00655D62">
        <w:t>The icons displayed under the miniatures correspond, from left to right, to:</w:t>
      </w:r>
    </w:p>
    <w:p w14:paraId="0D425FB6" w14:textId="77777777" w:rsidR="00B73FB5" w:rsidRPr="00655D62" w:rsidRDefault="00B73FB5" w:rsidP="002105DB">
      <w:pPr>
        <w:pStyle w:val="Paragraphedeliste"/>
        <w:numPr>
          <w:ilvl w:val="0"/>
          <w:numId w:val="29"/>
        </w:numPr>
        <w:jc w:val="both"/>
        <w:rPr>
          <w:b/>
        </w:rPr>
      </w:pPr>
      <w:r w:rsidRPr="00655D62">
        <w:rPr>
          <w:b/>
        </w:rPr>
        <w:t>Timed screen</w:t>
      </w:r>
      <w:r w:rsidRPr="00655D62">
        <w:t>: screens having a timer (automatically goes to next screen after a given duration)</w:t>
      </w:r>
    </w:p>
    <w:p w14:paraId="465E7B2C" w14:textId="77777777" w:rsidR="00B73FB5" w:rsidRPr="00655D62" w:rsidRDefault="00B73FB5" w:rsidP="002105DB">
      <w:pPr>
        <w:pStyle w:val="Paragraphedeliste"/>
        <w:numPr>
          <w:ilvl w:val="0"/>
          <w:numId w:val="29"/>
        </w:numPr>
        <w:jc w:val="both"/>
        <w:rPr>
          <w:b/>
        </w:rPr>
      </w:pPr>
      <w:r w:rsidRPr="00655D62">
        <w:rPr>
          <w:b/>
        </w:rPr>
        <w:t>Conditional screen</w:t>
      </w:r>
      <w:r w:rsidRPr="00655D62">
        <w:t>: screens that are displayed only under certain conditions</w:t>
      </w:r>
    </w:p>
    <w:p w14:paraId="31A812DA" w14:textId="77777777" w:rsidR="00B73FB5" w:rsidRPr="00655D62" w:rsidRDefault="00B73FB5" w:rsidP="002105DB">
      <w:pPr>
        <w:pStyle w:val="Paragraphedeliste"/>
        <w:numPr>
          <w:ilvl w:val="0"/>
          <w:numId w:val="29"/>
        </w:numPr>
        <w:jc w:val="both"/>
        <w:rPr>
          <w:b/>
        </w:rPr>
      </w:pPr>
      <w:r w:rsidRPr="00655D62">
        <w:rPr>
          <w:b/>
        </w:rPr>
        <w:t>Repeated screen*</w:t>
      </w:r>
      <w:r w:rsidRPr="00655D62">
        <w:t>:</w:t>
      </w:r>
      <w:r w:rsidRPr="00655D62">
        <w:rPr>
          <w:b/>
        </w:rPr>
        <w:t xml:space="preserve"> </w:t>
      </w:r>
      <w:r w:rsidRPr="00655D62">
        <w:t>screens that are repeated according to an experimental design</w:t>
      </w:r>
    </w:p>
    <w:p w14:paraId="17E7F87C" w14:textId="77777777" w:rsidR="00B73FB5" w:rsidRPr="00655D62" w:rsidRDefault="00B73FB5" w:rsidP="002105DB">
      <w:pPr>
        <w:jc w:val="both"/>
      </w:pPr>
      <w:r w:rsidRPr="00655D62">
        <w:rPr>
          <w:b/>
          <w:color w:val="00B050"/>
        </w:rPr>
        <w:t>All consecutive repeated screens are replicated in a loop related to an experimental design</w:t>
      </w:r>
      <w:r w:rsidRPr="00655D62">
        <w:t xml:space="preserve">. In the example above, the screens will be presented in this order: 1, 2, </w:t>
      </w:r>
      <w:r w:rsidRPr="00655D62">
        <w:rPr>
          <w:b/>
        </w:rPr>
        <w:t>3, 4, 3, 4, 3, 4, …</w:t>
      </w:r>
      <w:r w:rsidRPr="00655D62">
        <w:t>, 5</w:t>
      </w:r>
    </w:p>
    <w:p w14:paraId="393464DF" w14:textId="77777777" w:rsidR="000F1936" w:rsidRPr="00655D62" w:rsidRDefault="000F1936" w:rsidP="002105DB">
      <w:pPr>
        <w:pStyle w:val="Titre2"/>
        <w:jc w:val="both"/>
      </w:pPr>
      <w:r w:rsidRPr="00655D62">
        <w:t>Edit screen</w:t>
      </w:r>
      <w:r w:rsidR="009A3B34" w:rsidRPr="00655D62">
        <w:t xml:space="preserve"> LIST</w:t>
      </w:r>
    </w:p>
    <w:p w14:paraId="2A0E7EDA" w14:textId="77777777" w:rsidR="000F1936" w:rsidRPr="00655D62" w:rsidRDefault="000F1936" w:rsidP="002105DB">
      <w:pPr>
        <w:jc w:val="both"/>
      </w:pPr>
      <w:r w:rsidRPr="00655D62">
        <w:drawing>
          <wp:inline distT="0" distB="0" distL="0" distR="0" wp14:anchorId="721829BC" wp14:editId="2405FBC6">
            <wp:extent cx="2534400" cy="259200"/>
            <wp:effectExtent l="0" t="0" r="0"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839" t="94401" r="53560"/>
                    <a:stretch/>
                  </pic:blipFill>
                  <pic:spPr bwMode="auto">
                    <a:xfrm>
                      <a:off x="0" y="0"/>
                      <a:ext cx="2534400" cy="259200"/>
                    </a:xfrm>
                    <a:prstGeom prst="rect">
                      <a:avLst/>
                    </a:prstGeom>
                    <a:ln>
                      <a:noFill/>
                    </a:ln>
                    <a:extLst>
                      <a:ext uri="{53640926-AAD7-44D8-BBD7-CCE9431645EC}">
                        <a14:shadowObscured xmlns:a14="http://schemas.microsoft.com/office/drawing/2010/main"/>
                      </a:ext>
                    </a:extLst>
                  </pic:spPr>
                </pic:pic>
              </a:graphicData>
            </a:graphic>
          </wp:inline>
        </w:drawing>
      </w:r>
    </w:p>
    <w:p w14:paraId="092541BF" w14:textId="77777777" w:rsidR="000F1936" w:rsidRPr="00655D62" w:rsidRDefault="000F1936" w:rsidP="002105DB">
      <w:pPr>
        <w:jc w:val="both"/>
      </w:pPr>
      <w:r w:rsidRPr="00655D62">
        <w:t>From left to right:</w:t>
      </w:r>
    </w:p>
    <w:p w14:paraId="7557F9FA" w14:textId="77777777" w:rsidR="000F1936" w:rsidRPr="00655D62" w:rsidRDefault="000F1936" w:rsidP="002105DB">
      <w:pPr>
        <w:pStyle w:val="Paragraphedeliste"/>
        <w:numPr>
          <w:ilvl w:val="0"/>
          <w:numId w:val="12"/>
        </w:numPr>
        <w:jc w:val="both"/>
        <w:rPr>
          <w:b/>
        </w:rPr>
      </w:pPr>
      <w:r w:rsidRPr="00655D62">
        <w:rPr>
          <w:b/>
        </w:rPr>
        <w:t>Insert a screen</w:t>
      </w:r>
    </w:p>
    <w:p w14:paraId="4B1DD17F" w14:textId="77777777" w:rsidR="000F1936" w:rsidRPr="00655D62" w:rsidRDefault="000F1936" w:rsidP="002105DB">
      <w:pPr>
        <w:pStyle w:val="Paragraphedeliste"/>
        <w:numPr>
          <w:ilvl w:val="0"/>
          <w:numId w:val="12"/>
        </w:numPr>
        <w:jc w:val="both"/>
        <w:rPr>
          <w:b/>
        </w:rPr>
      </w:pPr>
      <w:r w:rsidRPr="00655D62">
        <w:rPr>
          <w:b/>
        </w:rPr>
        <w:t>Remove selected screen</w:t>
      </w:r>
    </w:p>
    <w:p w14:paraId="51FAE1B5" w14:textId="77777777" w:rsidR="000F1936" w:rsidRPr="00655D62" w:rsidRDefault="000F1936" w:rsidP="002105DB">
      <w:pPr>
        <w:pStyle w:val="Paragraphedeliste"/>
        <w:numPr>
          <w:ilvl w:val="0"/>
          <w:numId w:val="12"/>
        </w:numPr>
        <w:jc w:val="both"/>
        <w:rPr>
          <w:b/>
        </w:rPr>
      </w:pPr>
      <w:r w:rsidRPr="00655D62">
        <w:rPr>
          <w:b/>
        </w:rPr>
        <w:lastRenderedPageBreak/>
        <w:t>Copy selected screen</w:t>
      </w:r>
    </w:p>
    <w:p w14:paraId="20B1BE2A" w14:textId="77777777" w:rsidR="000F1936" w:rsidRPr="00655D62" w:rsidRDefault="000F1936" w:rsidP="002105DB">
      <w:pPr>
        <w:pStyle w:val="Paragraphedeliste"/>
        <w:numPr>
          <w:ilvl w:val="0"/>
          <w:numId w:val="12"/>
        </w:numPr>
        <w:jc w:val="both"/>
        <w:rPr>
          <w:b/>
        </w:rPr>
      </w:pPr>
      <w:r w:rsidRPr="00655D62">
        <w:rPr>
          <w:b/>
        </w:rPr>
        <w:t>Paste copied screen</w:t>
      </w:r>
    </w:p>
    <w:p w14:paraId="5DD909D4" w14:textId="77777777" w:rsidR="000F1936" w:rsidRPr="00655D62" w:rsidRDefault="000F1936" w:rsidP="002105DB">
      <w:pPr>
        <w:pStyle w:val="Paragraphedeliste"/>
        <w:numPr>
          <w:ilvl w:val="0"/>
          <w:numId w:val="12"/>
        </w:numPr>
        <w:jc w:val="both"/>
        <w:rPr>
          <w:b/>
        </w:rPr>
      </w:pPr>
      <w:r w:rsidRPr="00655D62">
        <w:rPr>
          <w:b/>
        </w:rPr>
        <w:t>Move up selected screen</w:t>
      </w:r>
    </w:p>
    <w:p w14:paraId="6A5AE92C" w14:textId="77777777" w:rsidR="000F1936" w:rsidRPr="00655D62" w:rsidRDefault="000F1936" w:rsidP="002105DB">
      <w:pPr>
        <w:pStyle w:val="Paragraphedeliste"/>
        <w:numPr>
          <w:ilvl w:val="0"/>
          <w:numId w:val="12"/>
        </w:numPr>
        <w:jc w:val="both"/>
        <w:rPr>
          <w:b/>
        </w:rPr>
      </w:pPr>
      <w:r w:rsidRPr="00655D62">
        <w:rPr>
          <w:b/>
        </w:rPr>
        <w:t>Move down selected screen</w:t>
      </w:r>
    </w:p>
    <w:p w14:paraId="3CB0310C" w14:textId="77777777" w:rsidR="005C78B9" w:rsidRPr="00655D62" w:rsidRDefault="005C78B9" w:rsidP="002105DB">
      <w:pPr>
        <w:pStyle w:val="Paragraphedeliste"/>
        <w:numPr>
          <w:ilvl w:val="0"/>
          <w:numId w:val="12"/>
        </w:numPr>
        <w:jc w:val="both"/>
        <w:rPr>
          <w:b/>
        </w:rPr>
      </w:pPr>
      <w:r w:rsidRPr="00655D62">
        <w:rPr>
          <w:b/>
        </w:rPr>
        <w:t>Set screen style</w:t>
      </w:r>
    </w:p>
    <w:p w14:paraId="4E56810F" w14:textId="77777777" w:rsidR="005C78B9" w:rsidRPr="00655D62" w:rsidRDefault="005C78B9" w:rsidP="002105DB">
      <w:pPr>
        <w:pStyle w:val="Paragraphedeliste"/>
        <w:numPr>
          <w:ilvl w:val="0"/>
          <w:numId w:val="12"/>
        </w:numPr>
        <w:jc w:val="both"/>
        <w:rPr>
          <w:b/>
        </w:rPr>
      </w:pPr>
      <w:r w:rsidRPr="00655D62">
        <w:rPr>
          <w:b/>
        </w:rPr>
        <w:t>Edit screen properties</w:t>
      </w:r>
    </w:p>
    <w:p w14:paraId="67A20546" w14:textId="77777777" w:rsidR="005C78B9" w:rsidRPr="00655D62" w:rsidRDefault="005C78B9" w:rsidP="002105DB">
      <w:pPr>
        <w:pStyle w:val="Paragraphedeliste"/>
        <w:numPr>
          <w:ilvl w:val="0"/>
          <w:numId w:val="12"/>
        </w:numPr>
        <w:jc w:val="both"/>
        <w:rPr>
          <w:b/>
        </w:rPr>
      </w:pPr>
      <w:r w:rsidRPr="00655D62">
        <w:rPr>
          <w:b/>
        </w:rPr>
        <w:t>Simulate scenario</w:t>
      </w:r>
    </w:p>
    <w:p w14:paraId="4DB12CB0" w14:textId="77777777" w:rsidR="005C78B9" w:rsidRPr="00655D62" w:rsidRDefault="005C78B9" w:rsidP="002105DB">
      <w:pPr>
        <w:pStyle w:val="Titre3"/>
        <w:jc w:val="both"/>
      </w:pPr>
      <w:r w:rsidRPr="00655D62">
        <w:t>Insert a screen</w:t>
      </w:r>
    </w:p>
    <w:p w14:paraId="210C491C" w14:textId="77777777" w:rsidR="005C78B9" w:rsidRPr="00655D62" w:rsidRDefault="005C78B9" w:rsidP="002105DB">
      <w:pPr>
        <w:jc w:val="both"/>
      </w:pPr>
      <w:r w:rsidRPr="00655D62">
        <w:drawing>
          <wp:inline distT="0" distB="0" distL="0" distR="0" wp14:anchorId="1498A124" wp14:editId="3E6A9D1F">
            <wp:extent cx="1485900" cy="488950"/>
            <wp:effectExtent l="0" t="0" r="0" b="635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802" t="44003" r="37568" b="41004"/>
                    <a:stretch/>
                  </pic:blipFill>
                  <pic:spPr bwMode="auto">
                    <a:xfrm>
                      <a:off x="0" y="0"/>
                      <a:ext cx="1485900" cy="488950"/>
                    </a:xfrm>
                    <a:prstGeom prst="rect">
                      <a:avLst/>
                    </a:prstGeom>
                    <a:ln>
                      <a:noFill/>
                    </a:ln>
                    <a:extLst>
                      <a:ext uri="{53640926-AAD7-44D8-BBD7-CCE9431645EC}">
                        <a14:shadowObscured xmlns:a14="http://schemas.microsoft.com/office/drawing/2010/main"/>
                      </a:ext>
                    </a:extLst>
                  </pic:spPr>
                </pic:pic>
              </a:graphicData>
            </a:graphic>
          </wp:inline>
        </w:drawing>
      </w:r>
    </w:p>
    <w:p w14:paraId="6F5D8399" w14:textId="77777777" w:rsidR="00D24F7F" w:rsidRPr="00655D62" w:rsidRDefault="00BB47F7" w:rsidP="002105DB">
      <w:pPr>
        <w:jc w:val="both"/>
      </w:pPr>
      <w:r w:rsidRPr="00655D62">
        <w:t>It allows to insert a new screen after the selected screen</w:t>
      </w:r>
      <w:r w:rsidR="00D24F7F" w:rsidRPr="00655D62">
        <w:t>:</w:t>
      </w:r>
    </w:p>
    <w:p w14:paraId="718E68E9" w14:textId="77777777" w:rsidR="00D24F7F" w:rsidRPr="00655D62" w:rsidRDefault="00655D62" w:rsidP="002105DB">
      <w:pPr>
        <w:pStyle w:val="Paragraphedeliste"/>
        <w:numPr>
          <w:ilvl w:val="0"/>
          <w:numId w:val="37"/>
        </w:numPr>
        <w:jc w:val="both"/>
      </w:pPr>
      <w:r w:rsidRPr="00655D62">
        <w:rPr>
          <w:b/>
        </w:rPr>
        <w:t>Non-repeated</w:t>
      </w:r>
      <w:r w:rsidR="00490CB4" w:rsidRPr="00655D62">
        <w:rPr>
          <w:b/>
        </w:rPr>
        <w:t xml:space="preserve"> screen</w:t>
      </w:r>
      <w:r w:rsidR="00D24F7F" w:rsidRPr="00655D62">
        <w:t xml:space="preserve">: </w:t>
      </w:r>
      <w:r w:rsidR="00490CB4" w:rsidRPr="00655D62">
        <w:t xml:space="preserve"> </w:t>
      </w:r>
      <w:r w:rsidR="00D24F7F" w:rsidRPr="00655D62">
        <w:t>screen</w:t>
      </w:r>
      <w:r w:rsidR="00490CB4" w:rsidRPr="00655D62">
        <w:t xml:space="preserve"> displayed once</w:t>
      </w:r>
    </w:p>
    <w:p w14:paraId="7F5B94DF" w14:textId="77777777" w:rsidR="00BB47F7" w:rsidRPr="00655D62" w:rsidRDefault="00D24F7F" w:rsidP="002105DB">
      <w:pPr>
        <w:pStyle w:val="Paragraphedeliste"/>
        <w:numPr>
          <w:ilvl w:val="0"/>
          <w:numId w:val="37"/>
        </w:numPr>
        <w:jc w:val="both"/>
      </w:pPr>
      <w:r w:rsidRPr="00655D62">
        <w:rPr>
          <w:b/>
        </w:rPr>
        <w:t>Repeated screens</w:t>
      </w:r>
      <w:r w:rsidRPr="00655D62">
        <w:t>: screens repeated according to an experimental design (product or attribute)</w:t>
      </w:r>
    </w:p>
    <w:p w14:paraId="776B344E" w14:textId="77777777" w:rsidR="00D24F7F" w:rsidRPr="00655D62" w:rsidRDefault="00D24F7F" w:rsidP="002105DB">
      <w:pPr>
        <w:pStyle w:val="Paragraphedeliste"/>
        <w:numPr>
          <w:ilvl w:val="0"/>
          <w:numId w:val="37"/>
        </w:numPr>
        <w:jc w:val="both"/>
      </w:pPr>
      <w:r w:rsidRPr="00655D62">
        <w:rPr>
          <w:b/>
        </w:rPr>
        <w:t>From another session</w:t>
      </w:r>
      <w:r w:rsidRPr="00655D62">
        <w:t>: screen copied from another TimeSens session</w:t>
      </w:r>
    </w:p>
    <w:p w14:paraId="66C299EE" w14:textId="77777777" w:rsidR="005C78B9" w:rsidRPr="00655D62" w:rsidRDefault="005C78B9" w:rsidP="002105DB">
      <w:pPr>
        <w:pStyle w:val="Titre3"/>
        <w:jc w:val="both"/>
      </w:pPr>
      <w:r w:rsidRPr="00655D62">
        <w:t>Set screen style</w:t>
      </w:r>
    </w:p>
    <w:p w14:paraId="52983A91" w14:textId="77777777" w:rsidR="005C78B9" w:rsidRPr="00655D62" w:rsidRDefault="005C78B9" w:rsidP="002105DB">
      <w:pPr>
        <w:jc w:val="both"/>
      </w:pPr>
      <w:r w:rsidRPr="00655D62">
        <w:drawing>
          <wp:inline distT="0" distB="0" distL="0" distR="0" wp14:anchorId="1B1A8D33" wp14:editId="64A79652">
            <wp:extent cx="5797550" cy="2926080"/>
            <wp:effectExtent l="0" t="0" r="0" b="762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7550" cy="2926080"/>
                    </a:xfrm>
                    <a:prstGeom prst="rect">
                      <a:avLst/>
                    </a:prstGeom>
                  </pic:spPr>
                </pic:pic>
              </a:graphicData>
            </a:graphic>
          </wp:inline>
        </w:drawing>
      </w:r>
    </w:p>
    <w:p w14:paraId="350BB73A" w14:textId="77777777" w:rsidR="00D24F7F" w:rsidRPr="00655D62" w:rsidRDefault="00D24F7F" w:rsidP="002105DB">
      <w:pPr>
        <w:jc w:val="both"/>
      </w:pPr>
      <w:r w:rsidRPr="00655D62">
        <w:t>It allows to change the style for all the screens (see Create session &gt; From wizard).</w:t>
      </w:r>
    </w:p>
    <w:p w14:paraId="1D80EACA" w14:textId="77777777" w:rsidR="005C78B9" w:rsidRPr="00655D62" w:rsidRDefault="005C78B9" w:rsidP="002105DB">
      <w:pPr>
        <w:pStyle w:val="Titre3"/>
        <w:jc w:val="both"/>
      </w:pPr>
      <w:r w:rsidRPr="00655D62">
        <w:lastRenderedPageBreak/>
        <w:t>Edit screen properties</w:t>
      </w:r>
    </w:p>
    <w:p w14:paraId="75BBFC21" w14:textId="77777777" w:rsidR="005C78B9" w:rsidRPr="00655D62" w:rsidRDefault="00D24F7F" w:rsidP="002105DB">
      <w:pPr>
        <w:jc w:val="both"/>
      </w:pPr>
      <w:r w:rsidRPr="00655D62">
        <w:drawing>
          <wp:inline distT="0" distB="0" distL="0" distR="0" wp14:anchorId="0C3EBBDB" wp14:editId="5DB981E5">
            <wp:extent cx="5797550" cy="2926080"/>
            <wp:effectExtent l="0" t="0" r="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7550" cy="2926080"/>
                    </a:xfrm>
                    <a:prstGeom prst="rect">
                      <a:avLst/>
                    </a:prstGeom>
                  </pic:spPr>
                </pic:pic>
              </a:graphicData>
            </a:graphic>
          </wp:inline>
        </w:drawing>
      </w:r>
    </w:p>
    <w:p w14:paraId="47C47965" w14:textId="77777777" w:rsidR="00D24F7F" w:rsidRPr="00655D62" w:rsidRDefault="00D24F7F" w:rsidP="002105DB">
      <w:pPr>
        <w:jc w:val="both"/>
      </w:pPr>
      <w:r w:rsidRPr="00655D62">
        <w:t>It allows to change the properties of the selected screen:</w:t>
      </w:r>
    </w:p>
    <w:p w14:paraId="5771F7D3" w14:textId="77777777" w:rsidR="00D24F7F" w:rsidRPr="00655D62" w:rsidRDefault="00D24F7F" w:rsidP="002105DB">
      <w:pPr>
        <w:pStyle w:val="Paragraphedeliste"/>
        <w:numPr>
          <w:ilvl w:val="0"/>
          <w:numId w:val="38"/>
        </w:numPr>
        <w:jc w:val="both"/>
      </w:pPr>
      <w:r w:rsidRPr="00655D62">
        <w:rPr>
          <w:b/>
        </w:rPr>
        <w:t>Screen background</w:t>
      </w:r>
      <w:r w:rsidRPr="00655D62">
        <w:t>: background color of the screen</w:t>
      </w:r>
    </w:p>
    <w:p w14:paraId="4A3D3537" w14:textId="77777777" w:rsidR="00D24F7F" w:rsidRPr="00655D62" w:rsidRDefault="00D24F7F" w:rsidP="002105DB">
      <w:pPr>
        <w:pStyle w:val="Paragraphedeliste"/>
        <w:numPr>
          <w:ilvl w:val="0"/>
          <w:numId w:val="38"/>
        </w:numPr>
        <w:jc w:val="both"/>
      </w:pPr>
      <w:r w:rsidRPr="00655D62">
        <w:rPr>
          <w:b/>
        </w:rPr>
        <w:t>Experimental design</w:t>
      </w:r>
      <w:r w:rsidRPr="00655D62">
        <w:t xml:space="preserve">: experimental design associated to the screen to be chosen in the list of experimental designs defined in the protocol tab (if none: </w:t>
      </w:r>
      <w:r w:rsidR="00655D62" w:rsidRPr="00655D62">
        <w:t>non-repeated</w:t>
      </w:r>
      <w:r w:rsidRPr="00655D62">
        <w:t xml:space="preserve"> screen).</w:t>
      </w:r>
    </w:p>
    <w:p w14:paraId="292F5779" w14:textId="77777777" w:rsidR="00D24F7F" w:rsidRPr="00655D62" w:rsidRDefault="00D24F7F" w:rsidP="002105DB">
      <w:pPr>
        <w:pStyle w:val="Paragraphedeliste"/>
        <w:numPr>
          <w:ilvl w:val="0"/>
          <w:numId w:val="38"/>
        </w:numPr>
        <w:jc w:val="both"/>
      </w:pPr>
      <w:r w:rsidRPr="00655D62">
        <w:rPr>
          <w:b/>
        </w:rPr>
        <w:t>Timed screen</w:t>
      </w:r>
      <w:r w:rsidRPr="00655D62">
        <w:t xml:space="preserve">: </w:t>
      </w:r>
      <w:r w:rsidR="00D30334" w:rsidRPr="00655D62">
        <w:t>if "yes", the screen will be displayed for "duration" seconds then the next screen will be displayed. Properties of the timer can be edited as any other control (see further).</w:t>
      </w:r>
    </w:p>
    <w:p w14:paraId="183B844B" w14:textId="77777777" w:rsidR="00D24F7F" w:rsidRPr="00655D62" w:rsidRDefault="00D24F7F" w:rsidP="002105DB">
      <w:pPr>
        <w:pStyle w:val="Paragraphedeliste"/>
        <w:numPr>
          <w:ilvl w:val="0"/>
          <w:numId w:val="38"/>
        </w:numPr>
        <w:jc w:val="both"/>
      </w:pPr>
      <w:r w:rsidRPr="00655D62">
        <w:rPr>
          <w:b/>
        </w:rPr>
        <w:t>Chronometer</w:t>
      </w:r>
      <w:r w:rsidR="00D30334" w:rsidRPr="00655D62">
        <w:t>: if "yes", a chronometer is added on the screen, it will disable all controls on the screen after "duration" seconds. Properties of the control can be edited as any other control (see further).</w:t>
      </w:r>
    </w:p>
    <w:p w14:paraId="3E4EE1BA" w14:textId="77777777" w:rsidR="00D24F7F" w:rsidRPr="00655D62" w:rsidRDefault="00D24F7F" w:rsidP="002105DB">
      <w:pPr>
        <w:pStyle w:val="Paragraphedeliste"/>
        <w:numPr>
          <w:ilvl w:val="0"/>
          <w:numId w:val="38"/>
        </w:numPr>
        <w:jc w:val="both"/>
      </w:pPr>
      <w:r w:rsidRPr="00655D62">
        <w:rPr>
          <w:b/>
        </w:rPr>
        <w:t>Conditional visibility</w:t>
      </w:r>
      <w:r w:rsidR="00D30334" w:rsidRPr="00655D62">
        <w:t xml:space="preserve">: by </w:t>
      </w:r>
      <w:r w:rsidR="00655D62" w:rsidRPr="00655D62">
        <w:t>default,</w:t>
      </w:r>
      <w:r w:rsidR="00D30334" w:rsidRPr="00655D62">
        <w:t xml:space="preserve"> all screens are displayed. If any checkbox is display on the following screen, the screen will be displayed only when the checked conditions are filled (for example, a screen inviting the panelist to </w:t>
      </w:r>
      <w:r w:rsidR="00655D62" w:rsidRPr="00655D62">
        <w:t>rinse</w:t>
      </w:r>
      <w:r w:rsidR="00D30334" w:rsidRPr="00655D62">
        <w:t xml:space="preserve"> his mouth can be displayed at ever product rank except the last one).</w:t>
      </w:r>
    </w:p>
    <w:p w14:paraId="7336640D" w14:textId="77777777" w:rsidR="00D30334" w:rsidRPr="00655D62" w:rsidRDefault="00D30334" w:rsidP="002105DB">
      <w:pPr>
        <w:jc w:val="both"/>
      </w:pPr>
      <w:r w:rsidRPr="00655D62">
        <w:lastRenderedPageBreak/>
        <w:drawing>
          <wp:inline distT="0" distB="0" distL="0" distR="0" wp14:anchorId="30B91704" wp14:editId="47B4D2B6">
            <wp:extent cx="2278800" cy="3423600"/>
            <wp:effectExtent l="0" t="0" r="7620" b="571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063" t="17456" r="37788" b="15353"/>
                    <a:stretch/>
                  </pic:blipFill>
                  <pic:spPr bwMode="auto">
                    <a:xfrm>
                      <a:off x="0" y="0"/>
                      <a:ext cx="2278800" cy="3423600"/>
                    </a:xfrm>
                    <a:prstGeom prst="rect">
                      <a:avLst/>
                    </a:prstGeom>
                    <a:ln>
                      <a:noFill/>
                    </a:ln>
                    <a:extLst>
                      <a:ext uri="{53640926-AAD7-44D8-BBD7-CCE9431645EC}">
                        <a14:shadowObscured xmlns:a14="http://schemas.microsoft.com/office/drawing/2010/main"/>
                      </a:ext>
                    </a:extLst>
                  </pic:spPr>
                </pic:pic>
              </a:graphicData>
            </a:graphic>
          </wp:inline>
        </w:drawing>
      </w:r>
    </w:p>
    <w:p w14:paraId="08A92B81" w14:textId="77777777" w:rsidR="00D24F7F" w:rsidRPr="00655D62" w:rsidRDefault="00D24F7F" w:rsidP="002105DB">
      <w:pPr>
        <w:jc w:val="both"/>
      </w:pPr>
    </w:p>
    <w:p w14:paraId="5CF6B32D" w14:textId="77777777" w:rsidR="005C78B9" w:rsidRPr="00655D62" w:rsidRDefault="005C78B9" w:rsidP="002105DB">
      <w:pPr>
        <w:pStyle w:val="Titre3"/>
        <w:jc w:val="both"/>
      </w:pPr>
      <w:r w:rsidRPr="00655D62">
        <w:t>Simulate scenario</w:t>
      </w:r>
    </w:p>
    <w:p w14:paraId="7F44B1D7" w14:textId="77777777" w:rsidR="005C78B9" w:rsidRPr="00655D62" w:rsidRDefault="005C78B9" w:rsidP="002105DB">
      <w:pPr>
        <w:jc w:val="both"/>
      </w:pPr>
      <w:r w:rsidRPr="00655D62">
        <w:drawing>
          <wp:inline distT="0" distB="0" distL="0" distR="0" wp14:anchorId="7F047D49" wp14:editId="6A474C4F">
            <wp:extent cx="3232150" cy="2622550"/>
            <wp:effectExtent l="0" t="0" r="6350" b="635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687" t="10904" r="22563" b="8684"/>
                    <a:stretch/>
                  </pic:blipFill>
                  <pic:spPr bwMode="auto">
                    <a:xfrm>
                      <a:off x="0" y="0"/>
                      <a:ext cx="3232150" cy="2622550"/>
                    </a:xfrm>
                    <a:prstGeom prst="rect">
                      <a:avLst/>
                    </a:prstGeom>
                    <a:ln>
                      <a:noFill/>
                    </a:ln>
                    <a:extLst>
                      <a:ext uri="{53640926-AAD7-44D8-BBD7-CCE9431645EC}">
                        <a14:shadowObscured xmlns:a14="http://schemas.microsoft.com/office/drawing/2010/main"/>
                      </a:ext>
                    </a:extLst>
                  </pic:spPr>
                </pic:pic>
              </a:graphicData>
            </a:graphic>
          </wp:inline>
        </w:drawing>
      </w:r>
    </w:p>
    <w:p w14:paraId="096785E9" w14:textId="77777777" w:rsidR="00D30334" w:rsidRPr="00655D62" w:rsidRDefault="00D30334" w:rsidP="002105DB">
      <w:pPr>
        <w:jc w:val="both"/>
      </w:pPr>
      <w:r w:rsidRPr="00655D62">
        <w:t xml:space="preserve">This screen allows to simulate the session, i.e. to see what the panelists will really see. </w:t>
      </w:r>
    </w:p>
    <w:p w14:paraId="6388F869" w14:textId="77777777" w:rsidR="005C78B9" w:rsidRPr="00655D62" w:rsidRDefault="005C78B9" w:rsidP="002105DB">
      <w:pPr>
        <w:jc w:val="both"/>
      </w:pPr>
      <w:r w:rsidRPr="00655D62">
        <w:lastRenderedPageBreak/>
        <w:t>In simulation, screen constraints (timers, mandatory answered) can be bypassed using the following controls.</w:t>
      </w:r>
    </w:p>
    <w:p w14:paraId="18AEB9E6" w14:textId="77777777" w:rsidR="005C78B9" w:rsidRPr="00655D62" w:rsidRDefault="005C78B9" w:rsidP="002105DB">
      <w:pPr>
        <w:jc w:val="both"/>
      </w:pPr>
      <w:r w:rsidRPr="00655D62">
        <w:drawing>
          <wp:inline distT="0" distB="0" distL="0" distR="0" wp14:anchorId="4C475707" wp14:editId="67E289B2">
            <wp:extent cx="1443600" cy="298800"/>
            <wp:effectExtent l="0" t="0" r="4445" b="63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687" t="85085" r="62432" b="9074"/>
                    <a:stretch/>
                  </pic:blipFill>
                  <pic:spPr bwMode="auto">
                    <a:xfrm>
                      <a:off x="0" y="0"/>
                      <a:ext cx="1443600" cy="298800"/>
                    </a:xfrm>
                    <a:prstGeom prst="rect">
                      <a:avLst/>
                    </a:prstGeom>
                    <a:ln>
                      <a:noFill/>
                    </a:ln>
                    <a:extLst>
                      <a:ext uri="{53640926-AAD7-44D8-BBD7-CCE9431645EC}">
                        <a14:shadowObscured xmlns:a14="http://schemas.microsoft.com/office/drawing/2010/main"/>
                      </a:ext>
                    </a:extLst>
                  </pic:spPr>
                </pic:pic>
              </a:graphicData>
            </a:graphic>
          </wp:inline>
        </w:drawing>
      </w:r>
    </w:p>
    <w:p w14:paraId="021E79A9" w14:textId="77777777" w:rsidR="00AE01AF" w:rsidRPr="00655D62" w:rsidRDefault="005C78B9" w:rsidP="002105DB">
      <w:pPr>
        <w:jc w:val="both"/>
      </w:pPr>
      <w:r w:rsidRPr="00655D62">
        <w:t>From left to right</w:t>
      </w:r>
      <w:r w:rsidR="00D30334" w:rsidRPr="00655D62">
        <w:t xml:space="preserve">, the buttons </w:t>
      </w:r>
      <w:r w:rsidR="00655D62" w:rsidRPr="00655D62">
        <w:t>allow</w:t>
      </w:r>
      <w:r w:rsidR="00D30334" w:rsidRPr="00655D62">
        <w:t xml:space="preserve"> to</w:t>
      </w:r>
      <w:r w:rsidRPr="00655D62">
        <w:t>:</w:t>
      </w:r>
    </w:p>
    <w:p w14:paraId="662DF859" w14:textId="77777777" w:rsidR="005C78B9" w:rsidRPr="00655D62" w:rsidRDefault="005C78B9" w:rsidP="002105DB">
      <w:pPr>
        <w:pStyle w:val="Paragraphedeliste"/>
        <w:numPr>
          <w:ilvl w:val="0"/>
          <w:numId w:val="13"/>
        </w:numPr>
        <w:jc w:val="both"/>
        <w:rPr>
          <w:b/>
        </w:rPr>
      </w:pPr>
      <w:r w:rsidRPr="00655D62">
        <w:rPr>
          <w:b/>
        </w:rPr>
        <w:t>Get in</w:t>
      </w:r>
      <w:r w:rsidR="009A3B34" w:rsidRPr="00655D62">
        <w:rPr>
          <w:b/>
        </w:rPr>
        <w:t>f</w:t>
      </w:r>
      <w:r w:rsidRPr="00655D62">
        <w:rPr>
          <w:b/>
        </w:rPr>
        <w:t>o on current screen</w:t>
      </w:r>
    </w:p>
    <w:p w14:paraId="0C9D51C5" w14:textId="77777777" w:rsidR="005C78B9" w:rsidRPr="00655D62" w:rsidRDefault="005C78B9" w:rsidP="002105DB">
      <w:pPr>
        <w:pStyle w:val="Paragraphedeliste"/>
        <w:numPr>
          <w:ilvl w:val="0"/>
          <w:numId w:val="13"/>
        </w:numPr>
        <w:jc w:val="both"/>
        <w:rPr>
          <w:b/>
        </w:rPr>
      </w:pPr>
      <w:r w:rsidRPr="00655D62">
        <w:rPr>
          <w:b/>
        </w:rPr>
        <w:t xml:space="preserve">Go to </w:t>
      </w:r>
      <w:r w:rsidR="00D30334" w:rsidRPr="00655D62">
        <w:rPr>
          <w:b/>
        </w:rPr>
        <w:t xml:space="preserve">the </w:t>
      </w:r>
      <w:r w:rsidRPr="00655D62">
        <w:rPr>
          <w:b/>
        </w:rPr>
        <w:t>first screen</w:t>
      </w:r>
    </w:p>
    <w:p w14:paraId="0A56981C" w14:textId="77777777" w:rsidR="005C78B9" w:rsidRPr="00655D62" w:rsidRDefault="005C78B9" w:rsidP="002105DB">
      <w:pPr>
        <w:pStyle w:val="Paragraphedeliste"/>
        <w:numPr>
          <w:ilvl w:val="0"/>
          <w:numId w:val="13"/>
        </w:numPr>
        <w:jc w:val="both"/>
        <w:rPr>
          <w:b/>
        </w:rPr>
      </w:pPr>
      <w:r w:rsidRPr="00655D62">
        <w:rPr>
          <w:b/>
        </w:rPr>
        <w:t xml:space="preserve">Go to </w:t>
      </w:r>
      <w:r w:rsidR="00D30334" w:rsidRPr="00655D62">
        <w:rPr>
          <w:b/>
        </w:rPr>
        <w:t xml:space="preserve">the </w:t>
      </w:r>
      <w:r w:rsidRPr="00655D62">
        <w:rPr>
          <w:b/>
        </w:rPr>
        <w:t>previous screen</w:t>
      </w:r>
    </w:p>
    <w:p w14:paraId="37161DB9" w14:textId="77777777" w:rsidR="005C78B9" w:rsidRPr="00655D62" w:rsidRDefault="005C78B9" w:rsidP="002105DB">
      <w:pPr>
        <w:pStyle w:val="Paragraphedeliste"/>
        <w:numPr>
          <w:ilvl w:val="0"/>
          <w:numId w:val="13"/>
        </w:numPr>
        <w:jc w:val="both"/>
        <w:rPr>
          <w:b/>
        </w:rPr>
      </w:pPr>
      <w:r w:rsidRPr="00655D62">
        <w:rPr>
          <w:b/>
        </w:rPr>
        <w:t xml:space="preserve">Go to </w:t>
      </w:r>
      <w:r w:rsidR="00D30334" w:rsidRPr="00655D62">
        <w:rPr>
          <w:b/>
        </w:rPr>
        <w:t xml:space="preserve">the </w:t>
      </w:r>
      <w:r w:rsidRPr="00655D62">
        <w:rPr>
          <w:b/>
        </w:rPr>
        <w:t>next screen</w:t>
      </w:r>
    </w:p>
    <w:p w14:paraId="667F1AD8" w14:textId="77777777" w:rsidR="009A3B34" w:rsidRPr="00655D62" w:rsidRDefault="005C78B9" w:rsidP="002105DB">
      <w:pPr>
        <w:pStyle w:val="Paragraphedeliste"/>
        <w:numPr>
          <w:ilvl w:val="0"/>
          <w:numId w:val="13"/>
        </w:numPr>
        <w:jc w:val="both"/>
        <w:rPr>
          <w:b/>
        </w:rPr>
      </w:pPr>
      <w:r w:rsidRPr="00655D62">
        <w:rPr>
          <w:b/>
        </w:rPr>
        <w:t xml:space="preserve">Go to </w:t>
      </w:r>
      <w:r w:rsidR="00D30334" w:rsidRPr="00655D62">
        <w:rPr>
          <w:b/>
        </w:rPr>
        <w:t xml:space="preserve">the </w:t>
      </w:r>
      <w:r w:rsidRPr="00655D62">
        <w:rPr>
          <w:b/>
        </w:rPr>
        <w:t>last screen</w:t>
      </w:r>
    </w:p>
    <w:p w14:paraId="3535CC1A" w14:textId="77777777" w:rsidR="009A3B34" w:rsidRPr="00655D62" w:rsidRDefault="009A3B34" w:rsidP="002105DB">
      <w:pPr>
        <w:pStyle w:val="Titre2"/>
        <w:jc w:val="both"/>
      </w:pPr>
      <w:r w:rsidRPr="00655D62">
        <w:t>Edit current screen</w:t>
      </w:r>
    </w:p>
    <w:p w14:paraId="6BE3D00B" w14:textId="77777777" w:rsidR="009A3B34" w:rsidRPr="00655D62" w:rsidRDefault="009A3B34" w:rsidP="002105DB">
      <w:pPr>
        <w:jc w:val="both"/>
      </w:pPr>
      <w:r w:rsidRPr="00655D62">
        <w:drawing>
          <wp:inline distT="0" distB="0" distL="0" distR="0" wp14:anchorId="78C96FEA" wp14:editId="62D766AE">
            <wp:extent cx="1936750" cy="163830"/>
            <wp:effectExtent l="0" t="0" r="6350"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864" t="94401" r="18730"/>
                    <a:stretch/>
                  </pic:blipFill>
                  <pic:spPr bwMode="auto">
                    <a:xfrm>
                      <a:off x="0" y="0"/>
                      <a:ext cx="1936750" cy="163830"/>
                    </a:xfrm>
                    <a:prstGeom prst="rect">
                      <a:avLst/>
                    </a:prstGeom>
                    <a:ln>
                      <a:noFill/>
                    </a:ln>
                    <a:extLst>
                      <a:ext uri="{53640926-AAD7-44D8-BBD7-CCE9431645EC}">
                        <a14:shadowObscured xmlns:a14="http://schemas.microsoft.com/office/drawing/2010/main"/>
                      </a:ext>
                    </a:extLst>
                  </pic:spPr>
                </pic:pic>
              </a:graphicData>
            </a:graphic>
          </wp:inline>
        </w:drawing>
      </w:r>
    </w:p>
    <w:p w14:paraId="1DB12498" w14:textId="77777777" w:rsidR="009A3B34" w:rsidRPr="00655D62" w:rsidRDefault="009A3B34" w:rsidP="002105DB">
      <w:pPr>
        <w:jc w:val="both"/>
      </w:pPr>
      <w:r w:rsidRPr="00655D62">
        <w:t xml:space="preserve">From left to </w:t>
      </w:r>
      <w:r w:rsidR="00655D62" w:rsidRPr="00655D62">
        <w:t>right:</w:t>
      </w:r>
    </w:p>
    <w:p w14:paraId="2FD59298" w14:textId="77777777" w:rsidR="009A3B34" w:rsidRPr="00655D62" w:rsidRDefault="009A3B34" w:rsidP="002105DB">
      <w:pPr>
        <w:pStyle w:val="Paragraphedeliste"/>
        <w:numPr>
          <w:ilvl w:val="0"/>
          <w:numId w:val="14"/>
        </w:numPr>
        <w:jc w:val="both"/>
        <w:rPr>
          <w:b/>
        </w:rPr>
      </w:pPr>
      <w:r w:rsidRPr="00655D62">
        <w:rPr>
          <w:b/>
        </w:rPr>
        <w:t>Zoom in</w:t>
      </w:r>
    </w:p>
    <w:p w14:paraId="2F658D9D" w14:textId="77777777" w:rsidR="009A3B34" w:rsidRPr="00655D62" w:rsidRDefault="009A3B34" w:rsidP="002105DB">
      <w:pPr>
        <w:pStyle w:val="Paragraphedeliste"/>
        <w:numPr>
          <w:ilvl w:val="0"/>
          <w:numId w:val="14"/>
        </w:numPr>
        <w:jc w:val="both"/>
        <w:rPr>
          <w:b/>
        </w:rPr>
      </w:pPr>
      <w:r w:rsidRPr="00655D62">
        <w:rPr>
          <w:b/>
        </w:rPr>
        <w:t>Zoom out</w:t>
      </w:r>
    </w:p>
    <w:p w14:paraId="65F682F2" w14:textId="77777777" w:rsidR="009A3B34" w:rsidRPr="00655D62" w:rsidRDefault="009A3B34" w:rsidP="002105DB">
      <w:pPr>
        <w:pStyle w:val="Paragraphedeliste"/>
        <w:numPr>
          <w:ilvl w:val="0"/>
          <w:numId w:val="14"/>
        </w:numPr>
        <w:jc w:val="both"/>
        <w:rPr>
          <w:b/>
        </w:rPr>
      </w:pPr>
      <w:r w:rsidRPr="00655D62">
        <w:rPr>
          <w:b/>
        </w:rPr>
        <w:t>Toggle grid visibility</w:t>
      </w:r>
    </w:p>
    <w:p w14:paraId="3D0A5F9F" w14:textId="77777777" w:rsidR="009A3B34" w:rsidRPr="00655D62" w:rsidRDefault="009A3B34" w:rsidP="002105DB">
      <w:pPr>
        <w:pStyle w:val="Paragraphedeliste"/>
        <w:numPr>
          <w:ilvl w:val="0"/>
          <w:numId w:val="14"/>
        </w:numPr>
        <w:jc w:val="both"/>
        <w:rPr>
          <w:b/>
        </w:rPr>
      </w:pPr>
      <w:r w:rsidRPr="00655D62">
        <w:rPr>
          <w:b/>
        </w:rPr>
        <w:t>Select next control</w:t>
      </w:r>
    </w:p>
    <w:p w14:paraId="52032B35" w14:textId="77777777" w:rsidR="009A3B34" w:rsidRPr="00655D62" w:rsidRDefault="009A3B34" w:rsidP="002105DB">
      <w:pPr>
        <w:pStyle w:val="Paragraphedeliste"/>
        <w:numPr>
          <w:ilvl w:val="0"/>
          <w:numId w:val="14"/>
        </w:numPr>
        <w:jc w:val="both"/>
        <w:rPr>
          <w:b/>
        </w:rPr>
      </w:pPr>
      <w:r w:rsidRPr="00655D62">
        <w:rPr>
          <w:b/>
        </w:rPr>
        <w:t>Insert a control</w:t>
      </w:r>
    </w:p>
    <w:p w14:paraId="5E9D5EED" w14:textId="77777777" w:rsidR="009A3B34" w:rsidRPr="00655D62" w:rsidRDefault="009A3B34" w:rsidP="002105DB">
      <w:pPr>
        <w:pStyle w:val="Paragraphedeliste"/>
        <w:numPr>
          <w:ilvl w:val="0"/>
          <w:numId w:val="14"/>
        </w:numPr>
        <w:jc w:val="both"/>
        <w:rPr>
          <w:b/>
        </w:rPr>
      </w:pPr>
      <w:r w:rsidRPr="00655D62">
        <w:rPr>
          <w:b/>
        </w:rPr>
        <w:t>Cut selected control</w:t>
      </w:r>
    </w:p>
    <w:p w14:paraId="564F9FA9" w14:textId="77777777" w:rsidR="009A3B34" w:rsidRPr="00655D62" w:rsidRDefault="009A3B34" w:rsidP="002105DB">
      <w:pPr>
        <w:pStyle w:val="Paragraphedeliste"/>
        <w:numPr>
          <w:ilvl w:val="0"/>
          <w:numId w:val="14"/>
        </w:numPr>
        <w:jc w:val="both"/>
        <w:rPr>
          <w:b/>
        </w:rPr>
      </w:pPr>
      <w:r w:rsidRPr="00655D62">
        <w:rPr>
          <w:b/>
        </w:rPr>
        <w:t>Copy selected control</w:t>
      </w:r>
    </w:p>
    <w:p w14:paraId="47ACF002" w14:textId="77777777" w:rsidR="009A3B34" w:rsidRPr="00655D62" w:rsidRDefault="009A3B34" w:rsidP="002105DB">
      <w:pPr>
        <w:pStyle w:val="Paragraphedeliste"/>
        <w:numPr>
          <w:ilvl w:val="0"/>
          <w:numId w:val="14"/>
        </w:numPr>
        <w:jc w:val="both"/>
        <w:rPr>
          <w:b/>
        </w:rPr>
      </w:pPr>
      <w:r w:rsidRPr="00655D62">
        <w:rPr>
          <w:b/>
        </w:rPr>
        <w:t>Paste copied control</w:t>
      </w:r>
    </w:p>
    <w:p w14:paraId="50805FDB" w14:textId="77777777" w:rsidR="009A3B34" w:rsidRPr="00655D62" w:rsidRDefault="009A3B34" w:rsidP="002105DB">
      <w:pPr>
        <w:pStyle w:val="Paragraphedeliste"/>
        <w:numPr>
          <w:ilvl w:val="0"/>
          <w:numId w:val="14"/>
        </w:numPr>
        <w:jc w:val="both"/>
        <w:rPr>
          <w:b/>
        </w:rPr>
      </w:pPr>
      <w:r w:rsidRPr="00655D62">
        <w:rPr>
          <w:b/>
        </w:rPr>
        <w:t>Remove selected control</w:t>
      </w:r>
    </w:p>
    <w:p w14:paraId="67EA3A4F" w14:textId="77777777" w:rsidR="009A3B34" w:rsidRPr="00655D62" w:rsidRDefault="009A3B34" w:rsidP="002105DB">
      <w:pPr>
        <w:pStyle w:val="Paragraphedeliste"/>
        <w:numPr>
          <w:ilvl w:val="0"/>
          <w:numId w:val="14"/>
        </w:numPr>
        <w:jc w:val="both"/>
        <w:rPr>
          <w:b/>
        </w:rPr>
      </w:pPr>
      <w:r w:rsidRPr="00655D62">
        <w:rPr>
          <w:b/>
        </w:rPr>
        <w:t>Edit selected control properties</w:t>
      </w:r>
    </w:p>
    <w:p w14:paraId="1FCBDC2A" w14:textId="77777777" w:rsidR="009A3B34" w:rsidRPr="00655D62" w:rsidRDefault="009A3B34" w:rsidP="002105DB">
      <w:pPr>
        <w:pStyle w:val="Paragraphedeliste"/>
        <w:numPr>
          <w:ilvl w:val="0"/>
          <w:numId w:val="14"/>
        </w:numPr>
        <w:jc w:val="both"/>
        <w:rPr>
          <w:b/>
        </w:rPr>
      </w:pPr>
      <w:r w:rsidRPr="00655D62">
        <w:rPr>
          <w:b/>
        </w:rPr>
        <w:t>Align selected control</w:t>
      </w:r>
    </w:p>
    <w:p w14:paraId="6ACA0D93" w14:textId="77777777" w:rsidR="009A3B34" w:rsidRPr="00655D62" w:rsidRDefault="009A3B34" w:rsidP="002105DB">
      <w:pPr>
        <w:pStyle w:val="Paragraphedeliste"/>
        <w:jc w:val="both"/>
      </w:pPr>
    </w:p>
    <w:p w14:paraId="6477A3D5" w14:textId="77777777" w:rsidR="009A3B34" w:rsidRPr="00655D62" w:rsidRDefault="00D01F93" w:rsidP="002105DB">
      <w:pPr>
        <w:pStyle w:val="Titre3"/>
        <w:jc w:val="both"/>
      </w:pPr>
      <w:r w:rsidRPr="00655D62">
        <w:lastRenderedPageBreak/>
        <w:t>Toggle grid visibility</w:t>
      </w:r>
    </w:p>
    <w:p w14:paraId="5CD4FDB7" w14:textId="77777777" w:rsidR="009A3B34" w:rsidRPr="00655D62" w:rsidRDefault="009A3B34" w:rsidP="002105DB">
      <w:pPr>
        <w:jc w:val="both"/>
      </w:pPr>
      <w:r w:rsidRPr="00655D62">
        <w:drawing>
          <wp:inline distT="0" distB="0" distL="0" distR="0" wp14:anchorId="7C8B1905" wp14:editId="7F4BBFA9">
            <wp:extent cx="5073650" cy="24638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486" t="12071" b="12383"/>
                    <a:stretch/>
                  </pic:blipFill>
                  <pic:spPr bwMode="auto">
                    <a:xfrm>
                      <a:off x="0" y="0"/>
                      <a:ext cx="5073650" cy="2463800"/>
                    </a:xfrm>
                    <a:prstGeom prst="rect">
                      <a:avLst/>
                    </a:prstGeom>
                    <a:ln>
                      <a:noFill/>
                    </a:ln>
                    <a:extLst>
                      <a:ext uri="{53640926-AAD7-44D8-BBD7-CCE9431645EC}">
                        <a14:shadowObscured xmlns:a14="http://schemas.microsoft.com/office/drawing/2010/main"/>
                      </a:ext>
                    </a:extLst>
                  </pic:spPr>
                </pic:pic>
              </a:graphicData>
            </a:graphic>
          </wp:inline>
        </w:drawing>
      </w:r>
    </w:p>
    <w:p w14:paraId="72163F6D" w14:textId="77777777" w:rsidR="00D01F93" w:rsidRPr="00655D62" w:rsidRDefault="00D01F93" w:rsidP="002105DB">
      <w:pPr>
        <w:jc w:val="both"/>
      </w:pPr>
      <w:r w:rsidRPr="00655D62">
        <w:t xml:space="preserve">This option allows to see </w:t>
      </w:r>
      <w:r w:rsidR="00D14A1E" w:rsidRPr="00655D62">
        <w:t xml:space="preserve">a grid in order to align the controls. The button can be clicked several </w:t>
      </w:r>
      <w:r w:rsidR="00655D62" w:rsidRPr="00655D62">
        <w:t>times</w:t>
      </w:r>
      <w:r w:rsidR="00D14A1E" w:rsidRPr="00655D62">
        <w:t xml:space="preserve"> to increase grid precision or to remove the grid. The grid will not be displayed to the panelists.</w:t>
      </w:r>
    </w:p>
    <w:p w14:paraId="5A8C32A8" w14:textId="77777777" w:rsidR="002E4277" w:rsidRPr="00655D62" w:rsidRDefault="002E4277" w:rsidP="002105DB">
      <w:pPr>
        <w:pStyle w:val="Titre3"/>
        <w:jc w:val="both"/>
      </w:pPr>
      <w:r w:rsidRPr="00655D62">
        <w:t>Align selected control</w:t>
      </w:r>
    </w:p>
    <w:p w14:paraId="4F802CD3" w14:textId="77777777" w:rsidR="002E4277" w:rsidRPr="00655D62" w:rsidRDefault="002E4277" w:rsidP="002105DB">
      <w:pPr>
        <w:jc w:val="both"/>
      </w:pPr>
      <w:r w:rsidRPr="00655D62">
        <w:drawing>
          <wp:inline distT="0" distB="0" distL="0" distR="0" wp14:anchorId="1804B780" wp14:editId="08005BC8">
            <wp:extent cx="1375200" cy="259200"/>
            <wp:effectExtent l="0" t="0" r="0" b="762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2070" t="86449" r="12815" b="8489"/>
                    <a:stretch/>
                  </pic:blipFill>
                  <pic:spPr bwMode="auto">
                    <a:xfrm>
                      <a:off x="0" y="0"/>
                      <a:ext cx="1375200" cy="259200"/>
                    </a:xfrm>
                    <a:prstGeom prst="rect">
                      <a:avLst/>
                    </a:prstGeom>
                    <a:ln>
                      <a:noFill/>
                    </a:ln>
                    <a:extLst>
                      <a:ext uri="{53640926-AAD7-44D8-BBD7-CCE9431645EC}">
                        <a14:shadowObscured xmlns:a14="http://schemas.microsoft.com/office/drawing/2010/main"/>
                      </a:ext>
                    </a:extLst>
                  </pic:spPr>
                </pic:pic>
              </a:graphicData>
            </a:graphic>
          </wp:inline>
        </w:drawing>
      </w:r>
    </w:p>
    <w:p w14:paraId="034473AC" w14:textId="77777777" w:rsidR="00D14A1E" w:rsidRPr="00655D62" w:rsidRDefault="00D14A1E" w:rsidP="002105DB">
      <w:pPr>
        <w:jc w:val="both"/>
      </w:pPr>
      <w:r w:rsidRPr="00655D62">
        <w:t>From left to right, these buttons allow to align the select control on the screen: horizontal left, horizontal center, horizontal right, vertical top, vertical center, vertical bottom, move forward, move backward.</w:t>
      </w:r>
    </w:p>
    <w:p w14:paraId="741638DD" w14:textId="77777777" w:rsidR="009A3B34" w:rsidRPr="00655D62" w:rsidRDefault="009A3B34" w:rsidP="002105DB">
      <w:pPr>
        <w:pStyle w:val="Titre3"/>
        <w:jc w:val="both"/>
      </w:pPr>
      <w:r w:rsidRPr="00655D62">
        <w:t>Insert a control</w:t>
      </w:r>
    </w:p>
    <w:p w14:paraId="13907D03" w14:textId="77777777" w:rsidR="002E4277" w:rsidRPr="00655D62" w:rsidRDefault="006512AC" w:rsidP="002105DB">
      <w:pPr>
        <w:jc w:val="both"/>
      </w:pPr>
      <w:r w:rsidRPr="00655D62">
        <w:drawing>
          <wp:inline distT="0" distB="0" distL="0" distR="0" wp14:anchorId="10CDB691" wp14:editId="3EE180EA">
            <wp:extent cx="3704400" cy="1861200"/>
            <wp:effectExtent l="0" t="0" r="0" b="571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783" t="17496" r="30315" b="45940"/>
                    <a:stretch/>
                  </pic:blipFill>
                  <pic:spPr bwMode="auto">
                    <a:xfrm>
                      <a:off x="0" y="0"/>
                      <a:ext cx="3704400" cy="1861200"/>
                    </a:xfrm>
                    <a:prstGeom prst="rect">
                      <a:avLst/>
                    </a:prstGeom>
                    <a:ln>
                      <a:noFill/>
                    </a:ln>
                    <a:extLst>
                      <a:ext uri="{53640926-AAD7-44D8-BBD7-CCE9431645EC}">
                        <a14:shadowObscured xmlns:a14="http://schemas.microsoft.com/office/drawing/2010/main"/>
                      </a:ext>
                    </a:extLst>
                  </pic:spPr>
                </pic:pic>
              </a:graphicData>
            </a:graphic>
          </wp:inline>
        </w:drawing>
      </w:r>
    </w:p>
    <w:p w14:paraId="291896E9" w14:textId="77777777" w:rsidR="002E4277" w:rsidRPr="00655D62" w:rsidRDefault="001E5EC3" w:rsidP="002105DB">
      <w:pPr>
        <w:jc w:val="both"/>
      </w:pPr>
      <w:r w:rsidRPr="00655D62">
        <w:t xml:space="preserve">This </w:t>
      </w:r>
      <w:r w:rsidR="009E728D" w:rsidRPr="00655D62">
        <w:t>screen</w:t>
      </w:r>
      <w:r w:rsidRPr="00655D62">
        <w:t xml:space="preserve"> allows to insert a new control on the selected screen. Depending on the control, a </w:t>
      </w:r>
      <w:r w:rsidR="009E728D" w:rsidRPr="00655D62">
        <w:t>screen</w:t>
      </w:r>
      <w:r w:rsidRPr="00655D62">
        <w:t xml:space="preserve"> will ask for control properties to be defined. The properties of the control can also be edited </w:t>
      </w:r>
      <w:r w:rsidR="00655D62" w:rsidRPr="00655D62">
        <w:t>using</w:t>
      </w:r>
      <w:r w:rsidRPr="00655D62">
        <w:t xml:space="preserve"> the button "Edit selected control properties" (s</w:t>
      </w:r>
      <w:r w:rsidR="002E4277" w:rsidRPr="00655D62">
        <w:t xml:space="preserve">ee </w:t>
      </w:r>
      <w:r w:rsidRPr="00655D62">
        <w:t>below).</w:t>
      </w:r>
    </w:p>
    <w:p w14:paraId="2F6232AD" w14:textId="77777777" w:rsidR="009A3B34" w:rsidRPr="00655D62" w:rsidRDefault="009A3B34" w:rsidP="002105DB">
      <w:pPr>
        <w:pStyle w:val="Titre3"/>
        <w:jc w:val="both"/>
      </w:pPr>
      <w:r w:rsidRPr="00655D62">
        <w:lastRenderedPageBreak/>
        <w:t>Edit selected control properties</w:t>
      </w:r>
    </w:p>
    <w:p w14:paraId="653EDC01" w14:textId="77777777" w:rsidR="002E4277" w:rsidRPr="00655D62" w:rsidRDefault="002E4277" w:rsidP="002105DB">
      <w:pPr>
        <w:pStyle w:val="Titre4"/>
        <w:jc w:val="both"/>
      </w:pPr>
      <w:r w:rsidRPr="00655D62">
        <w:t>Properties common to all controls</w:t>
      </w:r>
    </w:p>
    <w:p w14:paraId="378B054E" w14:textId="77777777" w:rsidR="002E4277" w:rsidRPr="00655D62" w:rsidRDefault="002E4277" w:rsidP="002105DB">
      <w:pPr>
        <w:jc w:val="both"/>
      </w:pPr>
      <w:r w:rsidRPr="00655D62">
        <w:drawing>
          <wp:inline distT="0" distB="0" distL="0" distR="0" wp14:anchorId="6C1B593C" wp14:editId="703B56E5">
            <wp:extent cx="2617200" cy="9756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6161" r="71522" b="64953"/>
                    <a:stretch/>
                  </pic:blipFill>
                  <pic:spPr bwMode="auto">
                    <a:xfrm>
                      <a:off x="0" y="0"/>
                      <a:ext cx="2617200" cy="975600"/>
                    </a:xfrm>
                    <a:prstGeom prst="rect">
                      <a:avLst/>
                    </a:prstGeom>
                    <a:ln>
                      <a:noFill/>
                    </a:ln>
                    <a:extLst>
                      <a:ext uri="{53640926-AAD7-44D8-BBD7-CCE9431645EC}">
                        <a14:shadowObscured xmlns:a14="http://schemas.microsoft.com/office/drawing/2010/main"/>
                      </a:ext>
                    </a:extLst>
                  </pic:spPr>
                </pic:pic>
              </a:graphicData>
            </a:graphic>
          </wp:inline>
        </w:drawing>
      </w:r>
    </w:p>
    <w:p w14:paraId="6B574D3C" w14:textId="77777777" w:rsidR="00801651" w:rsidRPr="00655D62" w:rsidRDefault="00801651" w:rsidP="002105DB">
      <w:pPr>
        <w:jc w:val="both"/>
      </w:pPr>
      <w:r w:rsidRPr="00655D62">
        <w:t xml:space="preserve">This </w:t>
      </w:r>
      <w:r w:rsidR="009E728D" w:rsidRPr="00655D62">
        <w:t>screen</w:t>
      </w:r>
      <w:r w:rsidRPr="00655D62">
        <w:t xml:space="preserve"> allows to change the properties related to the coordinates of the selected control:</w:t>
      </w:r>
    </w:p>
    <w:p w14:paraId="0F3AF714" w14:textId="77777777" w:rsidR="00814CEE" w:rsidRPr="00655D62" w:rsidRDefault="00814CEE" w:rsidP="002105DB">
      <w:pPr>
        <w:pStyle w:val="Paragraphedeliste"/>
        <w:numPr>
          <w:ilvl w:val="0"/>
          <w:numId w:val="39"/>
        </w:numPr>
        <w:jc w:val="both"/>
      </w:pPr>
      <w:r w:rsidRPr="00655D62">
        <w:rPr>
          <w:b/>
        </w:rPr>
        <w:t>Height</w:t>
      </w:r>
      <w:r w:rsidRPr="00655D62">
        <w:t>: enter a number or click on the plus/minus symbol to change the height of the selected control.</w:t>
      </w:r>
    </w:p>
    <w:p w14:paraId="64256C8A" w14:textId="77777777" w:rsidR="00814CEE" w:rsidRPr="00655D62" w:rsidRDefault="00814CEE" w:rsidP="002105DB">
      <w:pPr>
        <w:pStyle w:val="Paragraphedeliste"/>
        <w:numPr>
          <w:ilvl w:val="0"/>
          <w:numId w:val="39"/>
        </w:numPr>
        <w:jc w:val="both"/>
      </w:pPr>
      <w:r w:rsidRPr="00655D62">
        <w:rPr>
          <w:b/>
        </w:rPr>
        <w:t>Width</w:t>
      </w:r>
      <w:r w:rsidRPr="00655D62">
        <w:t>: enter a number or click on the plus/minus symbol to change the width of the selected control.</w:t>
      </w:r>
    </w:p>
    <w:p w14:paraId="0AC1E5C5" w14:textId="77777777" w:rsidR="00814CEE" w:rsidRPr="00655D62" w:rsidRDefault="00814CEE" w:rsidP="002105DB">
      <w:pPr>
        <w:pStyle w:val="Paragraphedeliste"/>
        <w:numPr>
          <w:ilvl w:val="0"/>
          <w:numId w:val="39"/>
        </w:numPr>
        <w:jc w:val="both"/>
      </w:pPr>
      <w:r w:rsidRPr="00655D62">
        <w:rPr>
          <w:b/>
        </w:rPr>
        <w:t>Left</w:t>
      </w:r>
      <w:r w:rsidRPr="00655D62">
        <w:t>: enter a number or click on the plus/minus symbol to change the left coordinate of the selected control.</w:t>
      </w:r>
    </w:p>
    <w:p w14:paraId="4B985ECD" w14:textId="77777777" w:rsidR="00814CEE" w:rsidRPr="00655D62" w:rsidRDefault="00814CEE" w:rsidP="002105DB">
      <w:pPr>
        <w:pStyle w:val="Paragraphedeliste"/>
        <w:numPr>
          <w:ilvl w:val="0"/>
          <w:numId w:val="39"/>
        </w:numPr>
        <w:jc w:val="both"/>
      </w:pPr>
      <w:r w:rsidRPr="00655D62">
        <w:rPr>
          <w:b/>
        </w:rPr>
        <w:t>Top</w:t>
      </w:r>
      <w:r w:rsidRPr="00655D62">
        <w:t>: enter a number or click on the plus/minus symbol to change the top coordinate of the selected control.</w:t>
      </w:r>
    </w:p>
    <w:p w14:paraId="2F79CD11" w14:textId="77777777" w:rsidR="00814CEE" w:rsidRPr="00655D62" w:rsidRDefault="00814CEE" w:rsidP="002105DB">
      <w:pPr>
        <w:pStyle w:val="Paragraphedeliste"/>
        <w:numPr>
          <w:ilvl w:val="0"/>
          <w:numId w:val="39"/>
        </w:numPr>
        <w:jc w:val="both"/>
      </w:pPr>
      <w:r w:rsidRPr="00655D62">
        <w:rPr>
          <w:b/>
        </w:rPr>
        <w:t>Position</w:t>
      </w:r>
      <w:r w:rsidRPr="00655D62">
        <w:t>: click on the button to change the relative position of the selected control.</w:t>
      </w:r>
    </w:p>
    <w:p w14:paraId="6EBCE2E9" w14:textId="77777777" w:rsidR="00814CEE" w:rsidRPr="00655D62" w:rsidRDefault="00814CEE" w:rsidP="002105DB">
      <w:pPr>
        <w:jc w:val="both"/>
      </w:pPr>
    </w:p>
    <w:p w14:paraId="5F59E766" w14:textId="77777777" w:rsidR="00814CEE" w:rsidRPr="00655D62" w:rsidRDefault="00814CEE" w:rsidP="002105DB">
      <w:pPr>
        <w:jc w:val="both"/>
      </w:pPr>
      <w:r w:rsidRPr="00655D62">
        <mc:AlternateContent>
          <mc:Choice Requires="wps">
            <w:drawing>
              <wp:anchor distT="0" distB="0" distL="114300" distR="114300" simplePos="0" relativeHeight="251669504" behindDoc="0" locked="0" layoutInCell="1" allowOverlap="1" wp14:anchorId="2F817206" wp14:editId="14001A23">
                <wp:simplePos x="0" y="0"/>
                <wp:positionH relativeFrom="column">
                  <wp:posOffset>585216</wp:posOffset>
                </wp:positionH>
                <wp:positionV relativeFrom="paragraph">
                  <wp:posOffset>7315</wp:posOffset>
                </wp:positionV>
                <wp:extent cx="108940" cy="126416"/>
                <wp:effectExtent l="0" t="0" r="24765" b="26035"/>
                <wp:wrapNone/>
                <wp:docPr id="68" name="Rectangle 68"/>
                <wp:cNvGraphicFramePr/>
                <a:graphic xmlns:a="http://schemas.openxmlformats.org/drawingml/2006/main">
                  <a:graphicData uri="http://schemas.microsoft.com/office/word/2010/wordprocessingShape">
                    <wps:wsp>
                      <wps:cNvSpPr/>
                      <wps:spPr>
                        <a:xfrm>
                          <a:off x="0" y="0"/>
                          <a:ext cx="108940" cy="1264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373D6" id="Rectangle 68" o:spid="_x0000_s1026" style="position:absolute;margin-left:46.1pt;margin-top:.6pt;width:8.6pt;height:9.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" filled="f" strokecolor="#00b050" strokeweight="2pt"/>
            </w:pict>
          </mc:Fallback>
        </mc:AlternateContent>
      </w:r>
      <w:r w:rsidRPr="00655D62">
        <mc:AlternateContent>
          <mc:Choice Requires="wps">
            <w:drawing>
              <wp:anchor distT="0" distB="0" distL="114300" distR="114300" simplePos="0" relativeHeight="251667456" behindDoc="0" locked="0" layoutInCell="1" allowOverlap="1" wp14:anchorId="62F76EE7" wp14:editId="49668AFB">
                <wp:simplePos x="0" y="0"/>
                <wp:positionH relativeFrom="column">
                  <wp:posOffset>87782</wp:posOffset>
                </wp:positionH>
                <wp:positionV relativeFrom="paragraph">
                  <wp:posOffset>491388</wp:posOffset>
                </wp:positionV>
                <wp:extent cx="108940" cy="126416"/>
                <wp:effectExtent l="0" t="0" r="24765" b="26035"/>
                <wp:wrapNone/>
                <wp:docPr id="66" name="Rectangle 66"/>
                <wp:cNvGraphicFramePr/>
                <a:graphic xmlns:a="http://schemas.openxmlformats.org/drawingml/2006/main">
                  <a:graphicData uri="http://schemas.microsoft.com/office/word/2010/wordprocessingShape">
                    <wps:wsp>
                      <wps:cNvSpPr/>
                      <wps:spPr>
                        <a:xfrm>
                          <a:off x="0" y="0"/>
                          <a:ext cx="108940" cy="1264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45B45" id="Rectangle 66" o:spid="_x0000_s1026" style="position:absolute;margin-left:6.9pt;margin-top:38.7pt;width:8.6pt;height:9.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" filled="f" strokecolor="#00b050" strokeweight="2pt"/>
            </w:pict>
          </mc:Fallback>
        </mc:AlternateContent>
      </w:r>
      <w:r w:rsidRPr="00655D62">
        <mc:AlternateContent>
          <mc:Choice Requires="wps">
            <w:drawing>
              <wp:anchor distT="0" distB="0" distL="114300" distR="114300" simplePos="0" relativeHeight="251665408" behindDoc="0" locked="0" layoutInCell="1" allowOverlap="1" wp14:anchorId="7DEE8AB5" wp14:editId="434C458E">
                <wp:simplePos x="0" y="0"/>
                <wp:positionH relativeFrom="column">
                  <wp:posOffset>1089965</wp:posOffset>
                </wp:positionH>
                <wp:positionV relativeFrom="paragraph">
                  <wp:posOffset>491388</wp:posOffset>
                </wp:positionV>
                <wp:extent cx="108940" cy="126416"/>
                <wp:effectExtent l="0" t="0" r="24765" b="26035"/>
                <wp:wrapNone/>
                <wp:docPr id="60" name="Rectangle 60"/>
                <wp:cNvGraphicFramePr/>
                <a:graphic xmlns:a="http://schemas.openxmlformats.org/drawingml/2006/main">
                  <a:graphicData uri="http://schemas.microsoft.com/office/word/2010/wordprocessingShape">
                    <wps:wsp>
                      <wps:cNvSpPr/>
                      <wps:spPr>
                        <a:xfrm>
                          <a:off x="0" y="0"/>
                          <a:ext cx="108940" cy="1264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AECA" id="Rectangle 60" o:spid="_x0000_s1026" style="position:absolute;margin-left:85.8pt;margin-top:38.7pt;width:8.6pt;height: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" filled="f" strokecolor="#00b050" strokeweight="2pt"/>
            </w:pict>
          </mc:Fallback>
        </mc:AlternateContent>
      </w:r>
      <w:r w:rsidRPr="00655D62">
        <mc:AlternateContent>
          <mc:Choice Requires="wps">
            <w:drawing>
              <wp:anchor distT="0" distB="0" distL="114300" distR="114300" simplePos="0" relativeHeight="251663360" behindDoc="0" locked="0" layoutInCell="1" allowOverlap="1" wp14:anchorId="60151F8B" wp14:editId="2567F1DD">
                <wp:simplePos x="0" y="0"/>
                <wp:positionH relativeFrom="column">
                  <wp:posOffset>578029</wp:posOffset>
                </wp:positionH>
                <wp:positionV relativeFrom="paragraph">
                  <wp:posOffset>989382</wp:posOffset>
                </wp:positionV>
                <wp:extent cx="108940" cy="126416"/>
                <wp:effectExtent l="0" t="0" r="24765" b="26035"/>
                <wp:wrapNone/>
                <wp:docPr id="54" name="Rectangle 54"/>
                <wp:cNvGraphicFramePr/>
                <a:graphic xmlns:a="http://schemas.openxmlformats.org/drawingml/2006/main">
                  <a:graphicData uri="http://schemas.microsoft.com/office/word/2010/wordprocessingShape">
                    <wps:wsp>
                      <wps:cNvSpPr/>
                      <wps:spPr>
                        <a:xfrm>
                          <a:off x="0" y="0"/>
                          <a:ext cx="108940" cy="12641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488FC" id="Rectangle 54" o:spid="_x0000_s1026" style="position:absolute;margin-left:45.5pt;margin-top:77.9pt;width:8.6pt;height:9.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" filled="f" strokecolor="#00b050" strokeweight="2pt"/>
            </w:pict>
          </mc:Fallback>
        </mc:AlternateContent>
      </w:r>
      <w:r w:rsidRPr="00655D62">
        <w:drawing>
          <wp:inline distT="0" distB="0" distL="0" distR="0" wp14:anchorId="1FB66103" wp14:editId="32B46CA2">
            <wp:extent cx="1257300" cy="11144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4359" t="33002" r="33954" b="32827"/>
                    <a:stretch/>
                  </pic:blipFill>
                  <pic:spPr bwMode="auto">
                    <a:xfrm>
                      <a:off x="0" y="0"/>
                      <a:ext cx="1257300" cy="1114425"/>
                    </a:xfrm>
                    <a:prstGeom prst="rect">
                      <a:avLst/>
                    </a:prstGeom>
                    <a:ln>
                      <a:noFill/>
                    </a:ln>
                    <a:extLst>
                      <a:ext uri="{53640926-AAD7-44D8-BBD7-CCE9431645EC}">
                        <a14:shadowObscured xmlns:a14="http://schemas.microsoft.com/office/drawing/2010/main"/>
                      </a:ext>
                    </a:extLst>
                  </pic:spPr>
                </pic:pic>
              </a:graphicData>
            </a:graphic>
          </wp:inline>
        </w:drawing>
      </w:r>
      <w:r w:rsidRPr="00655D62">
        <w:t xml:space="preserve"> </w:t>
      </w:r>
    </w:p>
    <w:p w14:paraId="170F1D7B" w14:textId="77777777" w:rsidR="00814CEE" w:rsidRPr="00655D62" w:rsidRDefault="00814CEE" w:rsidP="002105DB">
      <w:pPr>
        <w:jc w:val="both"/>
      </w:pPr>
      <w:r w:rsidRPr="00655D62">
        <w:t xml:space="preserve">The coordinates can also be changed using the top, bottom, left and right handles, or by </w:t>
      </w:r>
      <w:r w:rsidR="00801651" w:rsidRPr="00655D62">
        <w:t>drag and move the border of the selected control.</w:t>
      </w:r>
    </w:p>
    <w:p w14:paraId="39EAC0F7" w14:textId="77777777" w:rsidR="002E4277" w:rsidRPr="00655D62" w:rsidRDefault="002E4277" w:rsidP="002105DB">
      <w:pPr>
        <w:jc w:val="both"/>
      </w:pPr>
      <w:r w:rsidRPr="00655D62">
        <w:drawing>
          <wp:inline distT="0" distB="0" distL="0" distR="0" wp14:anchorId="4EB853B3" wp14:editId="106FD37F">
            <wp:extent cx="2628000" cy="676800"/>
            <wp:effectExtent l="0" t="0" r="1270" b="952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9720" r="71522" b="47235"/>
                    <a:stretch/>
                  </pic:blipFill>
                  <pic:spPr bwMode="auto">
                    <a:xfrm>
                      <a:off x="0" y="0"/>
                      <a:ext cx="2628000" cy="676800"/>
                    </a:xfrm>
                    <a:prstGeom prst="rect">
                      <a:avLst/>
                    </a:prstGeom>
                    <a:ln>
                      <a:noFill/>
                    </a:ln>
                    <a:extLst>
                      <a:ext uri="{53640926-AAD7-44D8-BBD7-CCE9431645EC}">
                        <a14:shadowObscured xmlns:a14="http://schemas.microsoft.com/office/drawing/2010/main"/>
                      </a:ext>
                    </a:extLst>
                  </pic:spPr>
                </pic:pic>
              </a:graphicData>
            </a:graphic>
          </wp:inline>
        </w:drawing>
      </w:r>
    </w:p>
    <w:p w14:paraId="7DF98FEE" w14:textId="77777777" w:rsidR="00801651" w:rsidRPr="00655D62" w:rsidRDefault="00801651" w:rsidP="002105DB">
      <w:pPr>
        <w:jc w:val="both"/>
      </w:pPr>
      <w:r w:rsidRPr="00655D62">
        <w:t xml:space="preserve">This </w:t>
      </w:r>
      <w:r w:rsidR="009E728D" w:rsidRPr="00655D62">
        <w:t>screen</w:t>
      </w:r>
      <w:r w:rsidRPr="00655D62">
        <w:t xml:space="preserve"> allows to change the properties related to the timing of the selected control:</w:t>
      </w:r>
    </w:p>
    <w:p w14:paraId="6A13933F" w14:textId="77777777" w:rsidR="00801651" w:rsidRPr="00655D62" w:rsidRDefault="00801651" w:rsidP="002105DB">
      <w:pPr>
        <w:pStyle w:val="Paragraphedeliste"/>
        <w:numPr>
          <w:ilvl w:val="0"/>
          <w:numId w:val="39"/>
        </w:numPr>
        <w:jc w:val="both"/>
      </w:pPr>
      <w:r w:rsidRPr="00655D62">
        <w:rPr>
          <w:b/>
        </w:rPr>
        <w:t>Start timing with chronometer</w:t>
      </w:r>
      <w:r w:rsidRPr="00655D62">
        <w:t>: click on the button to toggle between "Yes" and "No"</w:t>
      </w:r>
      <w:r w:rsidR="007713D7" w:rsidRPr="00655D62">
        <w:t xml:space="preserve"> (default)</w:t>
      </w:r>
      <w:r w:rsidRPr="00655D62">
        <w:t>.</w:t>
      </w:r>
      <w:r w:rsidR="007713D7" w:rsidRPr="00655D62">
        <w:t xml:space="preserve"> If no, timing starts when the screen is displayed, if yes, when the chronometer starts.</w:t>
      </w:r>
    </w:p>
    <w:p w14:paraId="0C04C669" w14:textId="77777777" w:rsidR="003B3510" w:rsidRPr="00655D62" w:rsidRDefault="003B3510" w:rsidP="002105DB">
      <w:pPr>
        <w:pStyle w:val="Paragraphedeliste"/>
        <w:numPr>
          <w:ilvl w:val="0"/>
          <w:numId w:val="39"/>
        </w:numPr>
        <w:jc w:val="both"/>
      </w:pPr>
      <w:r w:rsidRPr="00655D62">
        <w:rPr>
          <w:b/>
        </w:rPr>
        <w:lastRenderedPageBreak/>
        <w:t>Play sound when displayed</w:t>
      </w:r>
      <w:r w:rsidRPr="00655D62">
        <w:t xml:space="preserve">: click on the button to </w:t>
      </w:r>
      <w:r w:rsidR="007713D7" w:rsidRPr="00655D62">
        <w:t xml:space="preserve">select an option between "No sound" (default), "Default sound" or "Custom sound" (.WAV file). When one of the last 2 options is chosen, a sound is played when the control change of state from "hidden" to "visible" (see </w:t>
      </w:r>
      <w:r w:rsidR="00B07B46" w:rsidRPr="00655D62">
        <w:t>below</w:t>
      </w:r>
      <w:r w:rsidR="007713D7" w:rsidRPr="00655D62">
        <w:t>).</w:t>
      </w:r>
    </w:p>
    <w:p w14:paraId="2E3C5A8D" w14:textId="77777777" w:rsidR="00B07B46" w:rsidRPr="00655D62" w:rsidRDefault="003B3510" w:rsidP="002105DB">
      <w:pPr>
        <w:pStyle w:val="Paragraphedeliste"/>
        <w:numPr>
          <w:ilvl w:val="0"/>
          <w:numId w:val="39"/>
        </w:numPr>
        <w:jc w:val="both"/>
      </w:pPr>
      <w:r w:rsidRPr="00655D62">
        <w:rPr>
          <w:b/>
        </w:rPr>
        <w:t>Events</w:t>
      </w:r>
      <w:r w:rsidR="007713D7" w:rsidRPr="00655D62">
        <w:t xml:space="preserve">: </w:t>
      </w:r>
      <w:r w:rsidR="00B07B46" w:rsidRPr="00655D62">
        <w:t>click on the button to define the timing of the control.</w:t>
      </w:r>
    </w:p>
    <w:p w14:paraId="5C6A93BC" w14:textId="77777777" w:rsidR="00801651" w:rsidRPr="00655D62" w:rsidRDefault="007713D7" w:rsidP="002105DB">
      <w:pPr>
        <w:jc w:val="both"/>
      </w:pPr>
      <w:r w:rsidRPr="00655D62">
        <w:drawing>
          <wp:inline distT="0" distB="0" distL="0" distR="0" wp14:anchorId="2D115DF8" wp14:editId="0E4EBABB">
            <wp:extent cx="4269600" cy="15300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260" t="36561" r="27286" b="33829"/>
                    <a:stretch/>
                  </pic:blipFill>
                  <pic:spPr bwMode="auto">
                    <a:xfrm>
                      <a:off x="0" y="0"/>
                      <a:ext cx="4269600" cy="1530000"/>
                    </a:xfrm>
                    <a:prstGeom prst="rect">
                      <a:avLst/>
                    </a:prstGeom>
                    <a:ln>
                      <a:noFill/>
                    </a:ln>
                    <a:extLst>
                      <a:ext uri="{53640926-AAD7-44D8-BBD7-CCE9431645EC}">
                        <a14:shadowObscured xmlns:a14="http://schemas.microsoft.com/office/drawing/2010/main"/>
                      </a:ext>
                    </a:extLst>
                  </pic:spPr>
                </pic:pic>
              </a:graphicData>
            </a:graphic>
          </wp:inline>
        </w:drawing>
      </w:r>
    </w:p>
    <w:p w14:paraId="7FB27C31" w14:textId="77777777" w:rsidR="00571831" w:rsidRPr="00655D62" w:rsidRDefault="00B07B46" w:rsidP="002105DB">
      <w:pPr>
        <w:jc w:val="both"/>
      </w:pPr>
      <w:r w:rsidRPr="00655D62">
        <w:t>Events correspond to specific time points when control visibility changes. By default, all controls are visible when the screen is displayed (time=0, visibility=visible). In the example above, when the screen will display, the control will be hidden, and it will be visible after 10 seconds. The icons at the bottom of the table allow to remove and add events.</w:t>
      </w:r>
    </w:p>
    <w:p w14:paraId="7D536F64" w14:textId="77777777" w:rsidR="00031614" w:rsidRPr="00655D62" w:rsidRDefault="00031614" w:rsidP="002105DB">
      <w:pPr>
        <w:jc w:val="both"/>
      </w:pPr>
      <w:r w:rsidRPr="00655D62">
        <w:drawing>
          <wp:inline distT="0" distB="0" distL="0" distR="0" wp14:anchorId="7D5E3DEB" wp14:editId="237A6419">
            <wp:extent cx="2559029" cy="599846"/>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7233" r="71732" b="50985"/>
                    <a:stretch/>
                  </pic:blipFill>
                  <pic:spPr bwMode="auto">
                    <a:xfrm>
                      <a:off x="0" y="0"/>
                      <a:ext cx="2559600" cy="599980"/>
                    </a:xfrm>
                    <a:prstGeom prst="rect">
                      <a:avLst/>
                    </a:prstGeom>
                    <a:ln>
                      <a:noFill/>
                    </a:ln>
                    <a:extLst>
                      <a:ext uri="{53640926-AAD7-44D8-BBD7-CCE9431645EC}">
                        <a14:shadowObscured xmlns:a14="http://schemas.microsoft.com/office/drawing/2010/main"/>
                      </a:ext>
                    </a:extLst>
                  </pic:spPr>
                </pic:pic>
              </a:graphicData>
            </a:graphic>
          </wp:inline>
        </w:drawing>
      </w:r>
    </w:p>
    <w:p w14:paraId="04E53875" w14:textId="77777777" w:rsidR="00031614" w:rsidRPr="00655D62" w:rsidRDefault="00031614" w:rsidP="002105DB">
      <w:pPr>
        <w:jc w:val="both"/>
      </w:pPr>
      <w:r w:rsidRPr="00655D62">
        <w:t xml:space="preserve">This </w:t>
      </w:r>
      <w:r w:rsidR="009E728D" w:rsidRPr="00655D62">
        <w:t>screen</w:t>
      </w:r>
      <w:r w:rsidRPr="00655D62">
        <w:t xml:space="preserve"> allows to change the design of the selected control:</w:t>
      </w:r>
    </w:p>
    <w:p w14:paraId="68B38DFC" w14:textId="77777777" w:rsidR="00031614" w:rsidRPr="00655D62" w:rsidRDefault="00031614" w:rsidP="002105DB">
      <w:pPr>
        <w:pStyle w:val="Paragraphedeliste"/>
        <w:numPr>
          <w:ilvl w:val="0"/>
          <w:numId w:val="39"/>
        </w:numPr>
        <w:jc w:val="both"/>
      </w:pPr>
      <w:r w:rsidRPr="00655D62">
        <w:rPr>
          <w:b/>
        </w:rPr>
        <w:t>Border thickness</w:t>
      </w:r>
      <w:r w:rsidRPr="00655D62">
        <w:t>: enter a number or click on the plus/minus symbol to change the thickness of the border of the container of the control.</w:t>
      </w:r>
    </w:p>
    <w:p w14:paraId="4B5AE033" w14:textId="77777777" w:rsidR="00031614" w:rsidRPr="00655D62" w:rsidRDefault="00031614" w:rsidP="002105DB">
      <w:pPr>
        <w:pStyle w:val="Paragraphedeliste"/>
        <w:numPr>
          <w:ilvl w:val="0"/>
          <w:numId w:val="39"/>
        </w:numPr>
        <w:jc w:val="both"/>
      </w:pPr>
      <w:r w:rsidRPr="00655D62">
        <w:rPr>
          <w:b/>
        </w:rPr>
        <w:t>Background</w:t>
      </w:r>
      <w:r w:rsidRPr="00655D62">
        <w:t>: click on the button and select a color to change the background color of the container of the control.</w:t>
      </w:r>
    </w:p>
    <w:p w14:paraId="7857F4B1" w14:textId="77777777" w:rsidR="00031614" w:rsidRPr="00655D62" w:rsidRDefault="00031614" w:rsidP="002105DB">
      <w:pPr>
        <w:pStyle w:val="Paragraphedeliste"/>
        <w:numPr>
          <w:ilvl w:val="0"/>
          <w:numId w:val="39"/>
        </w:numPr>
        <w:jc w:val="both"/>
      </w:pPr>
      <w:r w:rsidRPr="00655D62">
        <w:rPr>
          <w:b/>
        </w:rPr>
        <w:t>Border color</w:t>
      </w:r>
      <w:r w:rsidRPr="00655D62">
        <w:t>: click on the button and select a color to change the color of the border of the container of the control.</w:t>
      </w:r>
    </w:p>
    <w:p w14:paraId="61532748" w14:textId="77777777" w:rsidR="00153B22" w:rsidRPr="00655D62" w:rsidRDefault="00153B22" w:rsidP="002105DB">
      <w:pPr>
        <w:pStyle w:val="Titre4"/>
        <w:jc w:val="both"/>
      </w:pPr>
      <w:r w:rsidRPr="00655D62">
        <w:t>Timer/Chronometer properties</w:t>
      </w:r>
    </w:p>
    <w:p w14:paraId="4E16CE18" w14:textId="77777777" w:rsidR="006A342B" w:rsidRPr="00655D62" w:rsidRDefault="00D30334" w:rsidP="002105DB">
      <w:pPr>
        <w:jc w:val="both"/>
      </w:pPr>
      <w:r w:rsidRPr="00655D62">
        <w:drawing>
          <wp:inline distT="0" distB="0" distL="0" distR="0" wp14:anchorId="295ED326" wp14:editId="35D717E5">
            <wp:extent cx="2558638" cy="928801"/>
            <wp:effectExtent l="0" t="0" r="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9130" r="71732" b="62623"/>
                    <a:stretch/>
                  </pic:blipFill>
                  <pic:spPr bwMode="auto">
                    <a:xfrm>
                      <a:off x="0" y="0"/>
                      <a:ext cx="2559600" cy="929150"/>
                    </a:xfrm>
                    <a:prstGeom prst="rect">
                      <a:avLst/>
                    </a:prstGeom>
                    <a:ln>
                      <a:noFill/>
                    </a:ln>
                    <a:extLst>
                      <a:ext uri="{53640926-AAD7-44D8-BBD7-CCE9431645EC}">
                        <a14:shadowObscured xmlns:a14="http://schemas.microsoft.com/office/drawing/2010/main"/>
                      </a:ext>
                    </a:extLst>
                  </pic:spPr>
                </pic:pic>
              </a:graphicData>
            </a:graphic>
          </wp:inline>
        </w:drawing>
      </w:r>
    </w:p>
    <w:p w14:paraId="5BED5FDC" w14:textId="77777777" w:rsidR="00153B22" w:rsidRPr="00655D62" w:rsidRDefault="00153B22" w:rsidP="002105DB">
      <w:pPr>
        <w:jc w:val="both"/>
      </w:pPr>
      <w:r w:rsidRPr="00655D62">
        <w:lastRenderedPageBreak/>
        <w:t>As there can be only one timer and/or one chronometer on a screen</w:t>
      </w:r>
      <w:r w:rsidR="00571831" w:rsidRPr="00655D62">
        <w:t xml:space="preserve">, these controls can only be inserted from the screen properties (see above). </w:t>
      </w:r>
      <w:r w:rsidR="009E728D" w:rsidRPr="00655D62">
        <w:t>This screen</w:t>
      </w:r>
      <w:r w:rsidRPr="00655D62">
        <w:t xml:space="preserve"> box allows to change the properties related </w:t>
      </w:r>
      <w:r w:rsidR="00571831" w:rsidRPr="00655D62">
        <w:t>to timer/chronometer</w:t>
      </w:r>
      <w:r w:rsidRPr="00655D62">
        <w:t xml:space="preserve"> control</w:t>
      </w:r>
      <w:r w:rsidR="00571831" w:rsidRPr="00655D62">
        <w:t>s</w:t>
      </w:r>
      <w:r w:rsidRPr="00655D62">
        <w:t>:</w:t>
      </w:r>
    </w:p>
    <w:p w14:paraId="3C835F67" w14:textId="77777777" w:rsidR="00571831" w:rsidRPr="00655D62" w:rsidRDefault="00031614" w:rsidP="002105DB">
      <w:pPr>
        <w:pStyle w:val="Paragraphedeliste"/>
        <w:numPr>
          <w:ilvl w:val="0"/>
          <w:numId w:val="39"/>
        </w:numPr>
        <w:jc w:val="both"/>
      </w:pPr>
      <w:r w:rsidRPr="00655D62">
        <w:rPr>
          <w:b/>
        </w:rPr>
        <w:t>Visibility</w:t>
      </w:r>
      <w:r w:rsidR="00571831" w:rsidRPr="00655D62">
        <w:t xml:space="preserve">: </w:t>
      </w:r>
      <w:r w:rsidRPr="00655D62">
        <w:t>click on the button to toggle between "Yes" and "No" (default)</w:t>
      </w:r>
      <w:r w:rsidR="00571831" w:rsidRPr="00655D62">
        <w:t>.</w:t>
      </w:r>
    </w:p>
    <w:p w14:paraId="16EFBC26" w14:textId="77777777" w:rsidR="00571831" w:rsidRPr="00655D62" w:rsidRDefault="00031614" w:rsidP="002105DB">
      <w:pPr>
        <w:pStyle w:val="Paragraphedeliste"/>
        <w:numPr>
          <w:ilvl w:val="0"/>
          <w:numId w:val="39"/>
        </w:numPr>
        <w:jc w:val="both"/>
      </w:pPr>
      <w:r w:rsidRPr="00655D62">
        <w:rPr>
          <w:b/>
        </w:rPr>
        <w:t>Precision</w:t>
      </w:r>
      <w:r w:rsidR="00571831" w:rsidRPr="00655D62">
        <w:t xml:space="preserve">: </w:t>
      </w:r>
      <w:r w:rsidRPr="00655D62">
        <w:t>click on the button to select an option between "Minutes" and "Seconds"</w:t>
      </w:r>
    </w:p>
    <w:p w14:paraId="0611CD75" w14:textId="77777777" w:rsidR="00031614" w:rsidRPr="00655D62" w:rsidRDefault="00031614" w:rsidP="002105DB">
      <w:pPr>
        <w:pStyle w:val="Paragraphedeliste"/>
        <w:numPr>
          <w:ilvl w:val="0"/>
          <w:numId w:val="39"/>
        </w:numPr>
        <w:jc w:val="both"/>
      </w:pPr>
      <w:r w:rsidRPr="00655D62">
        <w:rPr>
          <w:b/>
        </w:rPr>
        <w:t>Delay/max time before disabling data controls</w:t>
      </w:r>
      <w:r w:rsidRPr="00655D62">
        <w:t>: max time before to go to the next screen (timer) or to disable the controls on the screen except "next" button (chronometer).</w:t>
      </w:r>
    </w:p>
    <w:p w14:paraId="7403B833" w14:textId="77777777" w:rsidR="002E4277" w:rsidRPr="00655D62" w:rsidRDefault="002E4277" w:rsidP="002105DB">
      <w:pPr>
        <w:pStyle w:val="Titre4"/>
        <w:jc w:val="both"/>
      </w:pPr>
      <w:r w:rsidRPr="00655D62">
        <w:t>Button</w:t>
      </w:r>
      <w:r w:rsidR="009E728D" w:rsidRPr="00655D62">
        <w:t xml:space="preserve"> properties</w:t>
      </w:r>
    </w:p>
    <w:p w14:paraId="4DBE6D4B" w14:textId="77777777" w:rsidR="002E4277" w:rsidRPr="00655D62" w:rsidRDefault="002E4277" w:rsidP="002105DB">
      <w:pPr>
        <w:jc w:val="both"/>
      </w:pPr>
      <w:r w:rsidRPr="00655D62">
        <w:drawing>
          <wp:inline distT="0" distB="0" distL="0" distR="0" wp14:anchorId="17BC83C9" wp14:editId="36187675">
            <wp:extent cx="2563200" cy="2908800"/>
            <wp:effectExtent l="0" t="0" r="8890" b="635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736" r="71742" b="33216"/>
                    <a:stretch/>
                  </pic:blipFill>
                  <pic:spPr bwMode="auto">
                    <a:xfrm>
                      <a:off x="0" y="0"/>
                      <a:ext cx="2563200" cy="2908800"/>
                    </a:xfrm>
                    <a:prstGeom prst="rect">
                      <a:avLst/>
                    </a:prstGeom>
                    <a:ln>
                      <a:noFill/>
                    </a:ln>
                    <a:extLst>
                      <a:ext uri="{53640926-AAD7-44D8-BBD7-CCE9431645EC}">
                        <a14:shadowObscured xmlns:a14="http://schemas.microsoft.com/office/drawing/2010/main"/>
                      </a:ext>
                    </a:extLst>
                  </pic:spPr>
                </pic:pic>
              </a:graphicData>
            </a:graphic>
          </wp:inline>
        </w:drawing>
      </w:r>
    </w:p>
    <w:p w14:paraId="1D73BE53" w14:textId="77777777" w:rsidR="009E728D" w:rsidRPr="00655D62" w:rsidRDefault="009E728D" w:rsidP="002105DB">
      <w:pPr>
        <w:jc w:val="both"/>
      </w:pPr>
      <w:r w:rsidRPr="00655D62">
        <w:t xml:space="preserve">This screen allows to change the properties related to </w:t>
      </w:r>
      <w:r w:rsidR="00B4173D" w:rsidRPr="00655D62">
        <w:t xml:space="preserve">button </w:t>
      </w:r>
      <w:r w:rsidRPr="00655D62">
        <w:t>controls:</w:t>
      </w:r>
    </w:p>
    <w:p w14:paraId="7C593517" w14:textId="77777777" w:rsidR="009E728D" w:rsidRPr="00655D62" w:rsidRDefault="009E728D" w:rsidP="002105DB">
      <w:pPr>
        <w:pStyle w:val="Paragraphedeliste"/>
        <w:numPr>
          <w:ilvl w:val="0"/>
          <w:numId w:val="39"/>
        </w:numPr>
        <w:jc w:val="both"/>
      </w:pPr>
      <w:r w:rsidRPr="00655D62">
        <w:rPr>
          <w:b/>
        </w:rPr>
        <w:t>Play sound on click</w:t>
      </w:r>
      <w:r w:rsidRPr="00655D62">
        <w:t>: click on the button to select an option between "No sound" (default), "Default sound" or "Custom sound" (.WAV file). When one of the last 2 options is chosen, a sound is played when the panelist clicks on the button.</w:t>
      </w:r>
    </w:p>
    <w:p w14:paraId="0556A361" w14:textId="77777777" w:rsidR="009E728D" w:rsidRPr="00655D62" w:rsidRDefault="009E728D" w:rsidP="002105DB">
      <w:pPr>
        <w:pStyle w:val="Paragraphedeliste"/>
        <w:numPr>
          <w:ilvl w:val="0"/>
          <w:numId w:val="39"/>
        </w:numPr>
        <w:jc w:val="both"/>
      </w:pPr>
      <w:r w:rsidRPr="00655D62">
        <w:rPr>
          <w:b/>
        </w:rPr>
        <w:t>Disable after click</w:t>
      </w:r>
      <w:r w:rsidRPr="00655D62">
        <w:t>: click on the button to toggle between "Yes" and "No" (default). If "No", the button will be disabled after being clicked.</w:t>
      </w:r>
    </w:p>
    <w:p w14:paraId="67C662A1" w14:textId="77777777" w:rsidR="009E728D" w:rsidRPr="00655D62" w:rsidRDefault="009E728D" w:rsidP="002105DB">
      <w:pPr>
        <w:pStyle w:val="Paragraphedeliste"/>
        <w:numPr>
          <w:ilvl w:val="0"/>
          <w:numId w:val="39"/>
        </w:numPr>
        <w:jc w:val="both"/>
      </w:pPr>
      <w:r w:rsidRPr="00655D62">
        <w:rPr>
          <w:b/>
        </w:rPr>
        <w:t>Action</w:t>
      </w:r>
      <w:r w:rsidRPr="00655D62">
        <w:t>: click on the button to select an option between</w:t>
      </w:r>
    </w:p>
    <w:p w14:paraId="40C2A2A4" w14:textId="77777777" w:rsidR="009E728D" w:rsidRPr="00655D62" w:rsidRDefault="009E728D" w:rsidP="002105DB">
      <w:pPr>
        <w:pStyle w:val="Paragraphedeliste"/>
        <w:numPr>
          <w:ilvl w:val="1"/>
          <w:numId w:val="39"/>
        </w:numPr>
        <w:jc w:val="both"/>
      </w:pPr>
      <w:r w:rsidRPr="00655D62">
        <w:t>Go to previous screen</w:t>
      </w:r>
    </w:p>
    <w:p w14:paraId="05E6337D" w14:textId="77777777" w:rsidR="009E728D" w:rsidRPr="00655D62" w:rsidRDefault="009E728D" w:rsidP="002105DB">
      <w:pPr>
        <w:pStyle w:val="Paragraphedeliste"/>
        <w:numPr>
          <w:ilvl w:val="1"/>
          <w:numId w:val="39"/>
        </w:numPr>
        <w:jc w:val="both"/>
      </w:pPr>
      <w:r w:rsidRPr="00655D62">
        <w:t>Go to next screen</w:t>
      </w:r>
    </w:p>
    <w:p w14:paraId="6B5207F1" w14:textId="77777777" w:rsidR="009E728D" w:rsidRPr="00655D62" w:rsidRDefault="009E728D" w:rsidP="002105DB">
      <w:pPr>
        <w:pStyle w:val="Paragraphedeliste"/>
        <w:numPr>
          <w:ilvl w:val="1"/>
          <w:numId w:val="39"/>
        </w:numPr>
        <w:jc w:val="both"/>
      </w:pPr>
      <w:r w:rsidRPr="00655D62">
        <w:t>Go to login screen</w:t>
      </w:r>
    </w:p>
    <w:p w14:paraId="450797F8" w14:textId="77777777" w:rsidR="009E728D" w:rsidRPr="00655D62" w:rsidRDefault="009E728D" w:rsidP="002105DB">
      <w:pPr>
        <w:pStyle w:val="Paragraphedeliste"/>
        <w:numPr>
          <w:ilvl w:val="1"/>
          <w:numId w:val="39"/>
        </w:numPr>
        <w:jc w:val="both"/>
      </w:pPr>
      <w:r w:rsidRPr="00655D62">
        <w:t>Go to specific screen</w:t>
      </w:r>
    </w:p>
    <w:p w14:paraId="4F5DE2D4" w14:textId="77777777" w:rsidR="009E728D" w:rsidRPr="00655D62" w:rsidRDefault="009E728D" w:rsidP="002105DB">
      <w:pPr>
        <w:pStyle w:val="Paragraphedeliste"/>
        <w:numPr>
          <w:ilvl w:val="1"/>
          <w:numId w:val="39"/>
        </w:numPr>
        <w:jc w:val="both"/>
      </w:pPr>
      <w:r w:rsidRPr="00655D62">
        <w:t>Go to URL</w:t>
      </w:r>
    </w:p>
    <w:p w14:paraId="5FD3C1C5" w14:textId="77777777" w:rsidR="009E728D" w:rsidRPr="00655D62" w:rsidRDefault="009E728D" w:rsidP="002105DB">
      <w:pPr>
        <w:pStyle w:val="Paragraphedeliste"/>
        <w:numPr>
          <w:ilvl w:val="1"/>
          <w:numId w:val="39"/>
        </w:numPr>
        <w:jc w:val="both"/>
      </w:pPr>
      <w:r w:rsidRPr="00655D62">
        <w:t>Go to URL and go to next screen</w:t>
      </w:r>
    </w:p>
    <w:p w14:paraId="59BD8BD7" w14:textId="77777777" w:rsidR="009E728D" w:rsidRPr="00655D62" w:rsidRDefault="009E728D" w:rsidP="002105DB">
      <w:pPr>
        <w:pStyle w:val="Paragraphedeliste"/>
        <w:numPr>
          <w:ilvl w:val="1"/>
          <w:numId w:val="39"/>
        </w:numPr>
        <w:jc w:val="both"/>
      </w:pPr>
      <w:r w:rsidRPr="00655D62">
        <w:lastRenderedPageBreak/>
        <w:t>Temporal Dominance of Sensations</w:t>
      </w:r>
    </w:p>
    <w:p w14:paraId="57AA98D0" w14:textId="77777777" w:rsidR="009E728D" w:rsidRPr="00655D62" w:rsidRDefault="009E728D" w:rsidP="002105DB">
      <w:pPr>
        <w:pStyle w:val="Paragraphedeliste"/>
        <w:numPr>
          <w:ilvl w:val="1"/>
          <w:numId w:val="39"/>
        </w:numPr>
        <w:jc w:val="both"/>
      </w:pPr>
      <w:r w:rsidRPr="00655D62">
        <w:t>Save an event</w:t>
      </w:r>
    </w:p>
    <w:p w14:paraId="46B53802" w14:textId="77777777" w:rsidR="009E728D" w:rsidRPr="00655D62" w:rsidRDefault="009E728D" w:rsidP="002105DB">
      <w:pPr>
        <w:pStyle w:val="Paragraphedeliste"/>
        <w:numPr>
          <w:ilvl w:val="1"/>
          <w:numId w:val="39"/>
        </w:numPr>
        <w:jc w:val="both"/>
      </w:pPr>
      <w:r w:rsidRPr="00655D62">
        <w:t>Save an event then go to next screen</w:t>
      </w:r>
    </w:p>
    <w:p w14:paraId="31327367" w14:textId="77777777" w:rsidR="009E728D" w:rsidRPr="00655D62" w:rsidRDefault="009E728D" w:rsidP="002105DB">
      <w:pPr>
        <w:pStyle w:val="Paragraphedeliste"/>
        <w:numPr>
          <w:ilvl w:val="1"/>
          <w:numId w:val="39"/>
        </w:numPr>
        <w:jc w:val="both"/>
      </w:pPr>
      <w:r w:rsidRPr="00655D62">
        <w:t>Start the same session with a new panelist</w:t>
      </w:r>
    </w:p>
    <w:p w14:paraId="7782059D" w14:textId="77777777" w:rsidR="009E728D" w:rsidRPr="00655D62" w:rsidRDefault="009E728D" w:rsidP="002105DB">
      <w:pPr>
        <w:pStyle w:val="Paragraphedeliste"/>
        <w:numPr>
          <w:ilvl w:val="1"/>
          <w:numId w:val="39"/>
        </w:numPr>
        <w:jc w:val="both"/>
      </w:pPr>
      <w:r w:rsidRPr="00655D62">
        <w:t>Hide group of control</w:t>
      </w:r>
    </w:p>
    <w:p w14:paraId="521E5803" w14:textId="77777777" w:rsidR="009E728D" w:rsidRPr="00655D62" w:rsidRDefault="009E728D" w:rsidP="002105DB">
      <w:pPr>
        <w:pStyle w:val="Paragraphedeliste"/>
        <w:numPr>
          <w:ilvl w:val="1"/>
          <w:numId w:val="39"/>
        </w:numPr>
        <w:jc w:val="both"/>
      </w:pPr>
      <w:r w:rsidRPr="00655D62">
        <w:t>Show group of control</w:t>
      </w:r>
    </w:p>
    <w:p w14:paraId="71234E38" w14:textId="77777777" w:rsidR="009E728D" w:rsidRPr="00655D62" w:rsidRDefault="009E728D" w:rsidP="002105DB">
      <w:pPr>
        <w:pStyle w:val="Paragraphedeliste"/>
        <w:numPr>
          <w:ilvl w:val="1"/>
          <w:numId w:val="39"/>
        </w:numPr>
        <w:jc w:val="both"/>
      </w:pPr>
      <w:r w:rsidRPr="00655D62">
        <w:t>Start chronometer</w:t>
      </w:r>
    </w:p>
    <w:p w14:paraId="727CA018" w14:textId="77777777" w:rsidR="009E728D" w:rsidRPr="00655D62" w:rsidRDefault="009E728D" w:rsidP="002105DB">
      <w:pPr>
        <w:pStyle w:val="Paragraphedeliste"/>
        <w:numPr>
          <w:ilvl w:val="1"/>
          <w:numId w:val="39"/>
        </w:numPr>
        <w:jc w:val="both"/>
      </w:pPr>
      <w:r w:rsidRPr="00655D62">
        <w:t>Stop chronometer</w:t>
      </w:r>
    </w:p>
    <w:p w14:paraId="3216AC56" w14:textId="77777777" w:rsidR="009E728D" w:rsidRPr="00655D62" w:rsidRDefault="009E728D" w:rsidP="002105DB">
      <w:pPr>
        <w:pStyle w:val="Paragraphedeliste"/>
        <w:numPr>
          <w:ilvl w:val="1"/>
          <w:numId w:val="39"/>
        </w:numPr>
        <w:jc w:val="both"/>
      </w:pPr>
      <w:r w:rsidRPr="00655D62">
        <w:t>Stop chronometer then go to next screen</w:t>
      </w:r>
    </w:p>
    <w:p w14:paraId="2ADE1D36" w14:textId="77777777" w:rsidR="009E728D" w:rsidRPr="00655D62" w:rsidRDefault="009E728D" w:rsidP="002105DB">
      <w:pPr>
        <w:pStyle w:val="Paragraphedeliste"/>
        <w:numPr>
          <w:ilvl w:val="1"/>
          <w:numId w:val="39"/>
        </w:numPr>
        <w:jc w:val="both"/>
      </w:pPr>
      <w:r w:rsidRPr="00655D62">
        <w:t>Go to specific screen (conditional)</w:t>
      </w:r>
    </w:p>
    <w:p w14:paraId="26135C69" w14:textId="77777777" w:rsidR="009E728D" w:rsidRPr="00655D62" w:rsidRDefault="009E728D" w:rsidP="002105DB">
      <w:pPr>
        <w:pStyle w:val="Paragraphedeliste"/>
        <w:numPr>
          <w:ilvl w:val="0"/>
          <w:numId w:val="39"/>
        </w:numPr>
        <w:jc w:val="both"/>
      </w:pPr>
      <w:r w:rsidRPr="00655D62">
        <w:rPr>
          <w:b/>
        </w:rPr>
        <w:t>Confirmation required</w:t>
      </w:r>
      <w:r w:rsidRPr="00655D62">
        <w:t>: click on the button to toggle between "Yes" and "No" (default). If "No", a confirmation will be required before the selected action occurs.</w:t>
      </w:r>
    </w:p>
    <w:p w14:paraId="4FCD0009" w14:textId="77777777" w:rsidR="009E728D" w:rsidRPr="00655D62" w:rsidRDefault="009E728D" w:rsidP="002105DB">
      <w:pPr>
        <w:pStyle w:val="Paragraphedeliste"/>
        <w:numPr>
          <w:ilvl w:val="0"/>
          <w:numId w:val="39"/>
        </w:numPr>
        <w:jc w:val="both"/>
      </w:pPr>
      <w:r w:rsidRPr="00655D62">
        <w:rPr>
          <w:b/>
        </w:rPr>
        <w:t xml:space="preserve">Background mode: </w:t>
      </w:r>
      <w:r w:rsidRPr="00655D62">
        <w:t>click on the button to select an option between "Transparent", "Opaque" or "Image"</w:t>
      </w:r>
    </w:p>
    <w:p w14:paraId="06873596" w14:textId="77777777" w:rsidR="009E728D" w:rsidRPr="00655D62" w:rsidRDefault="009E728D" w:rsidP="002105DB">
      <w:pPr>
        <w:pStyle w:val="Paragraphedeliste"/>
        <w:numPr>
          <w:ilvl w:val="0"/>
          <w:numId w:val="39"/>
        </w:numPr>
        <w:jc w:val="both"/>
      </w:pPr>
      <w:r w:rsidRPr="00655D62">
        <w:rPr>
          <w:b/>
        </w:rPr>
        <w:t xml:space="preserve">Text style: </w:t>
      </w:r>
      <w:r w:rsidRPr="00655D62">
        <w:t>click on the button to select an option between "Normal", "Bold", "Italic" or "Bold and italic"</w:t>
      </w:r>
    </w:p>
    <w:p w14:paraId="0C1F6694" w14:textId="77777777" w:rsidR="009E728D" w:rsidRPr="00655D62" w:rsidRDefault="009E728D" w:rsidP="002105DB">
      <w:pPr>
        <w:pStyle w:val="Paragraphedeliste"/>
        <w:numPr>
          <w:ilvl w:val="0"/>
          <w:numId w:val="39"/>
        </w:numPr>
        <w:jc w:val="both"/>
      </w:pPr>
      <w:r w:rsidRPr="00655D62">
        <w:rPr>
          <w:b/>
        </w:rPr>
        <w:t>Font size:</w:t>
      </w:r>
      <w:r w:rsidRPr="00655D62">
        <w:t xml:space="preserve"> click on the button to select the size of the text of the button</w:t>
      </w:r>
    </w:p>
    <w:p w14:paraId="2BAF0040" w14:textId="77777777" w:rsidR="009E728D" w:rsidRPr="00655D62" w:rsidRDefault="009E728D" w:rsidP="002105DB">
      <w:pPr>
        <w:pStyle w:val="Paragraphedeliste"/>
        <w:numPr>
          <w:ilvl w:val="0"/>
          <w:numId w:val="39"/>
        </w:numPr>
        <w:jc w:val="both"/>
      </w:pPr>
      <w:r w:rsidRPr="00655D62">
        <w:rPr>
          <w:b/>
        </w:rPr>
        <w:t>Text color:</w:t>
      </w:r>
      <w:r w:rsidRPr="00655D62">
        <w:t xml:space="preserve"> click on the button to select the color of the text of the button</w:t>
      </w:r>
    </w:p>
    <w:p w14:paraId="73A971D6" w14:textId="77777777" w:rsidR="009E728D" w:rsidRPr="00655D62" w:rsidRDefault="009E728D" w:rsidP="002105DB">
      <w:pPr>
        <w:pStyle w:val="Paragraphedeliste"/>
        <w:numPr>
          <w:ilvl w:val="0"/>
          <w:numId w:val="39"/>
        </w:numPr>
        <w:jc w:val="both"/>
      </w:pPr>
      <w:r w:rsidRPr="00655D62">
        <w:rPr>
          <w:b/>
        </w:rPr>
        <w:t>Text font:</w:t>
      </w:r>
      <w:r w:rsidRPr="00655D62">
        <w:t xml:space="preserve"> click on the button to select the font of the text of the button</w:t>
      </w:r>
    </w:p>
    <w:p w14:paraId="46810FBC" w14:textId="77777777" w:rsidR="009E728D" w:rsidRPr="00655D62" w:rsidRDefault="009E728D" w:rsidP="002105DB">
      <w:pPr>
        <w:jc w:val="both"/>
      </w:pPr>
      <w:r w:rsidRPr="00655D62">
        <w:t xml:space="preserve">The text of the button can be edited </w:t>
      </w:r>
      <w:r w:rsidR="00655D62" w:rsidRPr="00655D62">
        <w:t>directly</w:t>
      </w:r>
      <w:r w:rsidRPr="00655D62">
        <w:t>.</w:t>
      </w:r>
    </w:p>
    <w:p w14:paraId="604575D6" w14:textId="77777777" w:rsidR="002E4277" w:rsidRPr="00655D62" w:rsidRDefault="002E4277" w:rsidP="002105DB">
      <w:pPr>
        <w:pStyle w:val="Titre4"/>
        <w:jc w:val="both"/>
      </w:pPr>
      <w:r w:rsidRPr="00655D62">
        <w:t>Textarea</w:t>
      </w:r>
      <w:r w:rsidR="00AE1C2F" w:rsidRPr="00655D62">
        <w:t xml:space="preserve"> properties</w:t>
      </w:r>
    </w:p>
    <w:p w14:paraId="63C68B13" w14:textId="77777777" w:rsidR="002E4277" w:rsidRPr="00655D62" w:rsidRDefault="00270AE2" w:rsidP="002105DB">
      <w:pPr>
        <w:jc w:val="both"/>
      </w:pPr>
      <w:r w:rsidRPr="00655D62">
        <w:drawing>
          <wp:inline distT="0" distB="0" distL="0" distR="0" wp14:anchorId="6385486F" wp14:editId="0B38B3AD">
            <wp:extent cx="2570400" cy="2318400"/>
            <wp:effectExtent l="0" t="0" r="1905" b="571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645" r="71600" b="44808"/>
                    <a:stretch/>
                  </pic:blipFill>
                  <pic:spPr bwMode="auto">
                    <a:xfrm>
                      <a:off x="0" y="0"/>
                      <a:ext cx="2570400" cy="2318400"/>
                    </a:xfrm>
                    <a:prstGeom prst="rect">
                      <a:avLst/>
                    </a:prstGeom>
                    <a:ln>
                      <a:noFill/>
                    </a:ln>
                    <a:extLst>
                      <a:ext uri="{53640926-AAD7-44D8-BBD7-CCE9431645EC}">
                        <a14:shadowObscured xmlns:a14="http://schemas.microsoft.com/office/drawing/2010/main"/>
                      </a:ext>
                    </a:extLst>
                  </pic:spPr>
                </pic:pic>
              </a:graphicData>
            </a:graphic>
          </wp:inline>
        </w:drawing>
      </w:r>
    </w:p>
    <w:p w14:paraId="52D24D2A" w14:textId="77777777" w:rsidR="00B4173D" w:rsidRPr="00655D62" w:rsidRDefault="00B4173D" w:rsidP="002105DB">
      <w:pPr>
        <w:jc w:val="both"/>
      </w:pPr>
      <w:r w:rsidRPr="00655D62">
        <w:t xml:space="preserve">This screen allows to change the properties related to </w:t>
      </w:r>
      <w:r w:rsidR="00AE1C2F" w:rsidRPr="00655D62">
        <w:t>textarea</w:t>
      </w:r>
      <w:r w:rsidRPr="00655D62">
        <w:t xml:space="preserve"> controls:</w:t>
      </w:r>
    </w:p>
    <w:p w14:paraId="68E7285C" w14:textId="77777777" w:rsidR="00B4173D" w:rsidRPr="00655D62" w:rsidRDefault="00B4173D" w:rsidP="002105DB">
      <w:pPr>
        <w:pStyle w:val="Paragraphedeliste"/>
        <w:numPr>
          <w:ilvl w:val="0"/>
          <w:numId w:val="39"/>
        </w:numPr>
        <w:jc w:val="both"/>
      </w:pPr>
      <w:r w:rsidRPr="00655D62">
        <w:rPr>
          <w:b/>
        </w:rPr>
        <w:t>Play sound on click</w:t>
      </w:r>
      <w:r w:rsidRPr="00655D62">
        <w:t>: click on the button to select an option between "No sound" (default), "Default sound" or "Custom sound" (.WAV file). When one of the last 2 options is chosen, a sound is played when the panelist clicks on the button.</w:t>
      </w:r>
    </w:p>
    <w:p w14:paraId="0704450A" w14:textId="77777777" w:rsidR="00864478" w:rsidRPr="00655D62" w:rsidRDefault="00864478" w:rsidP="002105DB">
      <w:pPr>
        <w:pStyle w:val="Paragraphedeliste"/>
        <w:numPr>
          <w:ilvl w:val="0"/>
          <w:numId w:val="39"/>
        </w:numPr>
        <w:jc w:val="both"/>
      </w:pPr>
      <w:r w:rsidRPr="00655D62">
        <w:rPr>
          <w:b/>
        </w:rPr>
        <w:lastRenderedPageBreak/>
        <w:t>Insert special text</w:t>
      </w:r>
      <w:r w:rsidRPr="00655D62">
        <w:t xml:space="preserve">: click on the button to select a special text to be inserted at the current cursor position, between </w:t>
      </w:r>
    </w:p>
    <w:p w14:paraId="49D94E86" w14:textId="77777777" w:rsidR="00864478" w:rsidRPr="00655D62" w:rsidRDefault="00864478" w:rsidP="002105DB">
      <w:pPr>
        <w:pStyle w:val="Paragraphedeliste"/>
        <w:numPr>
          <w:ilvl w:val="1"/>
          <w:numId w:val="39"/>
        </w:numPr>
        <w:jc w:val="both"/>
      </w:pPr>
      <w:r w:rsidRPr="00655D62">
        <w:t>Current date</w:t>
      </w:r>
    </w:p>
    <w:p w14:paraId="30A645DE" w14:textId="77777777" w:rsidR="00864478" w:rsidRPr="00655D62" w:rsidRDefault="00864478" w:rsidP="002105DB">
      <w:pPr>
        <w:pStyle w:val="Paragraphedeliste"/>
        <w:numPr>
          <w:ilvl w:val="1"/>
          <w:numId w:val="39"/>
        </w:numPr>
        <w:jc w:val="both"/>
      </w:pPr>
      <w:r w:rsidRPr="00655D62">
        <w:t>Subject's code</w:t>
      </w:r>
      <w:r w:rsidR="00980560" w:rsidRPr="00655D62">
        <w:t>: the code of the subject</w:t>
      </w:r>
    </w:p>
    <w:p w14:paraId="75D331A8" w14:textId="77777777" w:rsidR="00864478" w:rsidRPr="00655D62" w:rsidRDefault="00864478" w:rsidP="002105DB">
      <w:pPr>
        <w:pStyle w:val="Paragraphedeliste"/>
        <w:numPr>
          <w:ilvl w:val="1"/>
          <w:numId w:val="39"/>
        </w:numPr>
        <w:jc w:val="both"/>
      </w:pPr>
      <w:r w:rsidRPr="00655D62">
        <w:t>Replicate</w:t>
      </w:r>
      <w:r w:rsidR="00980560" w:rsidRPr="00655D62">
        <w:t>: the current replicate of the displayed sample, depending on the experimental design</w:t>
      </w:r>
    </w:p>
    <w:p w14:paraId="4224FC55" w14:textId="77777777" w:rsidR="00864478" w:rsidRPr="00655D62" w:rsidRDefault="00864478" w:rsidP="002105DB">
      <w:pPr>
        <w:pStyle w:val="Paragraphedeliste"/>
        <w:numPr>
          <w:ilvl w:val="1"/>
          <w:numId w:val="39"/>
        </w:numPr>
        <w:jc w:val="both"/>
      </w:pPr>
      <w:r w:rsidRPr="00655D62">
        <w:t>Intake</w:t>
      </w:r>
      <w:r w:rsidR="00980560" w:rsidRPr="00655D62">
        <w:t>: the current intake of the displayed sample, depending on the experimental design</w:t>
      </w:r>
    </w:p>
    <w:p w14:paraId="1FF11DED" w14:textId="77777777" w:rsidR="00864478" w:rsidRPr="00655D62" w:rsidRDefault="00864478" w:rsidP="002105DB">
      <w:pPr>
        <w:pStyle w:val="Paragraphedeliste"/>
        <w:numPr>
          <w:ilvl w:val="1"/>
          <w:numId w:val="39"/>
        </w:numPr>
        <w:jc w:val="both"/>
      </w:pPr>
      <w:r w:rsidRPr="00655D62">
        <w:t>Product's rank</w:t>
      </w:r>
      <w:r w:rsidR="00980560" w:rsidRPr="00655D62">
        <w:t xml:space="preserve">: the </w:t>
      </w:r>
      <w:r w:rsidR="00655D62" w:rsidRPr="00655D62">
        <w:t>rank of</w:t>
      </w:r>
      <w:r w:rsidR="00980560" w:rsidRPr="00655D62">
        <w:t xml:space="preserve"> the displayed sample, depending on the experimental design</w:t>
      </w:r>
    </w:p>
    <w:p w14:paraId="0015C6CC" w14:textId="77777777" w:rsidR="00864478" w:rsidRPr="00655D62" w:rsidRDefault="00864478" w:rsidP="002105DB">
      <w:pPr>
        <w:pStyle w:val="Paragraphedeliste"/>
        <w:numPr>
          <w:ilvl w:val="1"/>
          <w:numId w:val="39"/>
        </w:numPr>
        <w:jc w:val="both"/>
      </w:pPr>
      <w:r w:rsidRPr="00655D62">
        <w:t>Product description</w:t>
      </w:r>
      <w:r w:rsidR="00980560" w:rsidRPr="00655D62">
        <w:t>: the content of the field "Description" of the product as defined in protocol</w:t>
      </w:r>
    </w:p>
    <w:p w14:paraId="5E782E57" w14:textId="77777777" w:rsidR="00864478" w:rsidRPr="00655D62" w:rsidRDefault="00864478" w:rsidP="002105DB">
      <w:pPr>
        <w:pStyle w:val="Paragraphedeliste"/>
        <w:numPr>
          <w:ilvl w:val="1"/>
          <w:numId w:val="39"/>
        </w:numPr>
        <w:jc w:val="both"/>
      </w:pPr>
      <w:r w:rsidRPr="00655D62">
        <w:t xml:space="preserve">Panelist's note: the content of the field </w:t>
      </w:r>
      <w:r w:rsidR="00980560" w:rsidRPr="00655D62">
        <w:t>"N</w:t>
      </w:r>
      <w:r w:rsidRPr="00655D62">
        <w:t>ote</w:t>
      </w:r>
      <w:r w:rsidR="00980560" w:rsidRPr="00655D62">
        <w:t>s"</w:t>
      </w:r>
      <w:r w:rsidRPr="00655D62">
        <w:t xml:space="preserve"> of the panelist as defined in protocol</w:t>
      </w:r>
    </w:p>
    <w:p w14:paraId="43969C38" w14:textId="77777777" w:rsidR="00864478" w:rsidRPr="00655D62" w:rsidRDefault="00864478" w:rsidP="002105DB">
      <w:pPr>
        <w:pStyle w:val="Paragraphedeliste"/>
        <w:numPr>
          <w:ilvl w:val="1"/>
          <w:numId w:val="39"/>
        </w:numPr>
        <w:jc w:val="both"/>
      </w:pPr>
      <w:r w:rsidRPr="00655D62">
        <w:t>Current experimental design's item label: the code of the displayed sample, depending on the experimental design</w:t>
      </w:r>
    </w:p>
    <w:p w14:paraId="03F3E4F1" w14:textId="77777777" w:rsidR="00864478" w:rsidRPr="00655D62" w:rsidRDefault="00864478" w:rsidP="002105DB">
      <w:pPr>
        <w:jc w:val="both"/>
      </w:pPr>
      <w:r w:rsidRPr="00655D62">
        <w:t xml:space="preserve">The text of the textarea can be edited </w:t>
      </w:r>
      <w:r w:rsidR="00655D62" w:rsidRPr="00655D62">
        <w:t>directly</w:t>
      </w:r>
      <w:r w:rsidRPr="00655D62">
        <w:t xml:space="preserve">. </w:t>
      </w:r>
      <w:r w:rsidRPr="00655D62">
        <w:rPr>
          <w:b/>
        </w:rPr>
        <w:t>Additional design options are available for the selected text</w:t>
      </w:r>
      <w:r w:rsidRPr="00655D62">
        <w:t>:</w:t>
      </w:r>
    </w:p>
    <w:p w14:paraId="3EA2A7CD" w14:textId="77777777" w:rsidR="002E4277" w:rsidRPr="00655D62" w:rsidRDefault="002E4277" w:rsidP="002105DB">
      <w:pPr>
        <w:jc w:val="both"/>
      </w:pPr>
      <w:r w:rsidRPr="00655D62">
        <w:drawing>
          <wp:inline distT="0" distB="0" distL="0" distR="0" wp14:anchorId="1951B629" wp14:editId="6EC61337">
            <wp:extent cx="2001600" cy="19800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088" t="90061" r="37788" b="5599"/>
                    <a:stretch/>
                  </pic:blipFill>
                  <pic:spPr bwMode="auto">
                    <a:xfrm>
                      <a:off x="0" y="0"/>
                      <a:ext cx="2001600" cy="198000"/>
                    </a:xfrm>
                    <a:prstGeom prst="rect">
                      <a:avLst/>
                    </a:prstGeom>
                    <a:ln>
                      <a:noFill/>
                    </a:ln>
                    <a:extLst>
                      <a:ext uri="{53640926-AAD7-44D8-BBD7-CCE9431645EC}">
                        <a14:shadowObscured xmlns:a14="http://schemas.microsoft.com/office/drawing/2010/main"/>
                      </a:ext>
                    </a:extLst>
                  </pic:spPr>
                </pic:pic>
              </a:graphicData>
            </a:graphic>
          </wp:inline>
        </w:drawing>
      </w:r>
    </w:p>
    <w:p w14:paraId="010C2A6F" w14:textId="77777777" w:rsidR="002E4277" w:rsidRPr="00655D62" w:rsidRDefault="002E4277" w:rsidP="002105DB">
      <w:pPr>
        <w:jc w:val="both"/>
      </w:pPr>
      <w:r w:rsidRPr="00655D62">
        <w:t xml:space="preserve">From left to right: Bold, Italic, Underline, </w:t>
      </w:r>
      <w:r w:rsidR="00655D62" w:rsidRPr="00655D62">
        <w:t>Strikethrough</w:t>
      </w:r>
      <w:r w:rsidRPr="00655D62">
        <w:t xml:space="preserve">, Left align, Center align, Right align, Text color, Underline, </w:t>
      </w:r>
      <w:r w:rsidRPr="00655D62">
        <w:rPr>
          <w:b/>
        </w:rPr>
        <w:t>Text size</w:t>
      </w:r>
      <w:r w:rsidR="00864478" w:rsidRPr="00655D62">
        <w:rPr>
          <w:b/>
        </w:rPr>
        <w:t xml:space="preserve"> (t</w:t>
      </w:r>
      <w:r w:rsidRPr="00655D62">
        <w:rPr>
          <w:b/>
        </w:rPr>
        <w:t xml:space="preserve">ext size is relative to </w:t>
      </w:r>
      <w:r w:rsidR="00864478" w:rsidRPr="00655D62">
        <w:rPr>
          <w:b/>
        </w:rPr>
        <w:t xml:space="preserve">the </w:t>
      </w:r>
      <w:r w:rsidRPr="00655D62">
        <w:rPr>
          <w:b/>
        </w:rPr>
        <w:t>paragraph size</w:t>
      </w:r>
      <w:r w:rsidR="00864478" w:rsidRPr="00655D62">
        <w:rPr>
          <w:b/>
        </w:rPr>
        <w:t>)</w:t>
      </w:r>
      <w:r w:rsidRPr="00655D62">
        <w:t>.</w:t>
      </w:r>
    </w:p>
    <w:p w14:paraId="4AC49853" w14:textId="77777777" w:rsidR="002E4277" w:rsidRPr="00655D62" w:rsidRDefault="002E4277" w:rsidP="002105DB">
      <w:pPr>
        <w:pStyle w:val="Titre4"/>
        <w:jc w:val="both"/>
      </w:pPr>
      <w:r w:rsidRPr="00655D62">
        <w:t>Video player</w:t>
      </w:r>
      <w:r w:rsidR="00AE1C2F" w:rsidRPr="00655D62">
        <w:t xml:space="preserve"> properties</w:t>
      </w:r>
    </w:p>
    <w:p w14:paraId="7314843D" w14:textId="77777777" w:rsidR="002E4277" w:rsidRPr="00655D62" w:rsidRDefault="00F6549D" w:rsidP="002105DB">
      <w:pPr>
        <w:jc w:val="both"/>
      </w:pPr>
      <w:r w:rsidRPr="00655D62">
        <w:drawing>
          <wp:inline distT="0" distB="0" distL="0" distR="0" wp14:anchorId="3FDC1A65" wp14:editId="79ED6071">
            <wp:extent cx="2574000" cy="15444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645" r="71603" b="60071"/>
                    <a:stretch/>
                  </pic:blipFill>
                  <pic:spPr bwMode="auto">
                    <a:xfrm>
                      <a:off x="0" y="0"/>
                      <a:ext cx="2574000" cy="1544400"/>
                    </a:xfrm>
                    <a:prstGeom prst="rect">
                      <a:avLst/>
                    </a:prstGeom>
                    <a:ln>
                      <a:noFill/>
                    </a:ln>
                    <a:extLst>
                      <a:ext uri="{53640926-AAD7-44D8-BBD7-CCE9431645EC}">
                        <a14:shadowObscured xmlns:a14="http://schemas.microsoft.com/office/drawing/2010/main"/>
                      </a:ext>
                    </a:extLst>
                  </pic:spPr>
                </pic:pic>
              </a:graphicData>
            </a:graphic>
          </wp:inline>
        </w:drawing>
      </w:r>
    </w:p>
    <w:p w14:paraId="75220687" w14:textId="77777777" w:rsidR="00AE1C2F" w:rsidRPr="00655D62" w:rsidRDefault="00AE1C2F" w:rsidP="002105DB">
      <w:pPr>
        <w:jc w:val="both"/>
      </w:pPr>
      <w:r w:rsidRPr="00655D62">
        <w:t>This screen allows to change the properties related to video player controls:</w:t>
      </w:r>
    </w:p>
    <w:p w14:paraId="35615850" w14:textId="77777777" w:rsidR="00AC7F56" w:rsidRPr="00655D62" w:rsidRDefault="00AC7F56" w:rsidP="002105DB">
      <w:pPr>
        <w:pStyle w:val="Paragraphedeliste"/>
        <w:numPr>
          <w:ilvl w:val="0"/>
          <w:numId w:val="40"/>
        </w:numPr>
        <w:jc w:val="both"/>
      </w:pPr>
      <w:r w:rsidRPr="00655D62">
        <w:rPr>
          <w:b/>
        </w:rPr>
        <w:t>Start mode</w:t>
      </w:r>
      <w:r w:rsidRPr="00655D62">
        <w:t xml:space="preserve">: click on the button to select when the video the player starts to read the video between </w:t>
      </w:r>
    </w:p>
    <w:p w14:paraId="7285C4DC" w14:textId="77777777" w:rsidR="00AC7F56" w:rsidRPr="00655D62" w:rsidRDefault="00AC7F56" w:rsidP="002105DB">
      <w:pPr>
        <w:pStyle w:val="Paragraphedeliste"/>
        <w:numPr>
          <w:ilvl w:val="1"/>
          <w:numId w:val="40"/>
        </w:numPr>
        <w:jc w:val="both"/>
      </w:pPr>
      <w:r w:rsidRPr="00655D62">
        <w:t>On page displayed: when the page is displayed</w:t>
      </w:r>
    </w:p>
    <w:p w14:paraId="10DE16EC" w14:textId="77777777" w:rsidR="00AC7F56" w:rsidRPr="00655D62" w:rsidRDefault="00AC7F56" w:rsidP="002105DB">
      <w:pPr>
        <w:pStyle w:val="Paragraphedeliste"/>
        <w:numPr>
          <w:ilvl w:val="1"/>
          <w:numId w:val="40"/>
        </w:numPr>
        <w:jc w:val="both"/>
      </w:pPr>
      <w:r w:rsidRPr="00655D62">
        <w:t>Click on 'Start' button: when the panelist clicks on a button with action “start”</w:t>
      </w:r>
    </w:p>
    <w:p w14:paraId="33221DE6" w14:textId="77777777" w:rsidR="00AC7F56" w:rsidRPr="00655D62" w:rsidRDefault="00AC7F56" w:rsidP="002105DB">
      <w:pPr>
        <w:pStyle w:val="Paragraphedeliste"/>
        <w:numPr>
          <w:ilvl w:val="1"/>
          <w:numId w:val="40"/>
        </w:numPr>
        <w:jc w:val="both"/>
      </w:pPr>
      <w:r w:rsidRPr="00655D62">
        <w:t>Click on player: when the panelist clicks anywhere on the player</w:t>
      </w:r>
    </w:p>
    <w:p w14:paraId="3EE1C2F1" w14:textId="77777777" w:rsidR="00AC7F56" w:rsidRPr="00655D62" w:rsidRDefault="00655D62" w:rsidP="002105DB">
      <w:pPr>
        <w:pStyle w:val="Paragraphedeliste"/>
        <w:numPr>
          <w:ilvl w:val="0"/>
          <w:numId w:val="40"/>
        </w:numPr>
        <w:jc w:val="both"/>
      </w:pPr>
      <w:r w:rsidRPr="00655D62">
        <w:rPr>
          <w:b/>
        </w:rPr>
        <w:t>Source:</w:t>
      </w:r>
      <w:r w:rsidR="00AC7F56" w:rsidRPr="00655D62">
        <w:t xml:space="preserve"> click on the button to select the source of the video between</w:t>
      </w:r>
    </w:p>
    <w:p w14:paraId="76006ED7" w14:textId="77777777" w:rsidR="00AC7F56" w:rsidRPr="00655D62" w:rsidRDefault="00AC7F56" w:rsidP="002105DB">
      <w:pPr>
        <w:pStyle w:val="Paragraphedeliste"/>
        <w:numPr>
          <w:ilvl w:val="1"/>
          <w:numId w:val="40"/>
        </w:numPr>
        <w:jc w:val="both"/>
      </w:pPr>
      <w:r w:rsidRPr="00655D62">
        <w:t>None</w:t>
      </w:r>
    </w:p>
    <w:p w14:paraId="09A91F67" w14:textId="77777777" w:rsidR="00AC7F56" w:rsidRPr="00655D62" w:rsidRDefault="00AC7F56" w:rsidP="002105DB">
      <w:pPr>
        <w:pStyle w:val="Paragraphedeliste"/>
        <w:numPr>
          <w:ilvl w:val="1"/>
          <w:numId w:val="40"/>
        </w:numPr>
        <w:jc w:val="both"/>
      </w:pPr>
      <w:r w:rsidRPr="00655D62">
        <w:t>Local disk: a video file (.MP4) on the disk. This option could make the session slower to download</w:t>
      </w:r>
      <w:r w:rsidR="00E901E0" w:rsidRPr="00655D62">
        <w:t xml:space="preserve"> by the panelists</w:t>
      </w:r>
      <w:r w:rsidRPr="00655D62">
        <w:t>.</w:t>
      </w:r>
    </w:p>
    <w:p w14:paraId="3826581C" w14:textId="77777777" w:rsidR="00AC7F56" w:rsidRPr="00655D62" w:rsidRDefault="00AC7F56" w:rsidP="002105DB">
      <w:pPr>
        <w:pStyle w:val="Paragraphedeliste"/>
        <w:numPr>
          <w:ilvl w:val="1"/>
          <w:numId w:val="40"/>
        </w:numPr>
        <w:jc w:val="both"/>
      </w:pPr>
      <w:r w:rsidRPr="00655D62">
        <w:lastRenderedPageBreak/>
        <w:t>URL: a video file (.MP4) on the internet</w:t>
      </w:r>
    </w:p>
    <w:p w14:paraId="320EEBA9" w14:textId="77777777" w:rsidR="00AC7F56" w:rsidRPr="00655D62" w:rsidRDefault="00AC7F56" w:rsidP="002105DB">
      <w:pPr>
        <w:pStyle w:val="Paragraphedeliste"/>
        <w:numPr>
          <w:ilvl w:val="1"/>
          <w:numId w:val="40"/>
        </w:numPr>
        <w:jc w:val="both"/>
      </w:pPr>
      <w:r w:rsidRPr="00655D62">
        <w:t xml:space="preserve">YouTube video: a </w:t>
      </w:r>
      <w:r w:rsidR="00655D62" w:rsidRPr="00655D62">
        <w:t>YouTube</w:t>
      </w:r>
      <w:r w:rsidRPr="00655D62">
        <w:t xml:space="preserve"> video.</w:t>
      </w:r>
    </w:p>
    <w:p w14:paraId="017382CC" w14:textId="77777777" w:rsidR="00AC7F56" w:rsidRPr="00655D62" w:rsidRDefault="00AC7F56" w:rsidP="002105DB">
      <w:pPr>
        <w:pStyle w:val="Paragraphedeliste"/>
        <w:numPr>
          <w:ilvl w:val="0"/>
          <w:numId w:val="40"/>
        </w:numPr>
        <w:jc w:val="both"/>
      </w:pPr>
      <w:r w:rsidRPr="00655D62">
        <w:rPr>
          <w:b/>
        </w:rPr>
        <w:t>URL</w:t>
      </w:r>
      <w:r w:rsidRPr="00655D62">
        <w:t>: depending on source, an URL of a video file or YouTube file</w:t>
      </w:r>
      <w:r w:rsidR="00AB5624" w:rsidRPr="00655D62">
        <w:t>.</w:t>
      </w:r>
    </w:p>
    <w:p w14:paraId="476D7BC3" w14:textId="77777777" w:rsidR="002E4277" w:rsidRPr="00655D62" w:rsidRDefault="002E4277" w:rsidP="002105DB">
      <w:pPr>
        <w:pStyle w:val="Titre4"/>
        <w:jc w:val="both"/>
      </w:pPr>
      <w:r w:rsidRPr="00655D62">
        <w:t>Picture</w:t>
      </w:r>
      <w:r w:rsidR="00AB5624" w:rsidRPr="00655D62">
        <w:t xml:space="preserve"> properties</w:t>
      </w:r>
    </w:p>
    <w:p w14:paraId="4E31D5C3" w14:textId="77777777" w:rsidR="002E4277" w:rsidRPr="00655D62" w:rsidRDefault="002E4277" w:rsidP="002105DB">
      <w:pPr>
        <w:jc w:val="both"/>
      </w:pPr>
      <w:r w:rsidRPr="00655D62">
        <w:drawing>
          <wp:inline distT="0" distB="0" distL="0" distR="0" wp14:anchorId="2299C165" wp14:editId="7F9CFA5B">
            <wp:extent cx="2581200" cy="1994400"/>
            <wp:effectExtent l="0" t="0" r="0" b="635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930" r="71522" b="50935"/>
                    <a:stretch/>
                  </pic:blipFill>
                  <pic:spPr bwMode="auto">
                    <a:xfrm>
                      <a:off x="0" y="0"/>
                      <a:ext cx="2581200" cy="1994400"/>
                    </a:xfrm>
                    <a:prstGeom prst="rect">
                      <a:avLst/>
                    </a:prstGeom>
                    <a:ln>
                      <a:noFill/>
                    </a:ln>
                    <a:extLst>
                      <a:ext uri="{53640926-AAD7-44D8-BBD7-CCE9431645EC}">
                        <a14:shadowObscured xmlns:a14="http://schemas.microsoft.com/office/drawing/2010/main"/>
                      </a:ext>
                    </a:extLst>
                  </pic:spPr>
                </pic:pic>
              </a:graphicData>
            </a:graphic>
          </wp:inline>
        </w:drawing>
      </w:r>
    </w:p>
    <w:p w14:paraId="68E26AAF" w14:textId="77777777" w:rsidR="00AB5624" w:rsidRPr="00655D62" w:rsidRDefault="00AB5624" w:rsidP="002105DB">
      <w:pPr>
        <w:jc w:val="both"/>
      </w:pPr>
      <w:r w:rsidRPr="00655D62">
        <w:t>This screen allows to change the properties related to picture controls:</w:t>
      </w:r>
    </w:p>
    <w:p w14:paraId="5123BB67" w14:textId="77777777" w:rsidR="00AB5624" w:rsidRPr="00655D62" w:rsidRDefault="00655D62" w:rsidP="002105DB">
      <w:pPr>
        <w:pStyle w:val="Paragraphedeliste"/>
        <w:numPr>
          <w:ilvl w:val="0"/>
          <w:numId w:val="40"/>
        </w:numPr>
        <w:jc w:val="both"/>
      </w:pPr>
      <w:r w:rsidRPr="00655D62">
        <w:rPr>
          <w:b/>
        </w:rPr>
        <w:t>Source:</w:t>
      </w:r>
      <w:r w:rsidR="00AB5624" w:rsidRPr="00655D62">
        <w:t xml:space="preserve"> click on the button to select the source of the picture between</w:t>
      </w:r>
    </w:p>
    <w:p w14:paraId="62D9339C" w14:textId="77777777" w:rsidR="00AB5624" w:rsidRPr="00655D62" w:rsidRDefault="00AB5624" w:rsidP="002105DB">
      <w:pPr>
        <w:pStyle w:val="Paragraphedeliste"/>
        <w:numPr>
          <w:ilvl w:val="1"/>
          <w:numId w:val="40"/>
        </w:numPr>
        <w:jc w:val="both"/>
      </w:pPr>
      <w:r w:rsidRPr="00655D62">
        <w:t>None</w:t>
      </w:r>
    </w:p>
    <w:p w14:paraId="419DD5AB" w14:textId="77777777" w:rsidR="00AB5624" w:rsidRPr="00655D62" w:rsidRDefault="00AB5624" w:rsidP="002105DB">
      <w:pPr>
        <w:pStyle w:val="Paragraphedeliste"/>
        <w:numPr>
          <w:ilvl w:val="1"/>
          <w:numId w:val="40"/>
        </w:numPr>
        <w:jc w:val="both"/>
      </w:pPr>
      <w:r w:rsidRPr="00655D62">
        <w:t>Local disk: a picture file (.PNG or .JPG) on the disk. This option could make the session slower to download by the panelists.</w:t>
      </w:r>
    </w:p>
    <w:p w14:paraId="5F1ACD79" w14:textId="77777777" w:rsidR="00AB5624" w:rsidRPr="00655D62" w:rsidRDefault="00AB5624" w:rsidP="002105DB">
      <w:pPr>
        <w:pStyle w:val="Paragraphedeliste"/>
        <w:numPr>
          <w:ilvl w:val="1"/>
          <w:numId w:val="40"/>
        </w:numPr>
        <w:jc w:val="both"/>
      </w:pPr>
      <w:r w:rsidRPr="00655D62">
        <w:t>URL: a picture file (.PNG or .</w:t>
      </w:r>
      <w:r w:rsidR="00655D62" w:rsidRPr="00655D62">
        <w:t>JPG) on</w:t>
      </w:r>
      <w:r w:rsidRPr="00655D62">
        <w:t xml:space="preserve"> the internet</w:t>
      </w:r>
    </w:p>
    <w:p w14:paraId="22497852" w14:textId="77777777" w:rsidR="00363110" w:rsidRPr="00655D62" w:rsidRDefault="00363110" w:rsidP="002105DB">
      <w:pPr>
        <w:pStyle w:val="Paragraphedeliste"/>
        <w:numPr>
          <w:ilvl w:val="0"/>
          <w:numId w:val="40"/>
        </w:numPr>
        <w:jc w:val="both"/>
      </w:pPr>
      <w:r w:rsidRPr="00655D62">
        <w:rPr>
          <w:b/>
        </w:rPr>
        <w:t>URL</w:t>
      </w:r>
      <w:r w:rsidRPr="00655D62">
        <w:t>: depending on source, an URL of a picture file.</w:t>
      </w:r>
    </w:p>
    <w:p w14:paraId="7799A1B3" w14:textId="77777777" w:rsidR="00363110" w:rsidRPr="00655D62" w:rsidRDefault="00363110" w:rsidP="002105DB">
      <w:pPr>
        <w:pStyle w:val="Paragraphedeliste"/>
        <w:numPr>
          <w:ilvl w:val="0"/>
          <w:numId w:val="40"/>
        </w:numPr>
        <w:jc w:val="both"/>
      </w:pPr>
      <w:r w:rsidRPr="00655D62">
        <w:rPr>
          <w:b/>
        </w:rPr>
        <w:t>Opacity</w:t>
      </w:r>
      <w:r w:rsidRPr="00655D62">
        <w:t>: enter a number between 0 (transparent) and 1 (opaque) or click on the plus/minus symbol to change the opacity of the picture.</w:t>
      </w:r>
    </w:p>
    <w:p w14:paraId="5BDD4DE8" w14:textId="77777777" w:rsidR="002E5D46" w:rsidRPr="00655D62" w:rsidRDefault="002E5D46" w:rsidP="002105DB">
      <w:pPr>
        <w:pStyle w:val="Titre4"/>
        <w:jc w:val="both"/>
      </w:pPr>
      <w:r w:rsidRPr="00655D62">
        <w:t>Data control properties</w:t>
      </w:r>
    </w:p>
    <w:p w14:paraId="54029D1D" w14:textId="77777777" w:rsidR="002E5D46" w:rsidRPr="00655D62" w:rsidRDefault="002E5D46" w:rsidP="002105DB">
      <w:pPr>
        <w:jc w:val="both"/>
        <w:rPr>
          <w:b/>
          <w:color w:val="00B050"/>
        </w:rPr>
      </w:pPr>
      <w:r w:rsidRPr="00655D62">
        <w:t xml:space="preserve">Data controls include "button list", "continuous scale", "discrete scale", "checkboxes" and questions. </w:t>
      </w:r>
      <w:r w:rsidRPr="00655D62">
        <w:rPr>
          <w:b/>
          <w:color w:val="00B050"/>
        </w:rPr>
        <w:t>These controls allow data to be recorded depending on sensory protocols.</w:t>
      </w:r>
      <w:r w:rsidR="006512AC" w:rsidRPr="00655D62">
        <w:rPr>
          <w:b/>
          <w:color w:val="00B050"/>
        </w:rPr>
        <w:t xml:space="preserve"> The sensory protocol is determined by the type of control and </w:t>
      </w:r>
      <w:r w:rsidR="00655D62" w:rsidRPr="00655D62">
        <w:rPr>
          <w:b/>
          <w:color w:val="00B050"/>
        </w:rPr>
        <w:t>the</w:t>
      </w:r>
      <w:r w:rsidR="006512AC" w:rsidRPr="00655D62">
        <w:rPr>
          <w:b/>
          <w:color w:val="00B050"/>
        </w:rPr>
        <w:t xml:space="preserve"> data type asked at the moment the control is inserted (example with buttons list, see below):</w:t>
      </w:r>
    </w:p>
    <w:p w14:paraId="03524797" w14:textId="77777777" w:rsidR="006512AC" w:rsidRPr="00655D62" w:rsidRDefault="006512AC" w:rsidP="002105DB">
      <w:pPr>
        <w:jc w:val="both"/>
      </w:pPr>
      <w:r w:rsidRPr="00655D62">
        <w:lastRenderedPageBreak/>
        <w:drawing>
          <wp:inline distT="0" distB="0" distL="0" distR="0" wp14:anchorId="443D7DE1" wp14:editId="0612EE4B">
            <wp:extent cx="5797550" cy="2926080"/>
            <wp:effectExtent l="0" t="0" r="0" b="762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7550" cy="2926080"/>
                    </a:xfrm>
                    <a:prstGeom prst="rect">
                      <a:avLst/>
                    </a:prstGeom>
                  </pic:spPr>
                </pic:pic>
              </a:graphicData>
            </a:graphic>
          </wp:inline>
        </w:drawing>
      </w:r>
    </w:p>
    <w:p w14:paraId="06912E78" w14:textId="77777777" w:rsidR="002E5D46" w:rsidRPr="00655D62" w:rsidRDefault="002E5D46" w:rsidP="002105DB">
      <w:pPr>
        <w:jc w:val="both"/>
      </w:pPr>
      <w:r w:rsidRPr="00655D62">
        <w:drawing>
          <wp:inline distT="0" distB="0" distL="0" distR="0" wp14:anchorId="1F4C66A6" wp14:editId="510AB902">
            <wp:extent cx="2587305" cy="1045642"/>
            <wp:effectExtent l="0" t="0" r="3810" b="254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9219" r="71413" b="60243"/>
                    <a:stretch/>
                  </pic:blipFill>
                  <pic:spPr bwMode="auto">
                    <a:xfrm>
                      <a:off x="0" y="0"/>
                      <a:ext cx="2588400" cy="1046085"/>
                    </a:xfrm>
                    <a:prstGeom prst="rect">
                      <a:avLst/>
                    </a:prstGeom>
                    <a:ln>
                      <a:noFill/>
                    </a:ln>
                    <a:extLst>
                      <a:ext uri="{53640926-AAD7-44D8-BBD7-CCE9431645EC}">
                        <a14:shadowObscured xmlns:a14="http://schemas.microsoft.com/office/drawing/2010/main"/>
                      </a:ext>
                    </a:extLst>
                  </pic:spPr>
                </pic:pic>
              </a:graphicData>
            </a:graphic>
          </wp:inline>
        </w:drawing>
      </w:r>
    </w:p>
    <w:p w14:paraId="0AB0776F" w14:textId="77777777" w:rsidR="002E5D46" w:rsidRPr="00655D62" w:rsidRDefault="002E5D46" w:rsidP="002105DB">
      <w:pPr>
        <w:jc w:val="both"/>
      </w:pPr>
      <w:r w:rsidRPr="00655D62">
        <w:rPr>
          <w:b/>
        </w:rPr>
        <w:t>Some properties are common to most data controls</w:t>
      </w:r>
      <w:r w:rsidRPr="00655D62">
        <w:t>:</w:t>
      </w:r>
    </w:p>
    <w:p w14:paraId="2EE28C85" w14:textId="77777777" w:rsidR="002E5D46" w:rsidRPr="00655D62" w:rsidRDefault="002E5D46" w:rsidP="002105DB">
      <w:pPr>
        <w:pStyle w:val="Paragraphedeliste"/>
        <w:numPr>
          <w:ilvl w:val="0"/>
          <w:numId w:val="39"/>
        </w:numPr>
        <w:jc w:val="both"/>
      </w:pPr>
      <w:r w:rsidRPr="00655D62">
        <w:rPr>
          <w:b/>
        </w:rPr>
        <w:t>ID</w:t>
      </w:r>
      <w:r w:rsidRPr="00655D62">
        <w:t xml:space="preserve">: fill in the textbox to change the </w:t>
      </w:r>
      <w:r w:rsidRPr="00655D62">
        <w:rPr>
          <w:b/>
          <w:color w:val="FF0000"/>
        </w:rPr>
        <w:t>unique identifier</w:t>
      </w:r>
      <w:r w:rsidRPr="00655D62">
        <w:t xml:space="preserve"> of the control. This ID will be used to retrieve the control that allows data collection (for example, if there are multiples TDS in a same session).</w:t>
      </w:r>
    </w:p>
    <w:p w14:paraId="4435A588" w14:textId="77777777" w:rsidR="002E5D46" w:rsidRPr="00655D62" w:rsidRDefault="002E5D46" w:rsidP="002105DB">
      <w:pPr>
        <w:pStyle w:val="Paragraphedeliste"/>
        <w:numPr>
          <w:ilvl w:val="0"/>
          <w:numId w:val="39"/>
        </w:numPr>
        <w:jc w:val="both"/>
      </w:pPr>
      <w:r w:rsidRPr="00655D62">
        <w:rPr>
          <w:b/>
        </w:rPr>
        <w:t>Experimental design:</w:t>
      </w:r>
      <w:r w:rsidRPr="00655D62">
        <w:t xml:space="preserve"> click on the button to select the descriptor experimental design.</w:t>
      </w:r>
    </w:p>
    <w:p w14:paraId="591C35D6" w14:textId="77777777" w:rsidR="002E5D46" w:rsidRPr="00655D62" w:rsidRDefault="002E5D46" w:rsidP="002105DB">
      <w:pPr>
        <w:pStyle w:val="Paragraphedeliste"/>
        <w:numPr>
          <w:ilvl w:val="0"/>
          <w:numId w:val="39"/>
        </w:numPr>
        <w:jc w:val="both"/>
      </w:pPr>
      <w:r w:rsidRPr="00655D62">
        <w:rPr>
          <w:b/>
        </w:rPr>
        <w:t>Custom error message</w:t>
      </w:r>
      <w:r w:rsidRPr="00655D62">
        <w:t>: fill in the textbox to change the error message displayed if the control in is an error state (for example, a profile control with unscored descriptors).</w:t>
      </w:r>
    </w:p>
    <w:p w14:paraId="2A4A2E02" w14:textId="77777777" w:rsidR="002E5D46" w:rsidRPr="00655D62" w:rsidRDefault="002E5D46" w:rsidP="002105DB">
      <w:pPr>
        <w:pStyle w:val="Paragraphedeliste"/>
        <w:numPr>
          <w:ilvl w:val="0"/>
          <w:numId w:val="39"/>
        </w:numPr>
        <w:jc w:val="both"/>
      </w:pPr>
      <w:r w:rsidRPr="00655D62">
        <w:rPr>
          <w:b/>
        </w:rPr>
        <w:t>First and last item rank</w:t>
      </w:r>
      <w:r w:rsidRPr="00655D62">
        <w:t xml:space="preserve">: enter a number between 1 and n (number of descriptors in the experimental design) or click on the plus/minus symbol to change the ranks of the first and last attributes to be displayed on the screen. For example, to split a profile with 20 descriptors on 2 </w:t>
      </w:r>
      <w:r w:rsidR="00655D62" w:rsidRPr="00655D62">
        <w:t>successive</w:t>
      </w:r>
      <w:r w:rsidRPr="00655D62">
        <w:t xml:space="preserve"> screens, on the first screen first item rank will be 1 and last item rank 10, on the second screen 11 and 20.</w:t>
      </w:r>
    </w:p>
    <w:p w14:paraId="7AD3BF57" w14:textId="77777777" w:rsidR="00492ADF" w:rsidRPr="00655D62" w:rsidRDefault="00492ADF" w:rsidP="002105DB">
      <w:pPr>
        <w:jc w:val="both"/>
      </w:pPr>
      <w:r w:rsidRPr="00655D62">
        <w:lastRenderedPageBreak/>
        <w:drawing>
          <wp:inline distT="0" distB="0" distL="0" distR="0" wp14:anchorId="23685F3D" wp14:editId="761A7502">
            <wp:extent cx="2498090" cy="1550822"/>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2445" r="72399" b="27103"/>
                    <a:stretch/>
                  </pic:blipFill>
                  <pic:spPr bwMode="auto">
                    <a:xfrm>
                      <a:off x="0" y="0"/>
                      <a:ext cx="2498400" cy="1551014"/>
                    </a:xfrm>
                    <a:prstGeom prst="rect">
                      <a:avLst/>
                    </a:prstGeom>
                    <a:ln>
                      <a:noFill/>
                    </a:ln>
                    <a:extLst>
                      <a:ext uri="{53640926-AAD7-44D8-BBD7-CCE9431645EC}">
                        <a14:shadowObscured xmlns:a14="http://schemas.microsoft.com/office/drawing/2010/main"/>
                      </a:ext>
                    </a:extLst>
                  </pic:spPr>
                </pic:pic>
              </a:graphicData>
            </a:graphic>
          </wp:inline>
        </w:drawing>
      </w:r>
    </w:p>
    <w:p w14:paraId="28606AC9" w14:textId="77777777" w:rsidR="00492ADF" w:rsidRPr="00655D62" w:rsidRDefault="00492ADF" w:rsidP="002105DB">
      <w:pPr>
        <w:jc w:val="both"/>
      </w:pPr>
      <w:r w:rsidRPr="00655D62">
        <w:rPr>
          <w:b/>
        </w:rPr>
        <w:t>Some design properties are common to most data controls</w:t>
      </w:r>
      <w:r w:rsidRPr="00655D62">
        <w:t>:</w:t>
      </w:r>
    </w:p>
    <w:p w14:paraId="15ED765E" w14:textId="77777777" w:rsidR="00492ADF" w:rsidRPr="00655D62" w:rsidRDefault="00492ADF" w:rsidP="002105DB">
      <w:pPr>
        <w:pStyle w:val="Paragraphedeliste"/>
        <w:numPr>
          <w:ilvl w:val="0"/>
          <w:numId w:val="39"/>
        </w:numPr>
        <w:jc w:val="both"/>
      </w:pPr>
      <w:r w:rsidRPr="00655D62">
        <w:rPr>
          <w:b/>
        </w:rPr>
        <w:t>Design applied to</w:t>
      </w:r>
      <w:r w:rsidRPr="00655D62">
        <w:t xml:space="preserve">: click on the button to select an option between "All" (default) or the code of a descriptor present in the control experimental design. All following design </w:t>
      </w:r>
      <w:r w:rsidR="00655D62" w:rsidRPr="00655D62">
        <w:t>changes are</w:t>
      </w:r>
      <w:r w:rsidRPr="00655D62">
        <w:t xml:space="preserve"> applied to the "All/Specific </w:t>
      </w:r>
      <w:r w:rsidR="00655D62" w:rsidRPr="00655D62">
        <w:t>descriptor «scales</w:t>
      </w:r>
      <w:r w:rsidRPr="00655D62">
        <w:t>/buttons inside the control.</w:t>
      </w:r>
    </w:p>
    <w:p w14:paraId="51E2A35A" w14:textId="77777777" w:rsidR="00492ADF" w:rsidRPr="00655D62" w:rsidRDefault="00492ADF" w:rsidP="002105DB">
      <w:pPr>
        <w:pStyle w:val="Paragraphedeliste"/>
        <w:numPr>
          <w:ilvl w:val="0"/>
          <w:numId w:val="39"/>
        </w:numPr>
        <w:jc w:val="both"/>
      </w:pPr>
      <w:r w:rsidRPr="00655D62">
        <w:rPr>
          <w:b/>
        </w:rPr>
        <w:t>Text alignment</w:t>
      </w:r>
    </w:p>
    <w:p w14:paraId="7EA19E2A" w14:textId="77777777" w:rsidR="00492ADF" w:rsidRPr="00655D62" w:rsidRDefault="00492ADF" w:rsidP="002105DB">
      <w:pPr>
        <w:pStyle w:val="Paragraphedeliste"/>
        <w:numPr>
          <w:ilvl w:val="0"/>
          <w:numId w:val="39"/>
        </w:numPr>
        <w:jc w:val="both"/>
        <w:rPr>
          <w:b/>
        </w:rPr>
      </w:pPr>
      <w:r w:rsidRPr="00655D62">
        <w:rPr>
          <w:b/>
        </w:rPr>
        <w:t>Text style</w:t>
      </w:r>
    </w:p>
    <w:p w14:paraId="193DB5BC" w14:textId="77777777" w:rsidR="00492ADF" w:rsidRPr="00655D62" w:rsidRDefault="00492ADF" w:rsidP="002105DB">
      <w:pPr>
        <w:pStyle w:val="Paragraphedeliste"/>
        <w:numPr>
          <w:ilvl w:val="0"/>
          <w:numId w:val="39"/>
        </w:numPr>
        <w:jc w:val="both"/>
        <w:rPr>
          <w:b/>
        </w:rPr>
      </w:pPr>
      <w:r w:rsidRPr="00655D62">
        <w:rPr>
          <w:b/>
        </w:rPr>
        <w:t>Font size</w:t>
      </w:r>
    </w:p>
    <w:p w14:paraId="6F71A62A" w14:textId="77777777" w:rsidR="00492ADF" w:rsidRPr="00655D62" w:rsidRDefault="00492ADF" w:rsidP="002105DB">
      <w:pPr>
        <w:pStyle w:val="Paragraphedeliste"/>
        <w:numPr>
          <w:ilvl w:val="0"/>
          <w:numId w:val="39"/>
        </w:numPr>
        <w:jc w:val="both"/>
        <w:rPr>
          <w:b/>
        </w:rPr>
      </w:pPr>
      <w:r w:rsidRPr="00655D62">
        <w:rPr>
          <w:b/>
        </w:rPr>
        <w:t>Text color</w:t>
      </w:r>
    </w:p>
    <w:p w14:paraId="76009449" w14:textId="77777777" w:rsidR="00492ADF" w:rsidRPr="00655D62" w:rsidRDefault="00492ADF" w:rsidP="002105DB">
      <w:pPr>
        <w:pStyle w:val="Paragraphedeliste"/>
        <w:numPr>
          <w:ilvl w:val="0"/>
          <w:numId w:val="39"/>
        </w:numPr>
        <w:jc w:val="both"/>
        <w:rPr>
          <w:b/>
        </w:rPr>
      </w:pPr>
      <w:r w:rsidRPr="00655D62">
        <w:rPr>
          <w:b/>
        </w:rPr>
        <w:t>Text font</w:t>
      </w:r>
    </w:p>
    <w:p w14:paraId="0F45BE9E" w14:textId="77777777" w:rsidR="00492ADF" w:rsidRPr="00655D62" w:rsidRDefault="00492ADF" w:rsidP="002105DB">
      <w:pPr>
        <w:pStyle w:val="Paragraphedeliste"/>
        <w:numPr>
          <w:ilvl w:val="0"/>
          <w:numId w:val="39"/>
        </w:numPr>
        <w:jc w:val="both"/>
        <w:rPr>
          <w:b/>
        </w:rPr>
      </w:pPr>
      <w:r w:rsidRPr="00655D62">
        <w:rPr>
          <w:b/>
        </w:rPr>
        <w:t>Border thickness</w:t>
      </w:r>
    </w:p>
    <w:p w14:paraId="01AE5DE3" w14:textId="77777777" w:rsidR="00492ADF" w:rsidRPr="00655D62" w:rsidRDefault="00492ADF" w:rsidP="002105DB">
      <w:pPr>
        <w:pStyle w:val="Paragraphedeliste"/>
        <w:numPr>
          <w:ilvl w:val="0"/>
          <w:numId w:val="39"/>
        </w:numPr>
        <w:jc w:val="both"/>
        <w:rPr>
          <w:b/>
        </w:rPr>
      </w:pPr>
      <w:r w:rsidRPr="00655D62">
        <w:rPr>
          <w:b/>
        </w:rPr>
        <w:t>Background</w:t>
      </w:r>
    </w:p>
    <w:p w14:paraId="19548092" w14:textId="77777777" w:rsidR="00492ADF" w:rsidRPr="00655D62" w:rsidRDefault="00492ADF" w:rsidP="002105DB">
      <w:pPr>
        <w:pStyle w:val="Paragraphedeliste"/>
        <w:numPr>
          <w:ilvl w:val="0"/>
          <w:numId w:val="39"/>
        </w:numPr>
        <w:jc w:val="both"/>
        <w:rPr>
          <w:b/>
        </w:rPr>
      </w:pPr>
      <w:r w:rsidRPr="00655D62">
        <w:rPr>
          <w:b/>
        </w:rPr>
        <w:t>Border color</w:t>
      </w:r>
    </w:p>
    <w:p w14:paraId="59D50FDF" w14:textId="77777777" w:rsidR="004C5444" w:rsidRPr="00655D62" w:rsidRDefault="001644AA" w:rsidP="002105DB">
      <w:pPr>
        <w:pStyle w:val="Titre4"/>
        <w:jc w:val="both"/>
      </w:pPr>
      <w:r w:rsidRPr="00655D62">
        <w:t>Button list</w:t>
      </w:r>
      <w:r w:rsidR="004C5444" w:rsidRPr="00655D62">
        <w:t>/ Checkboxes properties</w:t>
      </w:r>
    </w:p>
    <w:p w14:paraId="5DCEBCA5" w14:textId="77777777" w:rsidR="001644AA" w:rsidRPr="00655D62" w:rsidRDefault="001644AA" w:rsidP="002105DB">
      <w:pPr>
        <w:jc w:val="both"/>
      </w:pPr>
      <w:r w:rsidRPr="00655D62">
        <w:drawing>
          <wp:inline distT="0" distB="0" distL="0" distR="0" wp14:anchorId="7007C35D" wp14:editId="74DEA784">
            <wp:extent cx="2588400" cy="2628000"/>
            <wp:effectExtent l="0" t="0" r="2540" b="127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736" r="71413" b="38668"/>
                    <a:stretch/>
                  </pic:blipFill>
                  <pic:spPr bwMode="auto">
                    <a:xfrm>
                      <a:off x="0" y="0"/>
                      <a:ext cx="2588400" cy="2628000"/>
                    </a:xfrm>
                    <a:prstGeom prst="rect">
                      <a:avLst/>
                    </a:prstGeom>
                    <a:ln>
                      <a:noFill/>
                    </a:ln>
                    <a:extLst>
                      <a:ext uri="{53640926-AAD7-44D8-BBD7-CCE9431645EC}">
                        <a14:shadowObscured xmlns:a14="http://schemas.microsoft.com/office/drawing/2010/main"/>
                      </a:ext>
                    </a:extLst>
                  </pic:spPr>
                </pic:pic>
              </a:graphicData>
            </a:graphic>
          </wp:inline>
        </w:drawing>
      </w:r>
    </w:p>
    <w:p w14:paraId="5F27EF97" w14:textId="77777777" w:rsidR="001644AA" w:rsidRPr="00655D62" w:rsidRDefault="001644AA" w:rsidP="002105DB">
      <w:pPr>
        <w:jc w:val="both"/>
      </w:pPr>
      <w:r w:rsidRPr="00655D62">
        <w:lastRenderedPageBreak/>
        <w:drawing>
          <wp:inline distT="0" distB="0" distL="0" distR="0" wp14:anchorId="1CCD5FFA" wp14:editId="0DE7B864">
            <wp:extent cx="2498400" cy="21420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2445" r="72399" b="15499"/>
                    <a:stretch/>
                  </pic:blipFill>
                  <pic:spPr bwMode="auto">
                    <a:xfrm>
                      <a:off x="0" y="0"/>
                      <a:ext cx="2498400" cy="2142000"/>
                    </a:xfrm>
                    <a:prstGeom prst="rect">
                      <a:avLst/>
                    </a:prstGeom>
                    <a:ln>
                      <a:noFill/>
                    </a:ln>
                    <a:extLst>
                      <a:ext uri="{53640926-AAD7-44D8-BBD7-CCE9431645EC}">
                        <a14:shadowObscured xmlns:a14="http://schemas.microsoft.com/office/drawing/2010/main"/>
                      </a:ext>
                    </a:extLst>
                  </pic:spPr>
                </pic:pic>
              </a:graphicData>
            </a:graphic>
          </wp:inline>
        </w:drawing>
      </w:r>
    </w:p>
    <w:p w14:paraId="1A1F520B" w14:textId="77777777" w:rsidR="002E5D46" w:rsidRPr="00655D62" w:rsidRDefault="002E5D46" w:rsidP="002105DB">
      <w:pPr>
        <w:jc w:val="both"/>
      </w:pPr>
      <w:r w:rsidRPr="00655D62">
        <w:t xml:space="preserve">This screen allows to change the properties related to </w:t>
      </w:r>
      <w:r w:rsidRPr="00655D62">
        <w:rPr>
          <w:b/>
        </w:rPr>
        <w:t>button list (TDS</w:t>
      </w:r>
      <w:r w:rsidR="008E0375" w:rsidRPr="00655D62">
        <w:rPr>
          <w:b/>
        </w:rPr>
        <w:t>/TCATA</w:t>
      </w:r>
      <w:r w:rsidRPr="00655D62">
        <w:rPr>
          <w:b/>
        </w:rPr>
        <w:t>)</w:t>
      </w:r>
      <w:r w:rsidRPr="00655D62">
        <w:t xml:space="preserve"> controls:</w:t>
      </w:r>
    </w:p>
    <w:p w14:paraId="3E9B2FD6" w14:textId="77777777" w:rsidR="009D18BD" w:rsidRPr="00655D62" w:rsidRDefault="009D18BD" w:rsidP="002105DB">
      <w:pPr>
        <w:pStyle w:val="Paragraphedeliste"/>
        <w:numPr>
          <w:ilvl w:val="0"/>
          <w:numId w:val="39"/>
        </w:numPr>
        <w:jc w:val="both"/>
        <w:rPr>
          <w:b/>
        </w:rPr>
      </w:pPr>
      <w:r w:rsidRPr="00655D62">
        <w:rPr>
          <w:b/>
        </w:rPr>
        <w:t>Mandatory response</w:t>
      </w:r>
      <w:r w:rsidR="006512AC" w:rsidRPr="00655D62">
        <w:t xml:space="preserve">: </w:t>
      </w:r>
      <w:r w:rsidRPr="00655D62">
        <w:t xml:space="preserve">click on the button to toggle between "Yes" and "No" (default). If "Yes", at least one descriptor has to be clicked to enable the panelist to go to the next page. </w:t>
      </w:r>
      <w:r w:rsidRPr="00655D62">
        <w:rPr>
          <w:b/>
          <w:color w:val="FF0000"/>
        </w:rPr>
        <w:t>This option is not compatible with timers/chronometers.</w:t>
      </w:r>
    </w:p>
    <w:p w14:paraId="6286F54A" w14:textId="77777777" w:rsidR="006512AC" w:rsidRPr="00655D62" w:rsidRDefault="006512AC" w:rsidP="002105DB">
      <w:pPr>
        <w:pStyle w:val="Paragraphedeliste"/>
        <w:numPr>
          <w:ilvl w:val="0"/>
          <w:numId w:val="39"/>
        </w:numPr>
        <w:jc w:val="both"/>
        <w:rPr>
          <w:b/>
        </w:rPr>
      </w:pPr>
      <w:r w:rsidRPr="00655D62">
        <w:rPr>
          <w:b/>
        </w:rPr>
        <w:t>Dominance mode:</w:t>
      </w:r>
      <w:r w:rsidRPr="00655D62">
        <w:t xml:space="preserve"> click on the button to select an option between</w:t>
      </w:r>
    </w:p>
    <w:p w14:paraId="6E7CFBD6" w14:textId="77777777" w:rsidR="006512AC" w:rsidRPr="00655D62" w:rsidRDefault="006512AC" w:rsidP="002105DB">
      <w:pPr>
        <w:pStyle w:val="Paragraphedeliste"/>
        <w:numPr>
          <w:ilvl w:val="1"/>
          <w:numId w:val="39"/>
        </w:numPr>
        <w:jc w:val="both"/>
      </w:pPr>
      <w:r w:rsidRPr="00655D62">
        <w:t>Dominant until a new attribute is clicked</w:t>
      </w:r>
    </w:p>
    <w:p w14:paraId="4BD6266B" w14:textId="77777777" w:rsidR="006512AC" w:rsidRPr="00655D62" w:rsidRDefault="006512AC" w:rsidP="002105DB">
      <w:pPr>
        <w:pStyle w:val="Paragraphedeliste"/>
        <w:numPr>
          <w:ilvl w:val="1"/>
          <w:numId w:val="39"/>
        </w:numPr>
        <w:jc w:val="both"/>
      </w:pPr>
      <w:r w:rsidRPr="00655D62">
        <w:t>Dominant until a new attribute is clicked or this attribute is unclicked</w:t>
      </w:r>
    </w:p>
    <w:p w14:paraId="718CC371" w14:textId="77777777" w:rsidR="006512AC" w:rsidRPr="00655D62" w:rsidRDefault="006512AC" w:rsidP="002105DB">
      <w:pPr>
        <w:pStyle w:val="Paragraphedeliste"/>
        <w:numPr>
          <w:ilvl w:val="1"/>
          <w:numId w:val="39"/>
        </w:numPr>
        <w:jc w:val="both"/>
      </w:pPr>
      <w:r w:rsidRPr="00655D62">
        <w:t>Dominant while button is held down</w:t>
      </w:r>
    </w:p>
    <w:p w14:paraId="4032A775" w14:textId="77777777" w:rsidR="006512AC" w:rsidRPr="00655D62" w:rsidRDefault="006512AC" w:rsidP="002105DB">
      <w:pPr>
        <w:pStyle w:val="Paragraphedeliste"/>
        <w:numPr>
          <w:ilvl w:val="1"/>
          <w:numId w:val="39"/>
        </w:numPr>
        <w:jc w:val="both"/>
      </w:pPr>
      <w:r w:rsidRPr="00655D62">
        <w:t>Dominant for a limited duration</w:t>
      </w:r>
    </w:p>
    <w:p w14:paraId="724F126F" w14:textId="77777777" w:rsidR="006512AC" w:rsidRPr="00655D62" w:rsidRDefault="006512AC" w:rsidP="002105DB">
      <w:pPr>
        <w:pStyle w:val="Paragraphedeliste"/>
        <w:numPr>
          <w:ilvl w:val="0"/>
          <w:numId w:val="39"/>
        </w:numPr>
        <w:jc w:val="both"/>
      </w:pPr>
      <w:r w:rsidRPr="00655D62">
        <w:rPr>
          <w:b/>
        </w:rPr>
        <w:t>Number of columns</w:t>
      </w:r>
      <w:r w:rsidRPr="00655D62">
        <w:t>: enter a number or click on the plus/minus symbol to change the number of columns.</w:t>
      </w:r>
    </w:p>
    <w:p w14:paraId="5E8331D8" w14:textId="77777777" w:rsidR="006512AC" w:rsidRPr="00655D62" w:rsidRDefault="006512AC" w:rsidP="002105DB">
      <w:pPr>
        <w:pStyle w:val="Paragraphedeliste"/>
        <w:numPr>
          <w:ilvl w:val="0"/>
          <w:numId w:val="39"/>
        </w:numPr>
        <w:jc w:val="both"/>
      </w:pPr>
      <w:r w:rsidRPr="00655D62">
        <w:rPr>
          <w:b/>
        </w:rPr>
        <w:t>Margin between buttons</w:t>
      </w:r>
      <w:r w:rsidRPr="00655D62">
        <w:t>: enter a number or click on the plus/minus symbol to change the space between the buttons</w:t>
      </w:r>
    </w:p>
    <w:p w14:paraId="6A1C1FAE" w14:textId="77777777" w:rsidR="00514EC3" w:rsidRPr="00655D62" w:rsidRDefault="00514EC3" w:rsidP="002105DB">
      <w:pPr>
        <w:pStyle w:val="Paragraphedeliste"/>
        <w:numPr>
          <w:ilvl w:val="0"/>
          <w:numId w:val="39"/>
        </w:numPr>
        <w:jc w:val="both"/>
      </w:pPr>
      <w:r w:rsidRPr="00655D62">
        <w:rPr>
          <w:b/>
        </w:rPr>
        <w:t>Active button background color</w:t>
      </w:r>
      <w:r w:rsidRPr="00655D62">
        <w:t>: click on the button to select the color of the selected button(s)</w:t>
      </w:r>
    </w:p>
    <w:p w14:paraId="53F84BD9" w14:textId="77777777" w:rsidR="00514EC3" w:rsidRPr="00655D62" w:rsidRDefault="00514EC3" w:rsidP="002105DB">
      <w:pPr>
        <w:pStyle w:val="Paragraphedeliste"/>
        <w:numPr>
          <w:ilvl w:val="0"/>
          <w:numId w:val="39"/>
        </w:numPr>
        <w:jc w:val="both"/>
      </w:pPr>
      <w:r w:rsidRPr="00655D62">
        <w:rPr>
          <w:b/>
        </w:rPr>
        <w:t>Active button border color</w:t>
      </w:r>
      <w:r w:rsidRPr="00655D62">
        <w:t>: click on the button to select the color of the border(s) of the selected button(s)</w:t>
      </w:r>
    </w:p>
    <w:p w14:paraId="7782A469" w14:textId="77777777" w:rsidR="00514EC3" w:rsidRPr="00655D62" w:rsidRDefault="00514EC3" w:rsidP="002105DB">
      <w:pPr>
        <w:pStyle w:val="Paragraphedeliste"/>
        <w:numPr>
          <w:ilvl w:val="0"/>
          <w:numId w:val="39"/>
        </w:numPr>
        <w:jc w:val="both"/>
      </w:pPr>
      <w:r w:rsidRPr="00655D62">
        <w:rPr>
          <w:b/>
        </w:rPr>
        <w:t>Action when selected button changed</w:t>
      </w:r>
      <w:r w:rsidRPr="00655D62">
        <w:t>: click on the button to</w:t>
      </w:r>
      <w:r w:rsidR="000D5ADA" w:rsidRPr="00655D62">
        <w:t xml:space="preserve"> select</w:t>
      </w:r>
      <w:r w:rsidRPr="00655D62">
        <w:t xml:space="preserve"> </w:t>
      </w:r>
      <w:r w:rsidR="000D5ADA" w:rsidRPr="00655D62">
        <w:t>an option</w:t>
      </w:r>
    </w:p>
    <w:p w14:paraId="69EA5584" w14:textId="77777777" w:rsidR="000D5ADA" w:rsidRPr="00655D62" w:rsidRDefault="000D5ADA" w:rsidP="002105DB">
      <w:pPr>
        <w:pStyle w:val="Paragraphedeliste"/>
        <w:numPr>
          <w:ilvl w:val="1"/>
          <w:numId w:val="39"/>
        </w:numPr>
        <w:jc w:val="both"/>
      </w:pPr>
      <w:r w:rsidRPr="00655D62">
        <w:t>Change background</w:t>
      </w:r>
    </w:p>
    <w:p w14:paraId="5DDF8F14" w14:textId="77777777" w:rsidR="000D5ADA" w:rsidRPr="00655D62" w:rsidRDefault="000D5ADA" w:rsidP="002105DB">
      <w:pPr>
        <w:pStyle w:val="Paragraphedeliste"/>
        <w:numPr>
          <w:ilvl w:val="1"/>
          <w:numId w:val="39"/>
        </w:numPr>
        <w:jc w:val="both"/>
      </w:pPr>
      <w:r w:rsidRPr="00655D62">
        <w:t>Change border</w:t>
      </w:r>
    </w:p>
    <w:p w14:paraId="6480E235" w14:textId="77777777" w:rsidR="000D5ADA" w:rsidRPr="00655D62" w:rsidRDefault="000D5ADA" w:rsidP="002105DB">
      <w:pPr>
        <w:pStyle w:val="Paragraphedeliste"/>
        <w:numPr>
          <w:ilvl w:val="1"/>
          <w:numId w:val="39"/>
        </w:numPr>
        <w:jc w:val="both"/>
      </w:pPr>
      <w:r w:rsidRPr="00655D62">
        <w:t>Change background and border</w:t>
      </w:r>
    </w:p>
    <w:p w14:paraId="3F72F354" w14:textId="77777777" w:rsidR="00514EC3" w:rsidRPr="00655D62" w:rsidRDefault="000D5ADA" w:rsidP="002105DB">
      <w:pPr>
        <w:pStyle w:val="Paragraphedeliste"/>
        <w:numPr>
          <w:ilvl w:val="1"/>
          <w:numId w:val="39"/>
        </w:numPr>
        <w:jc w:val="both"/>
      </w:pPr>
      <w:r w:rsidRPr="00655D62">
        <w:t>Change nothing</w:t>
      </w:r>
    </w:p>
    <w:p w14:paraId="37EDC2D2" w14:textId="77777777" w:rsidR="009D18BD" w:rsidRPr="00655D62" w:rsidRDefault="009D18BD" w:rsidP="002105DB">
      <w:pPr>
        <w:jc w:val="both"/>
      </w:pPr>
    </w:p>
    <w:p w14:paraId="3757BBF2" w14:textId="77777777" w:rsidR="002E5D46" w:rsidRPr="00655D62" w:rsidRDefault="002E5D46" w:rsidP="002105DB">
      <w:pPr>
        <w:jc w:val="both"/>
      </w:pPr>
    </w:p>
    <w:p w14:paraId="3BD1FB98" w14:textId="77777777" w:rsidR="001644AA" w:rsidRPr="00655D62" w:rsidRDefault="001644AA" w:rsidP="002105DB">
      <w:pPr>
        <w:pStyle w:val="Titre4"/>
        <w:jc w:val="both"/>
      </w:pPr>
      <w:r w:rsidRPr="00655D62">
        <w:lastRenderedPageBreak/>
        <w:t>Continuous scale</w:t>
      </w:r>
      <w:r w:rsidR="008E0375" w:rsidRPr="00655D62">
        <w:t xml:space="preserve"> properties</w:t>
      </w:r>
    </w:p>
    <w:p w14:paraId="01ADD768" w14:textId="77777777" w:rsidR="001644AA" w:rsidRPr="00655D62" w:rsidRDefault="001644AA" w:rsidP="002105DB">
      <w:pPr>
        <w:jc w:val="both"/>
      </w:pPr>
      <w:r w:rsidRPr="00655D62">
        <w:drawing>
          <wp:inline distT="0" distB="0" distL="0" distR="0" wp14:anchorId="0D997B25" wp14:editId="5415F15D">
            <wp:extent cx="2491200" cy="3582000"/>
            <wp:effectExtent l="0" t="0" r="444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125" r="72508" b="19587"/>
                    <a:stretch/>
                  </pic:blipFill>
                  <pic:spPr bwMode="auto">
                    <a:xfrm>
                      <a:off x="0" y="0"/>
                      <a:ext cx="2491200" cy="3582000"/>
                    </a:xfrm>
                    <a:prstGeom prst="rect">
                      <a:avLst/>
                    </a:prstGeom>
                    <a:ln>
                      <a:noFill/>
                    </a:ln>
                    <a:extLst>
                      <a:ext uri="{53640926-AAD7-44D8-BBD7-CCE9431645EC}">
                        <a14:shadowObscured xmlns:a14="http://schemas.microsoft.com/office/drawing/2010/main"/>
                      </a:ext>
                    </a:extLst>
                  </pic:spPr>
                </pic:pic>
              </a:graphicData>
            </a:graphic>
          </wp:inline>
        </w:drawing>
      </w:r>
    </w:p>
    <w:p w14:paraId="052D5473" w14:textId="77777777" w:rsidR="001644AA" w:rsidRPr="00655D62" w:rsidRDefault="001644AA" w:rsidP="002105DB">
      <w:pPr>
        <w:jc w:val="both"/>
      </w:pPr>
      <w:r w:rsidRPr="00655D62">
        <w:drawing>
          <wp:inline distT="0" distB="0" distL="0" distR="0" wp14:anchorId="68D95C17" wp14:editId="75AEE05A">
            <wp:extent cx="2570400" cy="2332800"/>
            <wp:effectExtent l="0" t="0" r="190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3949" r="71632" b="30296"/>
                    <a:stretch/>
                  </pic:blipFill>
                  <pic:spPr bwMode="auto">
                    <a:xfrm>
                      <a:off x="0" y="0"/>
                      <a:ext cx="2570400" cy="2332800"/>
                    </a:xfrm>
                    <a:prstGeom prst="rect">
                      <a:avLst/>
                    </a:prstGeom>
                    <a:ln>
                      <a:noFill/>
                    </a:ln>
                    <a:extLst>
                      <a:ext uri="{53640926-AAD7-44D8-BBD7-CCE9431645EC}">
                        <a14:shadowObscured xmlns:a14="http://schemas.microsoft.com/office/drawing/2010/main"/>
                      </a:ext>
                    </a:extLst>
                  </pic:spPr>
                </pic:pic>
              </a:graphicData>
            </a:graphic>
          </wp:inline>
        </w:drawing>
      </w:r>
    </w:p>
    <w:p w14:paraId="370D84F0" w14:textId="77777777" w:rsidR="008E0375" w:rsidRPr="00655D62" w:rsidRDefault="008E0375" w:rsidP="002105DB">
      <w:pPr>
        <w:jc w:val="both"/>
      </w:pPr>
      <w:r w:rsidRPr="00655D62">
        <w:t xml:space="preserve">This screen allows to change the properties related to </w:t>
      </w:r>
      <w:r w:rsidRPr="00655D62">
        <w:rPr>
          <w:b/>
        </w:rPr>
        <w:t>continuous scales (Hedonic test/Dynamic liking/Progressive liking/Profile/Dynamic profile/Progressive profile)</w:t>
      </w:r>
      <w:r w:rsidRPr="00655D62">
        <w:t xml:space="preserve"> controls:</w:t>
      </w:r>
    </w:p>
    <w:p w14:paraId="1CB1CEC3" w14:textId="77777777" w:rsidR="008E0375" w:rsidRPr="00655D62" w:rsidRDefault="005A3D5C" w:rsidP="002105DB">
      <w:pPr>
        <w:pStyle w:val="Paragraphedeliste"/>
        <w:numPr>
          <w:ilvl w:val="0"/>
          <w:numId w:val="43"/>
        </w:numPr>
        <w:jc w:val="both"/>
      </w:pPr>
      <w:r w:rsidRPr="00655D62">
        <w:rPr>
          <w:b/>
        </w:rPr>
        <w:t>Orientation</w:t>
      </w:r>
      <w:r w:rsidR="008E0375" w:rsidRPr="00655D62">
        <w:t xml:space="preserve">: click on the button to select an option between </w:t>
      </w:r>
      <w:r w:rsidR="00F64B69" w:rsidRPr="00655D62">
        <w:t>"Horizontal" and "Vertical"</w:t>
      </w:r>
    </w:p>
    <w:p w14:paraId="6C55C263" w14:textId="77777777" w:rsidR="005A3D5C" w:rsidRPr="00655D62" w:rsidRDefault="005A3D5C" w:rsidP="002105DB">
      <w:pPr>
        <w:pStyle w:val="Paragraphedeliste"/>
        <w:numPr>
          <w:ilvl w:val="0"/>
          <w:numId w:val="43"/>
        </w:numPr>
        <w:jc w:val="both"/>
      </w:pPr>
      <w:r w:rsidRPr="00655D62">
        <w:rPr>
          <w:b/>
        </w:rPr>
        <w:lastRenderedPageBreak/>
        <w:t>Tooltip</w:t>
      </w:r>
      <w:r w:rsidRPr="00655D62">
        <w:t xml:space="preserve">: click on the button to toggle between "Yes" and "No". If "Yes", </w:t>
      </w:r>
      <w:r w:rsidR="00655D62" w:rsidRPr="00655D62">
        <w:t>a</w:t>
      </w:r>
      <w:r w:rsidRPr="00655D62">
        <w:t xml:space="preserve"> help icon will be displayed next to the label of the attribute.</w:t>
      </w:r>
    </w:p>
    <w:p w14:paraId="310F4EF8" w14:textId="77777777" w:rsidR="005A3D5C" w:rsidRPr="00655D62" w:rsidRDefault="005A3D5C" w:rsidP="002105DB">
      <w:pPr>
        <w:pStyle w:val="Paragraphedeliste"/>
        <w:numPr>
          <w:ilvl w:val="0"/>
          <w:numId w:val="39"/>
        </w:numPr>
        <w:jc w:val="both"/>
      </w:pPr>
      <w:r w:rsidRPr="00655D62">
        <w:rPr>
          <w:b/>
        </w:rPr>
        <w:t>Precision</w:t>
      </w:r>
      <w:r w:rsidRPr="00655D62">
        <w:t>: enter a number or click on the plus/minus symbol to change the precision of the continuous scale.</w:t>
      </w:r>
    </w:p>
    <w:p w14:paraId="33555570" w14:textId="77777777" w:rsidR="005A3D5C" w:rsidRPr="00655D62" w:rsidRDefault="00D17557" w:rsidP="002105DB">
      <w:pPr>
        <w:pStyle w:val="Paragraphedeliste"/>
        <w:numPr>
          <w:ilvl w:val="0"/>
          <w:numId w:val="39"/>
        </w:numPr>
        <w:jc w:val="both"/>
      </w:pPr>
      <w:r w:rsidRPr="00655D62">
        <w:rPr>
          <w:b/>
        </w:rPr>
        <w:t>Minimum</w:t>
      </w:r>
      <w:r w:rsidRPr="00655D62">
        <w:t>: enter a number or click on the plus/minus symbol to change the left value of the continuous scale.</w:t>
      </w:r>
    </w:p>
    <w:p w14:paraId="6BBB7F41" w14:textId="77777777" w:rsidR="00D17557" w:rsidRPr="00655D62" w:rsidRDefault="00D17557" w:rsidP="002105DB">
      <w:pPr>
        <w:pStyle w:val="Paragraphedeliste"/>
        <w:numPr>
          <w:ilvl w:val="0"/>
          <w:numId w:val="39"/>
        </w:numPr>
        <w:jc w:val="both"/>
      </w:pPr>
      <w:r w:rsidRPr="00655D62">
        <w:rPr>
          <w:b/>
        </w:rPr>
        <w:t>Maximum</w:t>
      </w:r>
      <w:r w:rsidRPr="00655D62">
        <w:t>: enter a number or click on the plus/minus symbol to change the right value of the continuous scale.</w:t>
      </w:r>
    </w:p>
    <w:p w14:paraId="130DCB17" w14:textId="77777777" w:rsidR="00F64BC1" w:rsidRPr="00655D62" w:rsidRDefault="00F64BC1" w:rsidP="002105DB">
      <w:pPr>
        <w:pStyle w:val="Paragraphedeliste"/>
        <w:numPr>
          <w:ilvl w:val="0"/>
          <w:numId w:val="39"/>
        </w:numPr>
        <w:jc w:val="both"/>
      </w:pPr>
      <w:r w:rsidRPr="00655D62">
        <w:rPr>
          <w:b/>
        </w:rPr>
        <w:t>Space between scales</w:t>
      </w:r>
      <w:r w:rsidRPr="00655D62">
        <w:t>: enter a number or click on the plus/minus symbol to change the space between the scales</w:t>
      </w:r>
    </w:p>
    <w:p w14:paraId="1334E92E" w14:textId="77777777" w:rsidR="00F64BC1" w:rsidRPr="00655D62" w:rsidRDefault="00C260CE" w:rsidP="002105DB">
      <w:pPr>
        <w:pStyle w:val="Paragraphedeliste"/>
        <w:numPr>
          <w:ilvl w:val="0"/>
          <w:numId w:val="39"/>
        </w:numPr>
        <w:jc w:val="both"/>
      </w:pPr>
      <w:r w:rsidRPr="00655D62">
        <w:rPr>
          <w:b/>
        </w:rPr>
        <w:t>Marks visibility</w:t>
      </w:r>
      <w:r w:rsidRPr="00655D62">
        <w:t>: click on the button to select an option for the tick mark visibility, between</w:t>
      </w:r>
    </w:p>
    <w:p w14:paraId="6FE2498C" w14:textId="77777777" w:rsidR="00C260CE" w:rsidRPr="00655D62" w:rsidRDefault="00C260CE" w:rsidP="002105DB">
      <w:pPr>
        <w:pStyle w:val="Paragraphedeliste"/>
        <w:numPr>
          <w:ilvl w:val="1"/>
          <w:numId w:val="39"/>
        </w:numPr>
        <w:jc w:val="both"/>
      </w:pPr>
      <w:r w:rsidRPr="00655D62">
        <w:t>Never visible</w:t>
      </w:r>
    </w:p>
    <w:p w14:paraId="572C76C5" w14:textId="77777777" w:rsidR="00C260CE" w:rsidRPr="00655D62" w:rsidRDefault="00C260CE" w:rsidP="002105DB">
      <w:pPr>
        <w:pStyle w:val="Paragraphedeliste"/>
        <w:numPr>
          <w:ilvl w:val="1"/>
          <w:numId w:val="39"/>
        </w:numPr>
        <w:jc w:val="both"/>
      </w:pPr>
      <w:r w:rsidRPr="00655D62">
        <w:t>Visible in all scales</w:t>
      </w:r>
    </w:p>
    <w:p w14:paraId="5FD54798" w14:textId="77777777" w:rsidR="00C260CE" w:rsidRPr="00655D62" w:rsidRDefault="00C260CE" w:rsidP="002105DB">
      <w:pPr>
        <w:pStyle w:val="Paragraphedeliste"/>
        <w:numPr>
          <w:ilvl w:val="1"/>
          <w:numId w:val="39"/>
        </w:numPr>
        <w:jc w:val="both"/>
      </w:pPr>
      <w:r w:rsidRPr="00655D62">
        <w:t>Visible on first scale</w:t>
      </w:r>
    </w:p>
    <w:p w14:paraId="14287EDE" w14:textId="77777777" w:rsidR="00C260CE" w:rsidRPr="00655D62" w:rsidRDefault="00C260CE" w:rsidP="002105DB">
      <w:pPr>
        <w:pStyle w:val="Paragraphedeliste"/>
        <w:numPr>
          <w:ilvl w:val="1"/>
          <w:numId w:val="39"/>
        </w:numPr>
        <w:jc w:val="both"/>
      </w:pPr>
      <w:r w:rsidRPr="00655D62">
        <w:t>Visible on last scale</w:t>
      </w:r>
    </w:p>
    <w:p w14:paraId="7097CCA8" w14:textId="77777777" w:rsidR="00C260CE" w:rsidRPr="00655D62" w:rsidRDefault="00C260CE" w:rsidP="002105DB">
      <w:pPr>
        <w:pStyle w:val="Paragraphedeliste"/>
        <w:numPr>
          <w:ilvl w:val="0"/>
          <w:numId w:val="39"/>
        </w:numPr>
        <w:jc w:val="both"/>
      </w:pPr>
      <w:r w:rsidRPr="00655D62">
        <w:rPr>
          <w:b/>
        </w:rPr>
        <w:t>Label width</w:t>
      </w:r>
      <w:r w:rsidRPr="00655D62">
        <w:t>: enter a number or click on the plus/minus symbol to change the width granted to the labels of the attributes</w:t>
      </w:r>
    </w:p>
    <w:p w14:paraId="0A934A36" w14:textId="77777777" w:rsidR="00C260CE" w:rsidRPr="00655D62" w:rsidRDefault="001668C2" w:rsidP="002105DB">
      <w:pPr>
        <w:pStyle w:val="Paragraphedeliste"/>
        <w:numPr>
          <w:ilvl w:val="0"/>
          <w:numId w:val="39"/>
        </w:numPr>
        <w:jc w:val="both"/>
      </w:pPr>
      <w:r w:rsidRPr="00655D62">
        <w:rPr>
          <w:b/>
        </w:rPr>
        <w:t>Label position</w:t>
      </w:r>
      <w:r w:rsidR="002525B5" w:rsidRPr="00655D62">
        <w:t>: click on the button to select an option for the position of the label compared to the scale</w:t>
      </w:r>
    </w:p>
    <w:p w14:paraId="4F92B2C9" w14:textId="77777777" w:rsidR="002525B5" w:rsidRPr="00655D62" w:rsidRDefault="002525B5" w:rsidP="002105DB">
      <w:pPr>
        <w:pStyle w:val="Paragraphedeliste"/>
        <w:numPr>
          <w:ilvl w:val="1"/>
          <w:numId w:val="39"/>
        </w:numPr>
        <w:jc w:val="both"/>
      </w:pPr>
      <w:r w:rsidRPr="00655D62">
        <w:t>– (no label displayed)</w:t>
      </w:r>
    </w:p>
    <w:p w14:paraId="49E1B990" w14:textId="77777777" w:rsidR="002525B5" w:rsidRPr="00655D62" w:rsidRDefault="002525B5" w:rsidP="002105DB">
      <w:pPr>
        <w:pStyle w:val="Paragraphedeliste"/>
        <w:numPr>
          <w:ilvl w:val="1"/>
          <w:numId w:val="39"/>
        </w:numPr>
        <w:jc w:val="both"/>
      </w:pPr>
      <w:r w:rsidRPr="00655D62">
        <w:t>Left</w:t>
      </w:r>
    </w:p>
    <w:p w14:paraId="73989C68" w14:textId="77777777" w:rsidR="002525B5" w:rsidRPr="00655D62" w:rsidRDefault="002525B5" w:rsidP="002105DB">
      <w:pPr>
        <w:pStyle w:val="Paragraphedeliste"/>
        <w:numPr>
          <w:ilvl w:val="1"/>
          <w:numId w:val="39"/>
        </w:numPr>
        <w:jc w:val="both"/>
      </w:pPr>
      <w:r w:rsidRPr="00655D62">
        <w:t>Right</w:t>
      </w:r>
    </w:p>
    <w:p w14:paraId="40B52C7B" w14:textId="77777777" w:rsidR="002525B5" w:rsidRPr="00655D62" w:rsidRDefault="002525B5" w:rsidP="002105DB">
      <w:pPr>
        <w:pStyle w:val="Paragraphedeliste"/>
        <w:numPr>
          <w:ilvl w:val="1"/>
          <w:numId w:val="39"/>
        </w:numPr>
        <w:jc w:val="both"/>
      </w:pPr>
      <w:r w:rsidRPr="00655D62">
        <w:t>Top center</w:t>
      </w:r>
    </w:p>
    <w:p w14:paraId="01783757" w14:textId="77777777" w:rsidR="002525B5" w:rsidRPr="00655D62" w:rsidRDefault="002525B5" w:rsidP="002105DB">
      <w:pPr>
        <w:pStyle w:val="Paragraphedeliste"/>
        <w:numPr>
          <w:ilvl w:val="1"/>
          <w:numId w:val="39"/>
        </w:numPr>
        <w:jc w:val="both"/>
      </w:pPr>
      <w:r w:rsidRPr="00655D62">
        <w:t>Top left</w:t>
      </w:r>
    </w:p>
    <w:p w14:paraId="7BEFB11C" w14:textId="77777777" w:rsidR="002525B5" w:rsidRPr="00655D62" w:rsidRDefault="002525B5" w:rsidP="002105DB">
      <w:pPr>
        <w:pStyle w:val="Paragraphedeliste"/>
        <w:numPr>
          <w:ilvl w:val="1"/>
          <w:numId w:val="39"/>
        </w:numPr>
        <w:jc w:val="both"/>
      </w:pPr>
      <w:r w:rsidRPr="00655D62">
        <w:t>Top right</w:t>
      </w:r>
    </w:p>
    <w:p w14:paraId="356A7B55" w14:textId="77777777" w:rsidR="002525B5" w:rsidRPr="00655D62" w:rsidRDefault="002525B5" w:rsidP="002105DB">
      <w:pPr>
        <w:pStyle w:val="Paragraphedeliste"/>
        <w:numPr>
          <w:ilvl w:val="1"/>
          <w:numId w:val="39"/>
        </w:numPr>
        <w:jc w:val="both"/>
      </w:pPr>
      <w:r w:rsidRPr="00655D62">
        <w:t>Bottom center</w:t>
      </w:r>
    </w:p>
    <w:p w14:paraId="510A2A25" w14:textId="77777777" w:rsidR="002525B5" w:rsidRPr="00655D62" w:rsidRDefault="002525B5" w:rsidP="002105DB">
      <w:pPr>
        <w:pStyle w:val="Paragraphedeliste"/>
        <w:numPr>
          <w:ilvl w:val="1"/>
          <w:numId w:val="39"/>
        </w:numPr>
        <w:jc w:val="both"/>
      </w:pPr>
      <w:r w:rsidRPr="00655D62">
        <w:t>Bottom left</w:t>
      </w:r>
    </w:p>
    <w:p w14:paraId="0DFFA51C" w14:textId="77777777" w:rsidR="002525B5" w:rsidRPr="00655D62" w:rsidRDefault="002525B5" w:rsidP="002105DB">
      <w:pPr>
        <w:pStyle w:val="Paragraphedeliste"/>
        <w:numPr>
          <w:ilvl w:val="1"/>
          <w:numId w:val="39"/>
        </w:numPr>
        <w:jc w:val="both"/>
      </w:pPr>
      <w:r w:rsidRPr="00655D62">
        <w:t>Bottom right</w:t>
      </w:r>
    </w:p>
    <w:p w14:paraId="236DEA95" w14:textId="77777777" w:rsidR="009E652E" w:rsidRPr="00655D62" w:rsidRDefault="009E652E" w:rsidP="002105DB">
      <w:pPr>
        <w:pStyle w:val="Paragraphedeliste"/>
        <w:numPr>
          <w:ilvl w:val="0"/>
          <w:numId w:val="39"/>
        </w:numPr>
        <w:jc w:val="both"/>
      </w:pPr>
      <w:r w:rsidRPr="00655D62">
        <w:rPr>
          <w:b/>
        </w:rPr>
        <w:t>Tick marks</w:t>
      </w:r>
      <w:r w:rsidRPr="00655D62">
        <w:t>: click on the button to define the tick marks (see below)</w:t>
      </w:r>
    </w:p>
    <w:p w14:paraId="4ACD0D93" w14:textId="77777777" w:rsidR="009E652E" w:rsidRPr="00655D62" w:rsidRDefault="009E652E" w:rsidP="002105DB">
      <w:pPr>
        <w:pStyle w:val="Paragraphedeliste"/>
        <w:numPr>
          <w:ilvl w:val="0"/>
          <w:numId w:val="39"/>
        </w:numPr>
        <w:jc w:val="both"/>
      </w:pPr>
      <w:r w:rsidRPr="00655D62">
        <w:rPr>
          <w:b/>
        </w:rPr>
        <w:t>Sliders height</w:t>
      </w:r>
      <w:r w:rsidRPr="00655D62">
        <w:t>: enter a number or click on the plus/minus symbol to change the height of the scale</w:t>
      </w:r>
    </w:p>
    <w:p w14:paraId="378EAA21" w14:textId="77777777" w:rsidR="009E652E" w:rsidRPr="00655D62" w:rsidRDefault="009E652E" w:rsidP="002105DB">
      <w:pPr>
        <w:pStyle w:val="Paragraphedeliste"/>
        <w:numPr>
          <w:ilvl w:val="0"/>
          <w:numId w:val="39"/>
        </w:numPr>
        <w:jc w:val="both"/>
      </w:pPr>
      <w:r w:rsidRPr="00655D62">
        <w:rPr>
          <w:b/>
        </w:rPr>
        <w:t>Cursor width</w:t>
      </w:r>
      <w:r w:rsidRPr="00655D62">
        <w:t>: enter a number or click on the plus/minus symbol to change the width of the cursor</w:t>
      </w:r>
    </w:p>
    <w:p w14:paraId="772172C6" w14:textId="77777777" w:rsidR="009E652E" w:rsidRPr="00655D62" w:rsidRDefault="009E652E" w:rsidP="002105DB">
      <w:pPr>
        <w:pStyle w:val="Paragraphedeliste"/>
        <w:numPr>
          <w:ilvl w:val="0"/>
          <w:numId w:val="39"/>
        </w:numPr>
        <w:jc w:val="both"/>
      </w:pPr>
      <w:r w:rsidRPr="00655D62">
        <w:rPr>
          <w:b/>
        </w:rPr>
        <w:t>Cursor color</w:t>
      </w:r>
      <w:r w:rsidRPr="00655D62">
        <w:t>: click on the button to select the color of the cursor</w:t>
      </w:r>
    </w:p>
    <w:p w14:paraId="593D1E5F" w14:textId="77777777" w:rsidR="007277CE" w:rsidRPr="00655D62" w:rsidRDefault="007277CE" w:rsidP="002105DB">
      <w:pPr>
        <w:jc w:val="both"/>
      </w:pPr>
      <w:r w:rsidRPr="00655D62">
        <w:lastRenderedPageBreak/>
        <w:drawing>
          <wp:inline distT="0" distB="0" distL="0" distR="0" wp14:anchorId="50E1E284" wp14:editId="04BBCBAE">
            <wp:extent cx="4204800" cy="1587600"/>
            <wp:effectExtent l="0" t="0" r="5715"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6378" t="35663" r="27176" b="33156"/>
                    <a:stretch/>
                  </pic:blipFill>
                  <pic:spPr bwMode="auto">
                    <a:xfrm>
                      <a:off x="0" y="0"/>
                      <a:ext cx="4204800" cy="1587600"/>
                    </a:xfrm>
                    <a:prstGeom prst="rect">
                      <a:avLst/>
                    </a:prstGeom>
                    <a:ln>
                      <a:noFill/>
                    </a:ln>
                    <a:extLst>
                      <a:ext uri="{53640926-AAD7-44D8-BBD7-CCE9431645EC}">
                        <a14:shadowObscured xmlns:a14="http://schemas.microsoft.com/office/drawing/2010/main"/>
                      </a:ext>
                    </a:extLst>
                  </pic:spPr>
                </pic:pic>
              </a:graphicData>
            </a:graphic>
          </wp:inline>
        </w:drawing>
      </w:r>
    </w:p>
    <w:p w14:paraId="18C319E0" w14:textId="77777777" w:rsidR="007277CE" w:rsidRPr="00655D62" w:rsidRDefault="00E81AE7" w:rsidP="002105DB">
      <w:pPr>
        <w:jc w:val="both"/>
      </w:pPr>
      <w:r w:rsidRPr="00655D62">
        <w:t xml:space="preserve">The buttons at the bottom right of the table allow to </w:t>
      </w:r>
      <w:r w:rsidR="007277CE" w:rsidRPr="00655D62">
        <w:t>add/remove tick</w:t>
      </w:r>
      <w:r w:rsidRPr="00655D62">
        <w:t xml:space="preserve"> </w:t>
      </w:r>
      <w:r w:rsidR="007277CE" w:rsidRPr="00655D62">
        <w:t>mark</w:t>
      </w:r>
      <w:r w:rsidRPr="00655D62">
        <w:t>.</w:t>
      </w:r>
    </w:p>
    <w:p w14:paraId="0FC4676B" w14:textId="77777777" w:rsidR="00E81AE7" w:rsidRPr="00655D62" w:rsidRDefault="00E81AE7" w:rsidP="002105DB">
      <w:pPr>
        <w:jc w:val="both"/>
        <w:rPr>
          <w:b/>
        </w:rPr>
      </w:pPr>
      <w:r w:rsidRPr="00655D62">
        <w:rPr>
          <w:b/>
        </w:rPr>
        <w:t xml:space="preserve">Tick marks have the following properties </w:t>
      </w:r>
      <w:r w:rsidR="003E5EE6" w:rsidRPr="00655D62">
        <w:rPr>
          <w:b/>
        </w:rPr>
        <w:t>than can be changed for all scales or specific ones if "Design applied to" is different from "All"</w:t>
      </w:r>
      <w:r w:rsidR="007A777D" w:rsidRPr="00655D62">
        <w:rPr>
          <w:b/>
        </w:rPr>
        <w:t>:</w:t>
      </w:r>
    </w:p>
    <w:p w14:paraId="7CC01A75" w14:textId="77777777" w:rsidR="007A777D" w:rsidRPr="00655D62" w:rsidRDefault="007A777D" w:rsidP="002105DB">
      <w:pPr>
        <w:pStyle w:val="Paragraphedeliste"/>
        <w:numPr>
          <w:ilvl w:val="0"/>
          <w:numId w:val="44"/>
        </w:numPr>
        <w:jc w:val="both"/>
      </w:pPr>
      <w:r w:rsidRPr="00655D62">
        <w:rPr>
          <w:b/>
        </w:rPr>
        <w:t>Value</w:t>
      </w:r>
      <w:r w:rsidR="009A7774" w:rsidRPr="00655D62">
        <w:t>: enter a number in the boundaries of the scale to add a tick mark at this position</w:t>
      </w:r>
    </w:p>
    <w:p w14:paraId="70C3E93F" w14:textId="77777777" w:rsidR="009A7774" w:rsidRPr="00655D62" w:rsidRDefault="009A7774" w:rsidP="002105DB">
      <w:pPr>
        <w:pStyle w:val="Paragraphedeliste"/>
        <w:numPr>
          <w:ilvl w:val="0"/>
          <w:numId w:val="44"/>
        </w:numPr>
        <w:jc w:val="both"/>
      </w:pPr>
      <w:r w:rsidRPr="00655D62">
        <w:rPr>
          <w:b/>
        </w:rPr>
        <w:t>Placement</w:t>
      </w:r>
      <w:r w:rsidRPr="00655D62">
        <w:t xml:space="preserve">: click on dropdown icon to select the </w:t>
      </w:r>
      <w:r w:rsidR="00655D62" w:rsidRPr="00655D62">
        <w:t>placement</w:t>
      </w:r>
      <w:r w:rsidRPr="00655D62">
        <w:t xml:space="preserve"> of the label of the tick mark</w:t>
      </w:r>
    </w:p>
    <w:p w14:paraId="26D801B6" w14:textId="77777777" w:rsidR="009A7774" w:rsidRPr="00655D62" w:rsidRDefault="009A7774" w:rsidP="002105DB">
      <w:pPr>
        <w:pStyle w:val="Paragraphedeliste"/>
        <w:numPr>
          <w:ilvl w:val="0"/>
          <w:numId w:val="44"/>
        </w:numPr>
        <w:jc w:val="both"/>
      </w:pPr>
      <w:r w:rsidRPr="00655D62">
        <w:rPr>
          <w:b/>
        </w:rPr>
        <w:t>Label</w:t>
      </w:r>
      <w:r w:rsidRPr="00655D62">
        <w:t>: enter a label for the tick mark</w:t>
      </w:r>
    </w:p>
    <w:p w14:paraId="47C66547" w14:textId="77777777" w:rsidR="009A7774" w:rsidRPr="00655D62" w:rsidRDefault="009A7774" w:rsidP="002105DB">
      <w:pPr>
        <w:pStyle w:val="Paragraphedeliste"/>
        <w:numPr>
          <w:ilvl w:val="0"/>
          <w:numId w:val="44"/>
        </w:numPr>
        <w:jc w:val="both"/>
      </w:pPr>
      <w:r w:rsidRPr="00655D62">
        <w:rPr>
          <w:b/>
        </w:rPr>
        <w:t>Image</w:t>
      </w:r>
      <w:r w:rsidRPr="00655D62">
        <w:t>: browse for an image file to replace the label by a picture (</w:t>
      </w:r>
      <w:r w:rsidRPr="00655D62">
        <w:rPr>
          <w:color w:val="FF0000"/>
        </w:rPr>
        <w:t>experimental</w:t>
      </w:r>
      <w:r w:rsidRPr="00655D62">
        <w:t>)</w:t>
      </w:r>
    </w:p>
    <w:p w14:paraId="21283D8C" w14:textId="77777777" w:rsidR="009A7774" w:rsidRPr="00655D62" w:rsidRDefault="009A7774" w:rsidP="002105DB">
      <w:pPr>
        <w:pStyle w:val="Paragraphedeliste"/>
        <w:numPr>
          <w:ilvl w:val="0"/>
          <w:numId w:val="44"/>
        </w:numPr>
        <w:jc w:val="both"/>
      </w:pPr>
      <w:r w:rsidRPr="00655D62">
        <w:rPr>
          <w:b/>
        </w:rPr>
        <w:t>Font size</w:t>
      </w:r>
      <w:r w:rsidRPr="00655D62">
        <w:t>: enter a number corresponding to the size of the text of the label</w:t>
      </w:r>
    </w:p>
    <w:p w14:paraId="1FCDD4CA" w14:textId="77777777" w:rsidR="009A7774" w:rsidRPr="00655D62" w:rsidRDefault="009A7774" w:rsidP="002105DB">
      <w:pPr>
        <w:pStyle w:val="Paragraphedeliste"/>
        <w:numPr>
          <w:ilvl w:val="0"/>
          <w:numId w:val="44"/>
        </w:numPr>
        <w:jc w:val="both"/>
      </w:pPr>
      <w:r w:rsidRPr="00655D62">
        <w:rPr>
          <w:b/>
        </w:rPr>
        <w:t>Margin</w:t>
      </w:r>
      <w:r w:rsidRPr="00655D62">
        <w:t>: enter a number corresponding to the margin between the label and the scale</w:t>
      </w:r>
    </w:p>
    <w:p w14:paraId="36691450" w14:textId="77777777" w:rsidR="009A7774" w:rsidRPr="00655D62" w:rsidRDefault="009A7774" w:rsidP="002105DB">
      <w:pPr>
        <w:pStyle w:val="Paragraphedeliste"/>
        <w:numPr>
          <w:ilvl w:val="0"/>
          <w:numId w:val="44"/>
        </w:numPr>
        <w:jc w:val="both"/>
      </w:pPr>
      <w:r w:rsidRPr="00655D62">
        <w:rPr>
          <w:b/>
        </w:rPr>
        <w:t>Color</w:t>
      </w:r>
      <w:r w:rsidRPr="00655D62">
        <w:t>: select a color for the label</w:t>
      </w:r>
    </w:p>
    <w:p w14:paraId="783D0D1D" w14:textId="77777777" w:rsidR="003D1FB8" w:rsidRPr="00655D62" w:rsidRDefault="003D1FB8" w:rsidP="002105DB">
      <w:pPr>
        <w:pStyle w:val="Titre4"/>
        <w:jc w:val="both"/>
      </w:pPr>
      <w:r w:rsidRPr="00655D62">
        <w:t>Discrete scale</w:t>
      </w:r>
      <w:r w:rsidR="008E0375" w:rsidRPr="00655D62">
        <w:t xml:space="preserve"> properties</w:t>
      </w:r>
    </w:p>
    <w:p w14:paraId="592CF962" w14:textId="77777777" w:rsidR="00A96186" w:rsidRPr="00655D62" w:rsidRDefault="00A96186" w:rsidP="002105DB">
      <w:pPr>
        <w:jc w:val="both"/>
      </w:pPr>
      <w:r w:rsidRPr="00655D62">
        <w:t xml:space="preserve">This screen allows to change the properties related to </w:t>
      </w:r>
      <w:r w:rsidR="004C5444" w:rsidRPr="00655D62">
        <w:rPr>
          <w:b/>
        </w:rPr>
        <w:t>discrete</w:t>
      </w:r>
      <w:r w:rsidRPr="00655D62">
        <w:rPr>
          <w:b/>
        </w:rPr>
        <w:t xml:space="preserve"> scales (Hedonic test/Dynamic liking/Progressive liking/Profile/Dynamic profile/Progressive profile)</w:t>
      </w:r>
      <w:r w:rsidRPr="00655D62">
        <w:t xml:space="preserve"> controls</w:t>
      </w:r>
      <w:r w:rsidR="004C5444" w:rsidRPr="00655D62">
        <w:t>. The property are the same as continuous scales, except:</w:t>
      </w:r>
    </w:p>
    <w:p w14:paraId="2D681B84" w14:textId="77777777" w:rsidR="00A96186" w:rsidRPr="00655D62" w:rsidRDefault="00A96186" w:rsidP="002105DB">
      <w:pPr>
        <w:pStyle w:val="Paragraphedeliste"/>
        <w:numPr>
          <w:ilvl w:val="0"/>
          <w:numId w:val="43"/>
        </w:numPr>
        <w:jc w:val="both"/>
      </w:pPr>
      <w:r w:rsidRPr="00655D62">
        <w:rPr>
          <w:b/>
        </w:rPr>
        <w:t>Can uncheck</w:t>
      </w:r>
      <w:r w:rsidRPr="00655D62">
        <w:t>: click on the button to toggle between "Yes" and "No"</w:t>
      </w:r>
      <w:r w:rsidR="007277CE" w:rsidRPr="00655D62">
        <w:t xml:space="preserve"> (default)</w:t>
      </w:r>
      <w:r w:rsidRPr="00655D62">
        <w:t xml:space="preserve">. If "Yes", </w:t>
      </w:r>
      <w:r w:rsidR="007277CE" w:rsidRPr="00655D62">
        <w:t>the checkboxes can be unchecked</w:t>
      </w:r>
      <w:r w:rsidRPr="00655D62">
        <w:t>.</w:t>
      </w:r>
    </w:p>
    <w:p w14:paraId="0DF4548C" w14:textId="77777777" w:rsidR="00A96186" w:rsidRPr="00655D62" w:rsidRDefault="00A96186" w:rsidP="002105DB">
      <w:pPr>
        <w:jc w:val="both"/>
      </w:pPr>
    </w:p>
    <w:p w14:paraId="715C3E2C" w14:textId="77777777" w:rsidR="003D1FB8" w:rsidRPr="00655D62" w:rsidRDefault="003D1FB8" w:rsidP="002105DB">
      <w:pPr>
        <w:jc w:val="both"/>
      </w:pPr>
    </w:p>
    <w:p w14:paraId="7ACA0A7A" w14:textId="77777777" w:rsidR="003D1FB8" w:rsidRPr="00655D62" w:rsidRDefault="003D1FB8" w:rsidP="002105DB">
      <w:pPr>
        <w:jc w:val="both"/>
      </w:pPr>
    </w:p>
    <w:p w14:paraId="3400EB20" w14:textId="77777777" w:rsidR="00243B38" w:rsidRPr="00655D62" w:rsidRDefault="00243B38" w:rsidP="002105DB">
      <w:pPr>
        <w:pStyle w:val="Titre4"/>
        <w:jc w:val="both"/>
      </w:pPr>
      <w:r w:rsidRPr="00655D62">
        <w:lastRenderedPageBreak/>
        <w:t>Free text question</w:t>
      </w:r>
      <w:r w:rsidR="008E0375" w:rsidRPr="00655D62">
        <w:t xml:space="preserve"> properties</w:t>
      </w:r>
    </w:p>
    <w:p w14:paraId="2248E765" w14:textId="77777777" w:rsidR="00243B38" w:rsidRPr="00655D62" w:rsidRDefault="00243B38" w:rsidP="002105DB">
      <w:pPr>
        <w:jc w:val="both"/>
      </w:pPr>
      <w:r w:rsidRPr="00655D62">
        <w:drawing>
          <wp:inline distT="0" distB="0" distL="0" distR="0" wp14:anchorId="33819100" wp14:editId="0CA48F16">
            <wp:extent cx="2501808" cy="1543507"/>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930" r="72399" b="59791"/>
                    <a:stretch/>
                  </pic:blipFill>
                  <pic:spPr bwMode="auto">
                    <a:xfrm>
                      <a:off x="0" y="0"/>
                      <a:ext cx="2502000" cy="1543625"/>
                    </a:xfrm>
                    <a:prstGeom prst="rect">
                      <a:avLst/>
                    </a:prstGeom>
                    <a:ln>
                      <a:noFill/>
                    </a:ln>
                    <a:extLst>
                      <a:ext uri="{53640926-AAD7-44D8-BBD7-CCE9431645EC}">
                        <a14:shadowObscured xmlns:a14="http://schemas.microsoft.com/office/drawing/2010/main"/>
                      </a:ext>
                    </a:extLst>
                  </pic:spPr>
                </pic:pic>
              </a:graphicData>
            </a:graphic>
          </wp:inline>
        </w:drawing>
      </w:r>
    </w:p>
    <w:p w14:paraId="61E1CD14" w14:textId="77777777" w:rsidR="005A7DBE" w:rsidRPr="00655D62" w:rsidRDefault="005A7DBE" w:rsidP="002105DB">
      <w:pPr>
        <w:jc w:val="both"/>
      </w:pPr>
      <w:r w:rsidRPr="00655D62">
        <w:t>This screen allows to change the properties related to free text questions:</w:t>
      </w:r>
    </w:p>
    <w:p w14:paraId="2E856BBB" w14:textId="77777777" w:rsidR="005A7DBE" w:rsidRPr="00655D62" w:rsidRDefault="005A7DBE" w:rsidP="002105DB">
      <w:pPr>
        <w:pStyle w:val="Paragraphedeliste"/>
        <w:numPr>
          <w:ilvl w:val="0"/>
          <w:numId w:val="43"/>
        </w:numPr>
        <w:jc w:val="both"/>
      </w:pPr>
      <w:r w:rsidRPr="00655D62">
        <w:rPr>
          <w:b/>
        </w:rPr>
        <w:t>Label position</w:t>
      </w:r>
      <w:r w:rsidRPr="00655D62">
        <w:t>: click on</w:t>
      </w:r>
      <w:r w:rsidR="0084676E" w:rsidRPr="00655D62">
        <w:t xml:space="preserve"> </w:t>
      </w:r>
      <w:r w:rsidRPr="00655D62">
        <w:t>the button to select the relative position of the label of the question compared to the textbox.</w:t>
      </w:r>
    </w:p>
    <w:p w14:paraId="4F82BB40" w14:textId="77777777" w:rsidR="0084676E" w:rsidRPr="00655D62" w:rsidRDefault="0084676E" w:rsidP="002105DB">
      <w:pPr>
        <w:pStyle w:val="Paragraphedeliste"/>
        <w:numPr>
          <w:ilvl w:val="0"/>
          <w:numId w:val="43"/>
        </w:numPr>
        <w:jc w:val="both"/>
      </w:pPr>
      <w:r w:rsidRPr="00655D62">
        <w:rPr>
          <w:b/>
        </w:rPr>
        <w:t>Mask</w:t>
      </w:r>
      <w:r w:rsidRPr="00655D62">
        <w:t>: click to select a predefine mask for the answer</w:t>
      </w:r>
    </w:p>
    <w:p w14:paraId="655669AE" w14:textId="77777777" w:rsidR="0084676E" w:rsidRPr="00655D62" w:rsidRDefault="0084676E" w:rsidP="002105DB">
      <w:pPr>
        <w:pStyle w:val="Paragraphedeliste"/>
        <w:numPr>
          <w:ilvl w:val="0"/>
          <w:numId w:val="43"/>
        </w:numPr>
        <w:jc w:val="both"/>
      </w:pPr>
      <w:r w:rsidRPr="00655D62">
        <w:rPr>
          <w:b/>
        </w:rPr>
        <w:t>Custom mask</w:t>
      </w:r>
      <w:r w:rsidRPr="00655D62">
        <w:t xml:space="preserve">: enter a regular expression to define a custom mask for the </w:t>
      </w:r>
      <w:r w:rsidR="00655D62" w:rsidRPr="00655D62">
        <w:t>answer</w:t>
      </w:r>
      <w:r w:rsidRPr="00655D62">
        <w:t xml:space="preserve">. Regular expression are patterns used by string-searching algorithms, numerous examples can be </w:t>
      </w:r>
      <w:r w:rsidR="00655D62" w:rsidRPr="00655D62">
        <w:t>found</w:t>
      </w:r>
      <w:r w:rsidRPr="00655D62">
        <w:t xml:space="preserve"> on internet.</w:t>
      </w:r>
    </w:p>
    <w:p w14:paraId="3F211379" w14:textId="77777777" w:rsidR="0084676E" w:rsidRPr="00655D62" w:rsidRDefault="0084676E" w:rsidP="002105DB">
      <w:pPr>
        <w:pStyle w:val="Paragraphedeliste"/>
        <w:numPr>
          <w:ilvl w:val="0"/>
          <w:numId w:val="43"/>
        </w:numPr>
        <w:jc w:val="both"/>
      </w:pPr>
      <w:r w:rsidRPr="00655D62">
        <w:rPr>
          <w:b/>
        </w:rPr>
        <w:t>Accept return</w:t>
      </w:r>
      <w:r w:rsidRPr="00655D62">
        <w:t>: click on the button to toggle between "Yes" (default) and "No". If "No", the panelists can’t enter carriage return in the textbox.</w:t>
      </w:r>
    </w:p>
    <w:p w14:paraId="72F4EBEF" w14:textId="77777777" w:rsidR="00243B38" w:rsidRPr="00655D62" w:rsidRDefault="00243B38" w:rsidP="002105DB">
      <w:pPr>
        <w:pStyle w:val="Titre4"/>
        <w:jc w:val="both"/>
      </w:pPr>
      <w:r w:rsidRPr="00655D62">
        <w:t>Multiple answers question</w:t>
      </w:r>
      <w:r w:rsidR="008E0375" w:rsidRPr="00655D62">
        <w:t xml:space="preserve"> properties</w:t>
      </w:r>
    </w:p>
    <w:p w14:paraId="390C2E01" w14:textId="77777777" w:rsidR="00243B38" w:rsidRPr="00655D62" w:rsidRDefault="00243B38" w:rsidP="002105DB">
      <w:pPr>
        <w:jc w:val="both"/>
      </w:pPr>
      <w:r w:rsidRPr="00655D62">
        <w:drawing>
          <wp:inline distT="0" distB="0" distL="0" distR="0" wp14:anchorId="2011E98E" wp14:editId="6A39A6A7">
            <wp:extent cx="2491105" cy="1711757"/>
            <wp:effectExtent l="0" t="0" r="4445" b="317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735" r="72508" b="56681"/>
                    <a:stretch/>
                  </pic:blipFill>
                  <pic:spPr bwMode="auto">
                    <a:xfrm>
                      <a:off x="0" y="0"/>
                      <a:ext cx="2491200" cy="1711822"/>
                    </a:xfrm>
                    <a:prstGeom prst="rect">
                      <a:avLst/>
                    </a:prstGeom>
                    <a:ln>
                      <a:noFill/>
                    </a:ln>
                    <a:extLst>
                      <a:ext uri="{53640926-AAD7-44D8-BBD7-CCE9431645EC}">
                        <a14:shadowObscured xmlns:a14="http://schemas.microsoft.com/office/drawing/2010/main"/>
                      </a:ext>
                    </a:extLst>
                  </pic:spPr>
                </pic:pic>
              </a:graphicData>
            </a:graphic>
          </wp:inline>
        </w:drawing>
      </w:r>
    </w:p>
    <w:p w14:paraId="234DB1B5" w14:textId="77777777" w:rsidR="009C47AD" w:rsidRPr="00655D62" w:rsidRDefault="009C47AD" w:rsidP="002105DB">
      <w:pPr>
        <w:jc w:val="both"/>
      </w:pPr>
      <w:r w:rsidRPr="00655D62">
        <w:t>This screen allows to change the properties related to multiple answers questions:</w:t>
      </w:r>
    </w:p>
    <w:p w14:paraId="76A74252" w14:textId="77777777" w:rsidR="0084676E" w:rsidRPr="00655D62" w:rsidRDefault="0084676E" w:rsidP="002105DB">
      <w:pPr>
        <w:pStyle w:val="Paragraphedeliste"/>
        <w:numPr>
          <w:ilvl w:val="0"/>
          <w:numId w:val="43"/>
        </w:numPr>
        <w:jc w:val="both"/>
      </w:pPr>
      <w:r w:rsidRPr="00655D62">
        <w:rPr>
          <w:b/>
        </w:rPr>
        <w:t>List</w:t>
      </w:r>
      <w:r w:rsidRPr="00655D62">
        <w:t>: click on the button to edit the values of the answers (see below).</w:t>
      </w:r>
    </w:p>
    <w:p w14:paraId="09A82E44" w14:textId="77777777" w:rsidR="0084676E" w:rsidRPr="00655D62" w:rsidRDefault="0084676E" w:rsidP="002105DB">
      <w:pPr>
        <w:pStyle w:val="Paragraphedeliste"/>
        <w:numPr>
          <w:ilvl w:val="0"/>
          <w:numId w:val="43"/>
        </w:numPr>
        <w:jc w:val="both"/>
      </w:pPr>
      <w:r w:rsidRPr="00655D62">
        <w:rPr>
          <w:b/>
        </w:rPr>
        <w:t>Min/max number of answers</w:t>
      </w:r>
      <w:r w:rsidRPr="00655D62">
        <w:t>: enter a number or click on the plus/minus symbol to change the values.</w:t>
      </w:r>
    </w:p>
    <w:p w14:paraId="14039E87" w14:textId="77777777" w:rsidR="0084676E" w:rsidRPr="00655D62" w:rsidRDefault="0084676E" w:rsidP="002105DB">
      <w:pPr>
        <w:pStyle w:val="Paragraphedeliste"/>
        <w:numPr>
          <w:ilvl w:val="0"/>
          <w:numId w:val="43"/>
        </w:numPr>
        <w:jc w:val="both"/>
      </w:pPr>
      <w:r w:rsidRPr="00655D62">
        <w:rPr>
          <w:b/>
        </w:rPr>
        <w:t>Randomize answer</w:t>
      </w:r>
      <w:r w:rsidRPr="00655D62">
        <w:t>: click on the button to toggle between "Yes" and "No" (default).</w:t>
      </w:r>
    </w:p>
    <w:p w14:paraId="69E560E1" w14:textId="77777777" w:rsidR="00243B38" w:rsidRPr="00655D62" w:rsidRDefault="0084676E" w:rsidP="002105DB">
      <w:pPr>
        <w:jc w:val="both"/>
      </w:pPr>
      <w:r w:rsidRPr="00655D62">
        <w:lastRenderedPageBreak/>
        <w:drawing>
          <wp:inline distT="0" distB="0" distL="0" distR="0" wp14:anchorId="40BB4C1B" wp14:editId="6C636FD0">
            <wp:extent cx="4204800" cy="1497600"/>
            <wp:effectExtent l="0" t="0" r="5715" b="762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6397" t="36785" r="27172" b="33826"/>
                    <a:stretch/>
                  </pic:blipFill>
                  <pic:spPr bwMode="auto">
                    <a:xfrm>
                      <a:off x="0" y="0"/>
                      <a:ext cx="4204800" cy="1497600"/>
                    </a:xfrm>
                    <a:prstGeom prst="rect">
                      <a:avLst/>
                    </a:prstGeom>
                    <a:ln>
                      <a:noFill/>
                    </a:ln>
                    <a:extLst>
                      <a:ext uri="{53640926-AAD7-44D8-BBD7-CCE9431645EC}">
                        <a14:shadowObscured xmlns:a14="http://schemas.microsoft.com/office/drawing/2010/main"/>
                      </a:ext>
                    </a:extLst>
                  </pic:spPr>
                </pic:pic>
              </a:graphicData>
            </a:graphic>
          </wp:inline>
        </w:drawing>
      </w:r>
    </w:p>
    <w:p w14:paraId="1FC28EA7" w14:textId="77777777" w:rsidR="009C47AD" w:rsidRPr="00655D62" w:rsidRDefault="009C47AD" w:rsidP="002105DB">
      <w:pPr>
        <w:jc w:val="both"/>
      </w:pPr>
      <w:r w:rsidRPr="00655D62">
        <w:t>The buttons at the bottom right of the table allow to add/remove answers</w:t>
      </w:r>
      <w:r w:rsidR="003C2CE1" w:rsidRPr="00655D62">
        <w:t>. The first column corresponds to the value that will be saved in the data, the second column is the displayed text.</w:t>
      </w:r>
    </w:p>
    <w:p w14:paraId="05E75A43" w14:textId="77777777" w:rsidR="006E7F4D" w:rsidRPr="00655D62" w:rsidRDefault="006E7F4D" w:rsidP="002105DB">
      <w:pPr>
        <w:pStyle w:val="Titre4"/>
        <w:jc w:val="both"/>
      </w:pPr>
      <w:r w:rsidRPr="00655D62">
        <w:t>Single answer question</w:t>
      </w:r>
      <w:r w:rsidR="008E0375" w:rsidRPr="00655D62">
        <w:t xml:space="preserve"> properties</w:t>
      </w:r>
    </w:p>
    <w:p w14:paraId="177E7BA8" w14:textId="77777777" w:rsidR="006E7F4D" w:rsidRPr="00655D62" w:rsidRDefault="006E7F4D" w:rsidP="002105DB">
      <w:pPr>
        <w:jc w:val="both"/>
      </w:pPr>
      <w:r w:rsidRPr="00655D62">
        <w:drawing>
          <wp:inline distT="0" distB="0" distL="0" distR="0" wp14:anchorId="3DC56DC2" wp14:editId="5A10743B">
            <wp:extent cx="2490772" cy="1689811"/>
            <wp:effectExtent l="0" t="0" r="5080" b="571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930" r="72508" b="56924"/>
                    <a:stretch/>
                  </pic:blipFill>
                  <pic:spPr bwMode="auto">
                    <a:xfrm>
                      <a:off x="0" y="0"/>
                      <a:ext cx="2491200" cy="1690102"/>
                    </a:xfrm>
                    <a:prstGeom prst="rect">
                      <a:avLst/>
                    </a:prstGeom>
                    <a:ln>
                      <a:noFill/>
                    </a:ln>
                    <a:extLst>
                      <a:ext uri="{53640926-AAD7-44D8-BBD7-CCE9431645EC}">
                        <a14:shadowObscured xmlns:a14="http://schemas.microsoft.com/office/drawing/2010/main"/>
                      </a:ext>
                    </a:extLst>
                  </pic:spPr>
                </pic:pic>
              </a:graphicData>
            </a:graphic>
          </wp:inline>
        </w:drawing>
      </w:r>
    </w:p>
    <w:p w14:paraId="6A5AA229" w14:textId="77777777" w:rsidR="003C2CE1" w:rsidRPr="00655D62" w:rsidRDefault="003C2CE1" w:rsidP="002105DB">
      <w:pPr>
        <w:jc w:val="both"/>
      </w:pPr>
      <w:r w:rsidRPr="00655D62">
        <w:t>This screen allows to change the properties related to single answer questions:</w:t>
      </w:r>
    </w:p>
    <w:p w14:paraId="320BFFB3" w14:textId="77777777" w:rsidR="003C2CE1" w:rsidRPr="00655D62" w:rsidRDefault="003C2CE1" w:rsidP="002105DB">
      <w:pPr>
        <w:pStyle w:val="Paragraphedeliste"/>
        <w:numPr>
          <w:ilvl w:val="0"/>
          <w:numId w:val="43"/>
        </w:numPr>
        <w:jc w:val="both"/>
      </w:pPr>
      <w:r w:rsidRPr="00655D62">
        <w:rPr>
          <w:b/>
        </w:rPr>
        <w:t>Answers list</w:t>
      </w:r>
      <w:r w:rsidRPr="00655D62">
        <w:t>: click on the button to select the source of the values of the answers: experimental design or list (as with multiple answers questions)</w:t>
      </w:r>
    </w:p>
    <w:p w14:paraId="115D32B9" w14:textId="77777777" w:rsidR="003C2CE1" w:rsidRPr="00655D62" w:rsidRDefault="003C2CE1" w:rsidP="002105DB">
      <w:pPr>
        <w:pStyle w:val="Paragraphedeliste"/>
        <w:numPr>
          <w:ilvl w:val="0"/>
          <w:numId w:val="43"/>
        </w:numPr>
        <w:jc w:val="both"/>
      </w:pPr>
      <w:r w:rsidRPr="00655D62">
        <w:rPr>
          <w:b/>
        </w:rPr>
        <w:t>Default text</w:t>
      </w:r>
      <w:r w:rsidRPr="00655D62">
        <w:t>: enter a text to replace the default text displayed in the dropdown list when there is no selected value.</w:t>
      </w:r>
    </w:p>
    <w:p w14:paraId="3F6F9BA1" w14:textId="77777777" w:rsidR="003C2CE1" w:rsidRPr="00655D62" w:rsidRDefault="003C2CE1" w:rsidP="002105DB">
      <w:pPr>
        <w:pStyle w:val="Paragraphedeliste"/>
        <w:numPr>
          <w:ilvl w:val="0"/>
          <w:numId w:val="43"/>
        </w:numPr>
        <w:jc w:val="both"/>
      </w:pPr>
      <w:r w:rsidRPr="00655D62">
        <w:rPr>
          <w:b/>
        </w:rPr>
        <w:t>Experimental design</w:t>
      </w:r>
      <w:r w:rsidRPr="00655D62">
        <w:t>: click on the button to select the experimental design (if "Answers list=experimental design")</w:t>
      </w:r>
    </w:p>
    <w:p w14:paraId="37B240B6" w14:textId="77777777" w:rsidR="003C2CE1" w:rsidRPr="00655D62" w:rsidRDefault="003C2CE1" w:rsidP="002105DB">
      <w:pPr>
        <w:pStyle w:val="Paragraphedeliste"/>
        <w:numPr>
          <w:ilvl w:val="0"/>
          <w:numId w:val="43"/>
        </w:numPr>
        <w:jc w:val="both"/>
      </w:pPr>
      <w:r w:rsidRPr="00655D62">
        <w:rPr>
          <w:b/>
        </w:rPr>
        <w:t>Mandatory</w:t>
      </w:r>
      <w:r w:rsidRPr="00655D62">
        <w:t>: click on the button to toggle between "Yes" and "No" (default).</w:t>
      </w:r>
    </w:p>
    <w:p w14:paraId="4C695C0F" w14:textId="77777777" w:rsidR="003C2CE1" w:rsidRPr="00655D62" w:rsidRDefault="003C2CE1" w:rsidP="002105DB">
      <w:pPr>
        <w:jc w:val="both"/>
      </w:pPr>
    </w:p>
    <w:p w14:paraId="00FD9268" w14:textId="77777777" w:rsidR="00AE01AF" w:rsidRPr="00655D62" w:rsidRDefault="00AE01AF" w:rsidP="002105DB">
      <w:pPr>
        <w:jc w:val="both"/>
      </w:pPr>
    </w:p>
    <w:p w14:paraId="1AE642ED" w14:textId="77777777" w:rsidR="003D1FB8" w:rsidRPr="00655D62" w:rsidRDefault="003D1FB8" w:rsidP="002105DB">
      <w:pPr>
        <w:jc w:val="both"/>
      </w:pPr>
    </w:p>
    <w:p w14:paraId="0EA238D9" w14:textId="77777777" w:rsidR="00AE01AF" w:rsidRPr="00655D62" w:rsidRDefault="00AE01AF" w:rsidP="002105DB">
      <w:pPr>
        <w:pStyle w:val="Titre1"/>
        <w:jc w:val="both"/>
      </w:pPr>
      <w:bookmarkStart w:id="8" w:name="_Toc83997194"/>
      <w:r w:rsidRPr="00655D62">
        <w:lastRenderedPageBreak/>
        <w:t>Upload tab</w:t>
      </w:r>
      <w:bookmarkEnd w:id="8"/>
    </w:p>
    <w:p w14:paraId="006B8509" w14:textId="77777777" w:rsidR="00AE01AF" w:rsidRPr="00655D62" w:rsidRDefault="00096A9C" w:rsidP="002105DB">
      <w:pPr>
        <w:jc w:val="both"/>
      </w:pPr>
      <w:r w:rsidRPr="00655D62">
        <w:drawing>
          <wp:inline distT="0" distB="0" distL="0" distR="0" wp14:anchorId="4447E395" wp14:editId="14F2B767">
            <wp:extent cx="5797550" cy="2926080"/>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7550" cy="2926080"/>
                    </a:xfrm>
                    <a:prstGeom prst="rect">
                      <a:avLst/>
                    </a:prstGeom>
                  </pic:spPr>
                </pic:pic>
              </a:graphicData>
            </a:graphic>
          </wp:inline>
        </w:drawing>
      </w:r>
    </w:p>
    <w:p w14:paraId="37DB5BD6" w14:textId="77777777" w:rsidR="00B40616" w:rsidRPr="00655D62" w:rsidRDefault="00363868" w:rsidP="002105DB">
      <w:pPr>
        <w:jc w:val="both"/>
      </w:pPr>
      <w:r w:rsidRPr="00655D62">
        <w:t>This screen displays information about the deployment:</w:t>
      </w:r>
    </w:p>
    <w:p w14:paraId="755EED5B" w14:textId="77777777" w:rsidR="00363868" w:rsidRPr="00655D62" w:rsidRDefault="00363868" w:rsidP="002105DB">
      <w:pPr>
        <w:pStyle w:val="Paragraphedeliste"/>
        <w:numPr>
          <w:ilvl w:val="0"/>
          <w:numId w:val="31"/>
        </w:numPr>
        <w:jc w:val="both"/>
      </w:pPr>
      <w:r w:rsidRPr="00655D62">
        <w:rPr>
          <w:b/>
        </w:rPr>
        <w:t>Description</w:t>
      </w:r>
      <w:r w:rsidRPr="00655D62">
        <w:t>: optional description for the deployment</w:t>
      </w:r>
    </w:p>
    <w:p w14:paraId="55C4AA21" w14:textId="77777777" w:rsidR="00363868" w:rsidRPr="00655D62" w:rsidRDefault="00363868" w:rsidP="002105DB">
      <w:pPr>
        <w:pStyle w:val="Paragraphedeliste"/>
        <w:numPr>
          <w:ilvl w:val="0"/>
          <w:numId w:val="31"/>
        </w:numPr>
        <w:jc w:val="both"/>
      </w:pPr>
      <w:r w:rsidRPr="00655D62">
        <w:rPr>
          <w:b/>
        </w:rPr>
        <w:t>Server code</w:t>
      </w:r>
      <w:r w:rsidRPr="00655D62">
        <w:t>: code associated to the upload (the code that will be ask to the panelists along with his subject doe and password), automatically created after the session is deployed</w:t>
      </w:r>
    </w:p>
    <w:p w14:paraId="74BF8761" w14:textId="77777777" w:rsidR="00363868" w:rsidRPr="00655D62" w:rsidRDefault="00363868" w:rsidP="002105DB">
      <w:pPr>
        <w:pStyle w:val="Paragraphedeliste"/>
        <w:numPr>
          <w:ilvl w:val="0"/>
          <w:numId w:val="31"/>
        </w:numPr>
        <w:jc w:val="both"/>
      </w:pPr>
      <w:r w:rsidRPr="00655D62">
        <w:rPr>
          <w:b/>
        </w:rPr>
        <w:t>Expiration date</w:t>
      </w:r>
      <w:r w:rsidRPr="00655D62">
        <w:t>: date on which the session will be automatically deleted on the server (see "</w:t>
      </w:r>
      <w:r w:rsidRPr="00655D62">
        <w:rPr>
          <w:b/>
        </w:rPr>
        <w:t xml:space="preserve"> Delete a deployed session"</w:t>
      </w:r>
      <w:r w:rsidRPr="00655D62">
        <w:t>)</w:t>
      </w:r>
    </w:p>
    <w:p w14:paraId="72B99ACF" w14:textId="77777777" w:rsidR="00363868" w:rsidRPr="00655D62" w:rsidRDefault="00655D62" w:rsidP="002105DB">
      <w:pPr>
        <w:pStyle w:val="Paragraphedeliste"/>
        <w:numPr>
          <w:ilvl w:val="0"/>
          <w:numId w:val="31"/>
        </w:numPr>
        <w:jc w:val="both"/>
      </w:pPr>
      <w:r w:rsidRPr="00655D62">
        <w:rPr>
          <w:b/>
        </w:rPr>
        <w:t>Panelists’</w:t>
      </w:r>
      <w:r w:rsidR="00363868" w:rsidRPr="00655D62">
        <w:rPr>
          <w:b/>
        </w:rPr>
        <w:t xml:space="preserve"> codes display</w:t>
      </w:r>
      <w:r w:rsidR="00363868" w:rsidRPr="00655D62">
        <w:t xml:space="preserve">: </w:t>
      </w:r>
    </w:p>
    <w:p w14:paraId="5574D9BB" w14:textId="77777777" w:rsidR="00363868" w:rsidRPr="00655D62" w:rsidRDefault="00363868" w:rsidP="002105DB">
      <w:pPr>
        <w:pStyle w:val="Paragraphedeliste"/>
        <w:numPr>
          <w:ilvl w:val="1"/>
          <w:numId w:val="31"/>
        </w:numPr>
        <w:jc w:val="both"/>
      </w:pPr>
      <w:r w:rsidRPr="00655D62">
        <w:rPr>
          <w:b/>
        </w:rPr>
        <w:t>Never show panelists codes</w:t>
      </w:r>
      <w:r w:rsidRPr="00655D62">
        <w:t xml:space="preserve">: the panelists will have to enter </w:t>
      </w:r>
      <w:r w:rsidR="00B304BA" w:rsidRPr="00655D62">
        <w:t>their codes to access the session</w:t>
      </w:r>
    </w:p>
    <w:p w14:paraId="7ED1AF60" w14:textId="77777777" w:rsidR="00B304BA" w:rsidRPr="00655D62" w:rsidRDefault="00B304BA" w:rsidP="002105DB">
      <w:pPr>
        <w:pStyle w:val="Paragraphedeliste"/>
        <w:numPr>
          <w:ilvl w:val="1"/>
          <w:numId w:val="31"/>
        </w:numPr>
        <w:jc w:val="both"/>
      </w:pPr>
      <w:r w:rsidRPr="00655D62">
        <w:rPr>
          <w:b/>
        </w:rPr>
        <w:t>Show codes of panelists who have not started their sessions</w:t>
      </w:r>
      <w:r w:rsidRPr="00655D62">
        <w:t xml:space="preserve">: the panelist will select their codes in a drop-down list, only codes of panelists with no progress in the session </w:t>
      </w:r>
      <w:r w:rsidR="00655D62" w:rsidRPr="00655D62">
        <w:t>will be</w:t>
      </w:r>
      <w:r w:rsidRPr="00655D62">
        <w:t xml:space="preserve"> displayed</w:t>
      </w:r>
    </w:p>
    <w:p w14:paraId="4D41EAEA" w14:textId="77777777" w:rsidR="00B304BA" w:rsidRPr="00655D62" w:rsidRDefault="00B304BA" w:rsidP="002105DB">
      <w:pPr>
        <w:pStyle w:val="Paragraphedeliste"/>
        <w:numPr>
          <w:ilvl w:val="1"/>
          <w:numId w:val="31"/>
        </w:numPr>
        <w:jc w:val="both"/>
      </w:pPr>
      <w:r w:rsidRPr="00655D62">
        <w:rPr>
          <w:b/>
        </w:rPr>
        <w:t>Show codes of panelists who have not completed their sessions</w:t>
      </w:r>
      <w:r w:rsidRPr="00655D62">
        <w:t>: the panelist will select their codes in a drop-down list, all codes of panelists will be displayed (</w:t>
      </w:r>
      <w:r w:rsidRPr="00655D62">
        <w:rPr>
          <w:color w:val="FF0000"/>
        </w:rPr>
        <w:t>risk of simultaneous connections</w:t>
      </w:r>
      <w:r w:rsidRPr="00655D62">
        <w:t>)</w:t>
      </w:r>
    </w:p>
    <w:p w14:paraId="74DDE25B" w14:textId="77777777" w:rsidR="00363868" w:rsidRPr="00655D62" w:rsidRDefault="00363868" w:rsidP="002105DB">
      <w:pPr>
        <w:pStyle w:val="Paragraphedeliste"/>
        <w:numPr>
          <w:ilvl w:val="0"/>
          <w:numId w:val="31"/>
        </w:numPr>
        <w:jc w:val="both"/>
      </w:pPr>
      <w:r w:rsidRPr="00655D62">
        <w:rPr>
          <w:b/>
        </w:rPr>
        <w:t>Anonymous login</w:t>
      </w:r>
      <w:r w:rsidRPr="00655D62">
        <w:t>: experimental</w:t>
      </w:r>
    </w:p>
    <w:p w14:paraId="7F41A49B" w14:textId="77777777" w:rsidR="00363868" w:rsidRPr="00655D62" w:rsidRDefault="00363868" w:rsidP="002105DB">
      <w:pPr>
        <w:pStyle w:val="Paragraphedeliste"/>
        <w:numPr>
          <w:ilvl w:val="0"/>
          <w:numId w:val="31"/>
        </w:numPr>
        <w:jc w:val="both"/>
      </w:pPr>
      <w:r w:rsidRPr="00655D62">
        <w:rPr>
          <w:b/>
        </w:rPr>
        <w:t>Password for local mode</w:t>
      </w:r>
      <w:r w:rsidRPr="00655D62">
        <w:t>: experimental</w:t>
      </w:r>
    </w:p>
    <w:p w14:paraId="1454CFB6" w14:textId="77777777" w:rsidR="00363868" w:rsidRPr="00655D62" w:rsidRDefault="00363868" w:rsidP="002105DB">
      <w:pPr>
        <w:pStyle w:val="Paragraphedeliste"/>
        <w:numPr>
          <w:ilvl w:val="0"/>
          <w:numId w:val="31"/>
        </w:numPr>
        <w:jc w:val="both"/>
      </w:pPr>
      <w:r w:rsidRPr="00655D62">
        <w:rPr>
          <w:b/>
        </w:rPr>
        <w:t>Min time between connections (hours):</w:t>
      </w:r>
      <w:r w:rsidRPr="00655D62">
        <w:t xml:space="preserve"> min time required for a panelist between two access to the same session</w:t>
      </w:r>
    </w:p>
    <w:p w14:paraId="14B14745" w14:textId="77777777" w:rsidR="00C11466" w:rsidRPr="00655D62" w:rsidRDefault="00C11466" w:rsidP="002105DB">
      <w:pPr>
        <w:jc w:val="both"/>
      </w:pPr>
      <w:r w:rsidRPr="00655D62">
        <w:lastRenderedPageBreak/>
        <w:drawing>
          <wp:inline distT="0" distB="0" distL="0" distR="0" wp14:anchorId="3E72AFF4" wp14:editId="50D4ECB2">
            <wp:extent cx="987371" cy="304113"/>
            <wp:effectExtent l="0" t="0" r="381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152" t="90695" r="45032" b="3931"/>
                    <a:stretch/>
                  </pic:blipFill>
                  <pic:spPr bwMode="auto">
                    <a:xfrm>
                      <a:off x="0" y="0"/>
                      <a:ext cx="995803" cy="306710"/>
                    </a:xfrm>
                    <a:prstGeom prst="rect">
                      <a:avLst/>
                    </a:prstGeom>
                    <a:ln>
                      <a:noFill/>
                    </a:ln>
                    <a:extLst>
                      <a:ext uri="{53640926-AAD7-44D8-BBD7-CCE9431645EC}">
                        <a14:shadowObscured xmlns:a14="http://schemas.microsoft.com/office/drawing/2010/main"/>
                      </a:ext>
                    </a:extLst>
                  </pic:spPr>
                </pic:pic>
              </a:graphicData>
            </a:graphic>
          </wp:inline>
        </w:drawing>
      </w:r>
    </w:p>
    <w:p w14:paraId="7007E6D9" w14:textId="77777777" w:rsidR="00363868" w:rsidRPr="00655D62" w:rsidRDefault="00363868" w:rsidP="002105DB">
      <w:pPr>
        <w:jc w:val="both"/>
      </w:pPr>
      <w:r w:rsidRPr="00655D62">
        <w:t>From left to right, the buttons allow to:</w:t>
      </w:r>
    </w:p>
    <w:p w14:paraId="7A30094A" w14:textId="77777777" w:rsidR="00CF296B" w:rsidRPr="00655D62" w:rsidRDefault="00363868" w:rsidP="002105DB">
      <w:pPr>
        <w:pStyle w:val="Paragraphedeliste"/>
        <w:numPr>
          <w:ilvl w:val="0"/>
          <w:numId w:val="35"/>
        </w:numPr>
        <w:jc w:val="both"/>
        <w:rPr>
          <w:b/>
        </w:rPr>
      </w:pPr>
      <w:r w:rsidRPr="00655D62">
        <w:rPr>
          <w:b/>
        </w:rPr>
        <w:t>Deploy an undeployed session</w:t>
      </w:r>
    </w:p>
    <w:p w14:paraId="1FE162D5" w14:textId="77777777" w:rsidR="00363868" w:rsidRPr="00655D62" w:rsidRDefault="00363868" w:rsidP="002105DB">
      <w:pPr>
        <w:pStyle w:val="Paragraphedeliste"/>
        <w:numPr>
          <w:ilvl w:val="0"/>
          <w:numId w:val="35"/>
        </w:numPr>
        <w:jc w:val="both"/>
        <w:rPr>
          <w:b/>
        </w:rPr>
      </w:pPr>
      <w:r w:rsidRPr="00655D62">
        <w:rPr>
          <w:b/>
        </w:rPr>
        <w:t>Update a deployed session</w:t>
      </w:r>
    </w:p>
    <w:p w14:paraId="24993E1A" w14:textId="77777777" w:rsidR="00CF296B" w:rsidRPr="00655D62" w:rsidRDefault="00363868" w:rsidP="002105DB">
      <w:pPr>
        <w:pStyle w:val="Paragraphedeliste"/>
        <w:numPr>
          <w:ilvl w:val="0"/>
          <w:numId w:val="35"/>
        </w:numPr>
        <w:jc w:val="both"/>
        <w:rPr>
          <w:b/>
        </w:rPr>
      </w:pPr>
      <w:r w:rsidRPr="00655D62">
        <w:rPr>
          <w:b/>
        </w:rPr>
        <w:t xml:space="preserve">Delete a deployed session </w:t>
      </w:r>
    </w:p>
    <w:p w14:paraId="25F0322E" w14:textId="77777777" w:rsidR="00CF296B" w:rsidRPr="00655D62" w:rsidRDefault="00CF296B" w:rsidP="002105DB">
      <w:pPr>
        <w:pStyle w:val="Titre2"/>
        <w:jc w:val="both"/>
      </w:pPr>
      <w:r w:rsidRPr="00655D62">
        <w:t>Deploy an undeployed session</w:t>
      </w:r>
    </w:p>
    <w:p w14:paraId="0AC1D42C" w14:textId="77777777" w:rsidR="000C2756" w:rsidRPr="00655D62" w:rsidRDefault="000C2756" w:rsidP="002105DB">
      <w:pPr>
        <w:jc w:val="both"/>
      </w:pPr>
      <w:r w:rsidRPr="00655D62">
        <w:t>This button allows to make the session available on Internet for the panelists.</w:t>
      </w:r>
    </w:p>
    <w:p w14:paraId="48F55E12" w14:textId="77777777" w:rsidR="00CF296B" w:rsidRPr="00655D62" w:rsidRDefault="00CF296B" w:rsidP="002105DB">
      <w:pPr>
        <w:jc w:val="both"/>
        <w:rPr>
          <w:b/>
        </w:rPr>
      </w:pPr>
      <w:r w:rsidRPr="00655D62">
        <w:rPr>
          <w:b/>
          <w:color w:val="FF0000"/>
        </w:rPr>
        <w:t>Once the session has been customized, it has to be deployed to be made accessible to panelists on the internet.</w:t>
      </w:r>
    </w:p>
    <w:p w14:paraId="0826BA53" w14:textId="77777777" w:rsidR="00CF296B" w:rsidRPr="00655D62" w:rsidRDefault="00CF296B" w:rsidP="002105DB">
      <w:pPr>
        <w:pStyle w:val="Titre2"/>
        <w:jc w:val="both"/>
      </w:pPr>
      <w:r w:rsidRPr="00655D62">
        <w:t>Update a deployed session</w:t>
      </w:r>
    </w:p>
    <w:p w14:paraId="50C6B733" w14:textId="77777777" w:rsidR="000C2756" w:rsidRPr="00655D62" w:rsidRDefault="000C2756" w:rsidP="002105DB">
      <w:pPr>
        <w:jc w:val="both"/>
      </w:pPr>
      <w:r w:rsidRPr="00655D62">
        <w:t>This button allows to update a previously deployed session.</w:t>
      </w:r>
    </w:p>
    <w:p w14:paraId="726F1071" w14:textId="77777777" w:rsidR="00CF296B" w:rsidRPr="00655D62" w:rsidRDefault="000C2756" w:rsidP="002105DB">
      <w:pPr>
        <w:jc w:val="both"/>
      </w:pPr>
      <w:r w:rsidRPr="00655D62">
        <w:rPr>
          <w:b/>
          <w:color w:val="FF0000"/>
        </w:rPr>
        <w:t>W</w:t>
      </w:r>
      <w:r w:rsidR="00CF296B" w:rsidRPr="00655D62">
        <w:rPr>
          <w:b/>
          <w:color w:val="FF0000"/>
        </w:rPr>
        <w:t>hen changes have been made on a deployed session, the session must be updated in order to have the changes applied for the panelists. A session that has already be accessed by a panelist cannot be updated</w:t>
      </w:r>
    </w:p>
    <w:p w14:paraId="29D6B4FD" w14:textId="77777777" w:rsidR="00363868" w:rsidRPr="00655D62" w:rsidRDefault="00CF296B" w:rsidP="002105DB">
      <w:pPr>
        <w:pStyle w:val="Titre2"/>
        <w:jc w:val="both"/>
      </w:pPr>
      <w:r w:rsidRPr="00655D62">
        <w:t>Delete a deployed session</w:t>
      </w:r>
    </w:p>
    <w:p w14:paraId="2CEA2427" w14:textId="77777777" w:rsidR="000C2756" w:rsidRPr="00655D62" w:rsidRDefault="000C2756" w:rsidP="002105DB">
      <w:pPr>
        <w:jc w:val="both"/>
      </w:pPr>
      <w:r w:rsidRPr="00655D62">
        <w:t>This button allows to delete a previously deployed session.</w:t>
      </w:r>
    </w:p>
    <w:p w14:paraId="2D79C8A2" w14:textId="77777777" w:rsidR="00CF296B" w:rsidRPr="00655D62" w:rsidRDefault="000C2756" w:rsidP="002105DB">
      <w:pPr>
        <w:jc w:val="both"/>
      </w:pPr>
      <w:r w:rsidRPr="00655D62">
        <w:rPr>
          <w:b/>
          <w:color w:val="FF0000"/>
        </w:rPr>
        <w:t>A</w:t>
      </w:r>
      <w:r w:rsidR="00CF296B" w:rsidRPr="00655D62">
        <w:rPr>
          <w:b/>
          <w:color w:val="FF0000"/>
        </w:rPr>
        <w:t xml:space="preserve"> deleted session can no longer be assessed by the panelists and all data are removed from the server. The session itself is still available for the panel leader, as well as the data present in the data tab that have been </w:t>
      </w:r>
      <w:r w:rsidR="00655D62" w:rsidRPr="00655D62">
        <w:rPr>
          <w:b/>
          <w:color w:val="FF0000"/>
        </w:rPr>
        <w:t>downloaded</w:t>
      </w:r>
      <w:r w:rsidR="00CF296B" w:rsidRPr="00655D62">
        <w:rPr>
          <w:b/>
          <w:color w:val="FF0000"/>
        </w:rPr>
        <w:t xml:space="preserve"> from the monitoring tab</w:t>
      </w:r>
      <w:r w:rsidR="00CF296B" w:rsidRPr="00655D62">
        <w:rPr>
          <w:b/>
        </w:rPr>
        <w:t>.</w:t>
      </w:r>
    </w:p>
    <w:p w14:paraId="3412A7E0" w14:textId="77777777" w:rsidR="0036107E" w:rsidRPr="00655D62" w:rsidRDefault="0036107E" w:rsidP="002105DB">
      <w:pPr>
        <w:jc w:val="both"/>
      </w:pPr>
      <w:r w:rsidRPr="00655D62">
        <w:br w:type="page"/>
      </w:r>
    </w:p>
    <w:p w14:paraId="4ABEF89E" w14:textId="77777777" w:rsidR="00C11466" w:rsidRPr="00655D62" w:rsidRDefault="0036107E" w:rsidP="002105DB">
      <w:pPr>
        <w:pStyle w:val="Titre1"/>
        <w:jc w:val="both"/>
      </w:pPr>
      <w:bookmarkStart w:id="9" w:name="_Toc83997195"/>
      <w:r w:rsidRPr="00655D62">
        <w:lastRenderedPageBreak/>
        <w:t>Monitoring tab</w:t>
      </w:r>
      <w:bookmarkEnd w:id="9"/>
    </w:p>
    <w:p w14:paraId="1B54A0BD" w14:textId="77777777" w:rsidR="0036107E" w:rsidRPr="00655D62" w:rsidRDefault="00100CDA" w:rsidP="002105DB">
      <w:pPr>
        <w:jc w:val="both"/>
      </w:pPr>
      <w:r w:rsidRPr="00655D62">
        <w:drawing>
          <wp:inline distT="0" distB="0" distL="0" distR="0" wp14:anchorId="13894654" wp14:editId="145BB9F1">
            <wp:extent cx="5797550" cy="292608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7550" cy="2926080"/>
                    </a:xfrm>
                    <a:prstGeom prst="rect">
                      <a:avLst/>
                    </a:prstGeom>
                  </pic:spPr>
                </pic:pic>
              </a:graphicData>
            </a:graphic>
          </wp:inline>
        </w:drawing>
      </w:r>
    </w:p>
    <w:p w14:paraId="18A73640" w14:textId="77777777" w:rsidR="00C92F72" w:rsidRPr="00655D62" w:rsidRDefault="00C92F72" w:rsidP="002105DB">
      <w:pPr>
        <w:jc w:val="both"/>
      </w:pPr>
      <w:r w:rsidRPr="00655D62">
        <w:t>This screen displays information about the progress of the panelists in the deployed sessions:</w:t>
      </w:r>
    </w:p>
    <w:p w14:paraId="61D8E294" w14:textId="77777777" w:rsidR="00C92F72" w:rsidRPr="00655D62" w:rsidRDefault="00C92F72" w:rsidP="002105DB">
      <w:pPr>
        <w:pStyle w:val="Paragraphedeliste"/>
        <w:numPr>
          <w:ilvl w:val="0"/>
          <w:numId w:val="32"/>
        </w:numPr>
        <w:jc w:val="both"/>
      </w:pPr>
      <w:r w:rsidRPr="00655D62">
        <w:rPr>
          <w:b/>
        </w:rPr>
        <w:t>Code</w:t>
      </w:r>
      <w:r w:rsidR="00E628CE" w:rsidRPr="00655D62">
        <w:t>: panelist code</w:t>
      </w:r>
    </w:p>
    <w:p w14:paraId="587943D9" w14:textId="77777777" w:rsidR="00C92F72" w:rsidRPr="00655D62" w:rsidRDefault="00C92F72" w:rsidP="002105DB">
      <w:pPr>
        <w:pStyle w:val="Paragraphedeliste"/>
        <w:numPr>
          <w:ilvl w:val="0"/>
          <w:numId w:val="32"/>
        </w:numPr>
        <w:jc w:val="both"/>
      </w:pPr>
      <w:r w:rsidRPr="00655D62">
        <w:rPr>
          <w:b/>
        </w:rPr>
        <w:t>Email</w:t>
      </w:r>
      <w:r w:rsidR="00E628CE" w:rsidRPr="00655D62">
        <w:t>: email of the panelist</w:t>
      </w:r>
    </w:p>
    <w:p w14:paraId="3F2CADE1" w14:textId="77777777" w:rsidR="00C92F72" w:rsidRPr="00655D62" w:rsidRDefault="00C92F72" w:rsidP="002105DB">
      <w:pPr>
        <w:pStyle w:val="Paragraphedeliste"/>
        <w:numPr>
          <w:ilvl w:val="0"/>
          <w:numId w:val="32"/>
        </w:numPr>
        <w:jc w:val="both"/>
      </w:pPr>
      <w:r w:rsidRPr="00655D62">
        <w:rPr>
          <w:b/>
        </w:rPr>
        <w:t>Last access</w:t>
      </w:r>
      <w:r w:rsidR="00E628CE" w:rsidRPr="00655D62">
        <w:t>: date/time of the last access of the panelist to the session</w:t>
      </w:r>
    </w:p>
    <w:p w14:paraId="3017669B" w14:textId="77777777" w:rsidR="00C92F72" w:rsidRPr="00655D62" w:rsidRDefault="00C92F72" w:rsidP="002105DB">
      <w:pPr>
        <w:pStyle w:val="Paragraphedeliste"/>
        <w:numPr>
          <w:ilvl w:val="0"/>
          <w:numId w:val="32"/>
        </w:numPr>
        <w:jc w:val="both"/>
      </w:pPr>
      <w:r w:rsidRPr="00655D62">
        <w:rPr>
          <w:b/>
        </w:rPr>
        <w:t>Progress</w:t>
      </w:r>
      <w:r w:rsidR="00E628CE" w:rsidRPr="00655D62">
        <w:t>: current progress of the panelist</w:t>
      </w:r>
    </w:p>
    <w:p w14:paraId="0CC8284C" w14:textId="77777777" w:rsidR="00C92F72" w:rsidRPr="00655D62" w:rsidRDefault="00C92F72" w:rsidP="002105DB">
      <w:pPr>
        <w:pStyle w:val="Paragraphedeliste"/>
        <w:numPr>
          <w:ilvl w:val="0"/>
          <w:numId w:val="32"/>
        </w:numPr>
        <w:jc w:val="both"/>
      </w:pPr>
      <w:r w:rsidRPr="00655D62">
        <w:rPr>
          <w:b/>
        </w:rPr>
        <w:t>Products</w:t>
      </w:r>
      <w:r w:rsidR="00E628CE" w:rsidRPr="00655D62">
        <w:t>: number of products evaluated by the panelist</w:t>
      </w:r>
    </w:p>
    <w:p w14:paraId="75BE92DE" w14:textId="77777777" w:rsidR="00C92F72" w:rsidRPr="00655D62" w:rsidRDefault="00C92F72" w:rsidP="002105DB">
      <w:pPr>
        <w:pStyle w:val="Paragraphedeliste"/>
        <w:numPr>
          <w:ilvl w:val="0"/>
          <w:numId w:val="32"/>
        </w:numPr>
        <w:jc w:val="both"/>
      </w:pPr>
      <w:r w:rsidRPr="00655D62">
        <w:rPr>
          <w:b/>
        </w:rPr>
        <w:t>Mail status</w:t>
      </w:r>
      <w:r w:rsidR="00E628CE" w:rsidRPr="00655D62">
        <w:t>: status of the mail (sent/not sent)</w:t>
      </w:r>
    </w:p>
    <w:p w14:paraId="2B1555BF" w14:textId="77777777" w:rsidR="00C92F72" w:rsidRPr="00655D62" w:rsidRDefault="00C92F72" w:rsidP="002105DB">
      <w:pPr>
        <w:pStyle w:val="Paragraphedeliste"/>
        <w:numPr>
          <w:ilvl w:val="0"/>
          <w:numId w:val="32"/>
        </w:numPr>
        <w:jc w:val="both"/>
      </w:pPr>
      <w:r w:rsidRPr="00655D62">
        <w:rPr>
          <w:b/>
        </w:rPr>
        <w:t>URL</w:t>
      </w:r>
      <w:r w:rsidR="00E628CE" w:rsidRPr="00655D62">
        <w:t xml:space="preserve">: URL to access the session. </w:t>
      </w:r>
      <w:r w:rsidR="001711BC" w:rsidRPr="00655D62">
        <w:t>Clicking on the</w:t>
      </w:r>
      <w:r w:rsidR="00E628CE" w:rsidRPr="00655D62">
        <w:t xml:space="preserve"> first </w:t>
      </w:r>
      <w:r w:rsidR="001711BC" w:rsidRPr="00655D62">
        <w:t xml:space="preserve">icon allows to access to the session </w:t>
      </w:r>
      <w:r w:rsidR="00E628CE" w:rsidRPr="00655D62">
        <w:t xml:space="preserve">as a panelist, </w:t>
      </w:r>
      <w:r w:rsidR="001711BC" w:rsidRPr="00655D62">
        <w:t>clicking on the second one icon allows to access to the session as a panel leader, with additional rights such as skipping timers and imperative answers</w:t>
      </w:r>
      <w:r w:rsidR="00F06F3E" w:rsidRPr="00655D62">
        <w:t xml:space="preserve"> (see below)</w:t>
      </w:r>
      <w:r w:rsidR="001711BC" w:rsidRPr="00655D62">
        <w:t>.</w:t>
      </w:r>
    </w:p>
    <w:p w14:paraId="6C87470B" w14:textId="77777777" w:rsidR="003A0FEF" w:rsidRPr="00655D62" w:rsidRDefault="00100CDA" w:rsidP="002105DB">
      <w:pPr>
        <w:jc w:val="both"/>
      </w:pPr>
      <w:r w:rsidRPr="00655D62">
        <w:drawing>
          <wp:inline distT="0" distB="0" distL="0" distR="0" wp14:anchorId="1DF91996" wp14:editId="78574A75">
            <wp:extent cx="1608667" cy="381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3867" t="93749" r="43647" b="390"/>
                    <a:stretch/>
                  </pic:blipFill>
                  <pic:spPr bwMode="auto">
                    <a:xfrm>
                      <a:off x="0" y="0"/>
                      <a:ext cx="1609803" cy="381269"/>
                    </a:xfrm>
                    <a:prstGeom prst="rect">
                      <a:avLst/>
                    </a:prstGeom>
                    <a:ln>
                      <a:noFill/>
                    </a:ln>
                    <a:extLst>
                      <a:ext uri="{53640926-AAD7-44D8-BBD7-CCE9431645EC}">
                        <a14:shadowObscured xmlns:a14="http://schemas.microsoft.com/office/drawing/2010/main"/>
                      </a:ext>
                    </a:extLst>
                  </pic:spPr>
                </pic:pic>
              </a:graphicData>
            </a:graphic>
          </wp:inline>
        </w:drawing>
      </w:r>
    </w:p>
    <w:p w14:paraId="1CBD55DA" w14:textId="77777777" w:rsidR="00C92F72" w:rsidRPr="00655D62" w:rsidRDefault="00C92F72" w:rsidP="002105DB">
      <w:pPr>
        <w:jc w:val="both"/>
      </w:pPr>
      <w:r w:rsidRPr="00655D62">
        <w:t>From left to right, the buttons allow to:</w:t>
      </w:r>
    </w:p>
    <w:p w14:paraId="2693528E" w14:textId="77777777" w:rsidR="00C92F72" w:rsidRPr="00655D62" w:rsidRDefault="00C92F72" w:rsidP="002105DB">
      <w:pPr>
        <w:pStyle w:val="Paragraphedeliste"/>
        <w:numPr>
          <w:ilvl w:val="0"/>
          <w:numId w:val="33"/>
        </w:numPr>
        <w:jc w:val="both"/>
        <w:rPr>
          <w:b/>
        </w:rPr>
      </w:pPr>
      <w:r w:rsidRPr="00655D62">
        <w:rPr>
          <w:b/>
        </w:rPr>
        <w:t>Export a memo</w:t>
      </w:r>
    </w:p>
    <w:p w14:paraId="7CD2DA90" w14:textId="77777777" w:rsidR="00C92F72" w:rsidRPr="00655D62" w:rsidRDefault="00C92F72" w:rsidP="002105DB">
      <w:pPr>
        <w:pStyle w:val="Paragraphedeliste"/>
        <w:numPr>
          <w:ilvl w:val="0"/>
          <w:numId w:val="33"/>
        </w:numPr>
        <w:jc w:val="both"/>
        <w:rPr>
          <w:b/>
        </w:rPr>
      </w:pPr>
      <w:r w:rsidRPr="00655D62">
        <w:rPr>
          <w:b/>
        </w:rPr>
        <w:t>Send a mail to the selected panelists</w:t>
      </w:r>
    </w:p>
    <w:p w14:paraId="4017C35E" w14:textId="77777777" w:rsidR="00C92F72" w:rsidRPr="00655D62" w:rsidRDefault="00C92F72" w:rsidP="002105DB">
      <w:pPr>
        <w:pStyle w:val="Paragraphedeliste"/>
        <w:numPr>
          <w:ilvl w:val="0"/>
          <w:numId w:val="33"/>
        </w:numPr>
        <w:jc w:val="both"/>
        <w:rPr>
          <w:b/>
        </w:rPr>
      </w:pPr>
      <w:r w:rsidRPr="00655D62">
        <w:rPr>
          <w:b/>
        </w:rPr>
        <w:t>Reset progress from the selected panelists</w:t>
      </w:r>
    </w:p>
    <w:p w14:paraId="6AAECD21" w14:textId="77777777" w:rsidR="00C92F72" w:rsidRPr="00655D62" w:rsidRDefault="00C92F72" w:rsidP="002105DB">
      <w:pPr>
        <w:pStyle w:val="Paragraphedeliste"/>
        <w:numPr>
          <w:ilvl w:val="0"/>
          <w:numId w:val="33"/>
        </w:numPr>
        <w:jc w:val="both"/>
        <w:rPr>
          <w:b/>
        </w:rPr>
      </w:pPr>
      <w:r w:rsidRPr="00655D62">
        <w:rPr>
          <w:b/>
        </w:rPr>
        <w:t>Download progress</w:t>
      </w:r>
    </w:p>
    <w:p w14:paraId="4F005EFA" w14:textId="77777777" w:rsidR="00CF296B" w:rsidRPr="00655D62" w:rsidRDefault="00CF296B" w:rsidP="002105DB">
      <w:pPr>
        <w:pStyle w:val="Titre2"/>
        <w:jc w:val="both"/>
      </w:pPr>
      <w:r w:rsidRPr="00655D62">
        <w:lastRenderedPageBreak/>
        <w:t>Export a memo</w:t>
      </w:r>
    </w:p>
    <w:p w14:paraId="5C487D8D" w14:textId="77777777" w:rsidR="00CF296B" w:rsidRPr="00655D62" w:rsidRDefault="00C47D1F" w:rsidP="002105DB">
      <w:pPr>
        <w:jc w:val="both"/>
      </w:pPr>
      <w:r w:rsidRPr="00655D62">
        <w:t>Export information about subjects</w:t>
      </w:r>
      <w:r w:rsidR="00B65748" w:rsidRPr="00655D62">
        <w:t xml:space="preserve"> (code, URL, etc.), </w:t>
      </w:r>
      <w:r w:rsidRPr="00655D62">
        <w:t>products</w:t>
      </w:r>
      <w:r w:rsidR="00B65748" w:rsidRPr="00655D62">
        <w:t xml:space="preserve"> (codes, labels, order)</w:t>
      </w:r>
      <w:r w:rsidRPr="00655D62">
        <w:t xml:space="preserve"> and attributes </w:t>
      </w:r>
      <w:r w:rsidR="00B65748" w:rsidRPr="00655D62">
        <w:t xml:space="preserve">(codes, labels, order) </w:t>
      </w:r>
      <w:r w:rsidRPr="00655D62">
        <w:t>in a single</w:t>
      </w:r>
      <w:r w:rsidR="00B65748" w:rsidRPr="00655D62">
        <w:t xml:space="preserve"> multi-tabs</w:t>
      </w:r>
      <w:r w:rsidRPr="00655D62">
        <w:t xml:space="preserve"> XLSX file.</w:t>
      </w:r>
    </w:p>
    <w:p w14:paraId="6405772B" w14:textId="77777777" w:rsidR="00CF296B" w:rsidRPr="00655D62" w:rsidRDefault="00CF296B" w:rsidP="002105DB">
      <w:pPr>
        <w:pStyle w:val="Titre2"/>
        <w:jc w:val="both"/>
      </w:pPr>
      <w:r w:rsidRPr="00655D62">
        <w:t>Send a mail to the selected panelists</w:t>
      </w:r>
    </w:p>
    <w:p w14:paraId="40B98A82" w14:textId="77777777" w:rsidR="00C92F72" w:rsidRPr="00655D62" w:rsidRDefault="00C92F72" w:rsidP="002105DB">
      <w:pPr>
        <w:jc w:val="both"/>
      </w:pPr>
      <w:r w:rsidRPr="00655D62">
        <w:drawing>
          <wp:inline distT="0" distB="0" distL="0" distR="0" wp14:anchorId="47D068D5" wp14:editId="215296D0">
            <wp:extent cx="2681662" cy="2653587"/>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6492" t="10672" r="27238" b="7937"/>
                    <a:stretch/>
                  </pic:blipFill>
                  <pic:spPr bwMode="auto">
                    <a:xfrm>
                      <a:off x="0" y="0"/>
                      <a:ext cx="2682548" cy="2654464"/>
                    </a:xfrm>
                    <a:prstGeom prst="rect">
                      <a:avLst/>
                    </a:prstGeom>
                    <a:ln>
                      <a:noFill/>
                    </a:ln>
                    <a:extLst>
                      <a:ext uri="{53640926-AAD7-44D8-BBD7-CCE9431645EC}">
                        <a14:shadowObscured xmlns:a14="http://schemas.microsoft.com/office/drawing/2010/main"/>
                      </a:ext>
                    </a:extLst>
                  </pic:spPr>
                </pic:pic>
              </a:graphicData>
            </a:graphic>
          </wp:inline>
        </w:drawing>
      </w:r>
    </w:p>
    <w:p w14:paraId="2903678F" w14:textId="77777777" w:rsidR="0075265A" w:rsidRPr="00655D62" w:rsidRDefault="0075265A" w:rsidP="002105DB">
      <w:pPr>
        <w:jc w:val="both"/>
      </w:pPr>
      <w:r w:rsidRPr="00655D62">
        <w:t>This screen allows to customize the mail that will be send to the selected panelists</w:t>
      </w:r>
      <w:r w:rsidR="00BA1028" w:rsidRPr="00655D62">
        <w:t>:</w:t>
      </w:r>
    </w:p>
    <w:p w14:paraId="02A8939F" w14:textId="77777777" w:rsidR="0075265A" w:rsidRPr="00655D62" w:rsidRDefault="0075265A" w:rsidP="002105DB">
      <w:pPr>
        <w:pStyle w:val="Paragraphedeliste"/>
        <w:numPr>
          <w:ilvl w:val="0"/>
          <w:numId w:val="45"/>
        </w:numPr>
        <w:jc w:val="both"/>
      </w:pPr>
      <w:r w:rsidRPr="00655D62">
        <w:rPr>
          <w:b/>
        </w:rPr>
        <w:t>Mail template</w:t>
      </w:r>
      <w:r w:rsidRPr="00655D62">
        <w:t>: show the list of mail templates having be saved when the checkbox "Save as mail template" has been checked.</w:t>
      </w:r>
    </w:p>
    <w:p w14:paraId="1833F6DB" w14:textId="77777777" w:rsidR="0075265A" w:rsidRPr="00655D62" w:rsidRDefault="0075265A" w:rsidP="002105DB">
      <w:pPr>
        <w:pStyle w:val="Paragraphedeliste"/>
        <w:numPr>
          <w:ilvl w:val="0"/>
          <w:numId w:val="45"/>
        </w:numPr>
        <w:jc w:val="both"/>
      </w:pPr>
      <w:r w:rsidRPr="00655D62">
        <w:rPr>
          <w:b/>
        </w:rPr>
        <w:t>Return mail address</w:t>
      </w:r>
      <w:r w:rsidRPr="00655D62">
        <w:t xml:space="preserve">: mail address to be used when a panelist </w:t>
      </w:r>
      <w:r w:rsidR="00655D62" w:rsidRPr="00655D62">
        <w:t>replies</w:t>
      </w:r>
      <w:r w:rsidRPr="00655D62">
        <w:t xml:space="preserve"> to a session link.</w:t>
      </w:r>
    </w:p>
    <w:p w14:paraId="1C91FCF7" w14:textId="77777777" w:rsidR="0075265A" w:rsidRPr="00655D62" w:rsidRDefault="0075265A" w:rsidP="002105DB">
      <w:pPr>
        <w:pStyle w:val="Paragraphedeliste"/>
        <w:numPr>
          <w:ilvl w:val="0"/>
          <w:numId w:val="45"/>
        </w:numPr>
        <w:jc w:val="both"/>
      </w:pPr>
      <w:r w:rsidRPr="00655D62">
        <w:rPr>
          <w:b/>
        </w:rPr>
        <w:t>Display name</w:t>
      </w:r>
      <w:r w:rsidRPr="00655D62">
        <w:t>: name displayed in the field "from"</w:t>
      </w:r>
    </w:p>
    <w:p w14:paraId="27A24C33" w14:textId="77777777" w:rsidR="0075265A" w:rsidRPr="00655D62" w:rsidRDefault="0075265A" w:rsidP="002105DB">
      <w:pPr>
        <w:pStyle w:val="Paragraphedeliste"/>
        <w:numPr>
          <w:ilvl w:val="0"/>
          <w:numId w:val="45"/>
        </w:numPr>
        <w:jc w:val="both"/>
      </w:pPr>
      <w:r w:rsidRPr="00655D62">
        <w:rPr>
          <w:b/>
        </w:rPr>
        <w:t>Mail subject</w:t>
      </w:r>
      <w:r w:rsidRPr="00655D62">
        <w:t>: text displayed in the field "subject"</w:t>
      </w:r>
    </w:p>
    <w:p w14:paraId="18520A69" w14:textId="77777777" w:rsidR="0075265A" w:rsidRPr="00655D62" w:rsidRDefault="0075265A" w:rsidP="002105DB">
      <w:pPr>
        <w:pStyle w:val="Paragraphedeliste"/>
        <w:numPr>
          <w:ilvl w:val="0"/>
          <w:numId w:val="45"/>
        </w:numPr>
        <w:jc w:val="both"/>
      </w:pPr>
      <w:r w:rsidRPr="00655D62">
        <w:rPr>
          <w:b/>
        </w:rPr>
        <w:t>Body</w:t>
      </w:r>
      <w:r w:rsidRPr="00655D62">
        <w:t>: text displayed in the body of the mail</w:t>
      </w:r>
    </w:p>
    <w:p w14:paraId="1E66155E" w14:textId="77777777" w:rsidR="00CF296B" w:rsidRPr="00655D62" w:rsidRDefault="00CF296B" w:rsidP="002105DB">
      <w:pPr>
        <w:pStyle w:val="Titre2"/>
        <w:jc w:val="both"/>
      </w:pPr>
      <w:r w:rsidRPr="00655D62">
        <w:t>Reset progress from the selected panelists</w:t>
      </w:r>
    </w:p>
    <w:p w14:paraId="4D4E8BF7" w14:textId="77777777" w:rsidR="005A49CC" w:rsidRPr="00655D62" w:rsidRDefault="005A49CC" w:rsidP="002105DB">
      <w:pPr>
        <w:jc w:val="both"/>
      </w:pPr>
      <w:r w:rsidRPr="00655D62">
        <w:drawing>
          <wp:inline distT="0" distB="0" distL="0" distR="0" wp14:anchorId="78705E75" wp14:editId="09E4B7DA">
            <wp:extent cx="2686050" cy="762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6452" t="39720" r="27218" b="36916"/>
                    <a:stretch/>
                  </pic:blipFill>
                  <pic:spPr bwMode="auto">
                    <a:xfrm>
                      <a:off x="0" y="0"/>
                      <a:ext cx="2686050" cy="762000"/>
                    </a:xfrm>
                    <a:prstGeom prst="rect">
                      <a:avLst/>
                    </a:prstGeom>
                    <a:ln>
                      <a:noFill/>
                    </a:ln>
                    <a:extLst>
                      <a:ext uri="{53640926-AAD7-44D8-BBD7-CCE9431645EC}">
                        <a14:shadowObscured xmlns:a14="http://schemas.microsoft.com/office/drawing/2010/main"/>
                      </a:ext>
                    </a:extLst>
                  </pic:spPr>
                </pic:pic>
              </a:graphicData>
            </a:graphic>
          </wp:inline>
        </w:drawing>
      </w:r>
    </w:p>
    <w:p w14:paraId="595C743F" w14:textId="77777777" w:rsidR="005A49CC" w:rsidRPr="00655D62" w:rsidRDefault="005A49CC" w:rsidP="002105DB">
      <w:pPr>
        <w:jc w:val="both"/>
      </w:pPr>
      <w:r w:rsidRPr="00655D62">
        <w:t>This screen allows:</w:t>
      </w:r>
    </w:p>
    <w:p w14:paraId="4AE475D8" w14:textId="77777777" w:rsidR="005A49CC" w:rsidRPr="00655D62" w:rsidRDefault="005F5041" w:rsidP="002105DB">
      <w:pPr>
        <w:pStyle w:val="Paragraphedeliste"/>
        <w:numPr>
          <w:ilvl w:val="0"/>
          <w:numId w:val="36"/>
        </w:numPr>
        <w:jc w:val="both"/>
      </w:pPr>
      <w:r w:rsidRPr="00655D62">
        <w:t xml:space="preserve">To </w:t>
      </w:r>
      <w:r w:rsidRPr="00655D62">
        <w:rPr>
          <w:b/>
        </w:rPr>
        <w:t>r</w:t>
      </w:r>
      <w:r w:rsidR="005A49CC" w:rsidRPr="00655D62">
        <w:rPr>
          <w:b/>
        </w:rPr>
        <w:t>eset the progress of the selected panelists</w:t>
      </w:r>
      <w:r w:rsidR="005A49CC" w:rsidRPr="00655D62">
        <w:t xml:space="preserve"> (</w:t>
      </w:r>
      <w:r w:rsidRPr="00655D62">
        <w:t>put them on the first screen of the session, discarding previous progress and data)</w:t>
      </w:r>
    </w:p>
    <w:p w14:paraId="3989BAF5" w14:textId="77777777" w:rsidR="005F5041" w:rsidRPr="00655D62" w:rsidRDefault="005F5041" w:rsidP="002105DB">
      <w:pPr>
        <w:pStyle w:val="Paragraphedeliste"/>
        <w:numPr>
          <w:ilvl w:val="0"/>
          <w:numId w:val="36"/>
        </w:numPr>
        <w:jc w:val="both"/>
      </w:pPr>
      <w:r w:rsidRPr="00655D62">
        <w:lastRenderedPageBreak/>
        <w:t xml:space="preserve">And/or to </w:t>
      </w:r>
      <w:r w:rsidRPr="00655D62">
        <w:rPr>
          <w:b/>
        </w:rPr>
        <w:t>reset the minimum time between 2 connections</w:t>
      </w:r>
      <w:r w:rsidRPr="00655D62">
        <w:t xml:space="preserve"> (as if the panelist never connected)</w:t>
      </w:r>
    </w:p>
    <w:p w14:paraId="73D61A86" w14:textId="77777777" w:rsidR="00CF296B" w:rsidRPr="00655D62" w:rsidRDefault="00CF296B" w:rsidP="002105DB">
      <w:pPr>
        <w:pStyle w:val="Titre2"/>
        <w:jc w:val="both"/>
      </w:pPr>
      <w:r w:rsidRPr="00655D62">
        <w:t>Download progress</w:t>
      </w:r>
    </w:p>
    <w:p w14:paraId="77C4787E" w14:textId="77777777" w:rsidR="00F06F3E" w:rsidRPr="00655D62" w:rsidRDefault="006042F9" w:rsidP="002105DB">
      <w:pPr>
        <w:jc w:val="both"/>
      </w:pPr>
      <w:r w:rsidRPr="00655D62">
        <w:t xml:space="preserve">Clicking on this button allows to </w:t>
      </w:r>
      <w:r w:rsidRPr="00655D62">
        <w:rPr>
          <w:b/>
        </w:rPr>
        <w:t>refresh the progress of the panelists and to download the associated data</w:t>
      </w:r>
      <w:r w:rsidRPr="00655D62">
        <w:t xml:space="preserve"> (that will be available in the data tab). </w:t>
      </w:r>
    </w:p>
    <w:p w14:paraId="474F76AE" w14:textId="77777777" w:rsidR="00F06F3E" w:rsidRPr="00655D62" w:rsidRDefault="00F06F3E" w:rsidP="002105DB">
      <w:pPr>
        <w:pStyle w:val="Titre2"/>
        <w:jc w:val="both"/>
      </w:pPr>
      <w:r w:rsidRPr="00655D62">
        <w:t>access to the session as a panel leader</w:t>
      </w:r>
    </w:p>
    <w:p w14:paraId="4E88C342" w14:textId="77777777" w:rsidR="00D641AB" w:rsidRPr="00655D62" w:rsidRDefault="00F06F3E" w:rsidP="002105DB">
      <w:pPr>
        <w:jc w:val="both"/>
      </w:pPr>
      <w:r w:rsidRPr="00655D62">
        <w:drawing>
          <wp:inline distT="0" distB="0" distL="0" distR="0" wp14:anchorId="266DD7BA" wp14:editId="5EF9B084">
            <wp:extent cx="5797550" cy="2926080"/>
            <wp:effectExtent l="0" t="0" r="0" b="762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7550" cy="2926080"/>
                    </a:xfrm>
                    <a:prstGeom prst="rect">
                      <a:avLst/>
                    </a:prstGeom>
                  </pic:spPr>
                </pic:pic>
              </a:graphicData>
            </a:graphic>
          </wp:inline>
        </w:drawing>
      </w:r>
      <w:r w:rsidR="00D641AB" w:rsidRPr="00655D62">
        <w:br w:type="page"/>
      </w:r>
      <w:r w:rsidRPr="00655D62">
        <w:lastRenderedPageBreak/>
        <w:drawing>
          <wp:inline distT="0" distB="0" distL="0" distR="0" wp14:anchorId="2BF5AFC4" wp14:editId="0B64B6B1">
            <wp:extent cx="1044000" cy="378000"/>
            <wp:effectExtent l="0" t="0" r="3810" b="317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88518" b="91747"/>
                    <a:stretch/>
                  </pic:blipFill>
                  <pic:spPr bwMode="auto">
                    <a:xfrm>
                      <a:off x="0" y="0"/>
                      <a:ext cx="1044000" cy="378000"/>
                    </a:xfrm>
                    <a:prstGeom prst="rect">
                      <a:avLst/>
                    </a:prstGeom>
                    <a:ln>
                      <a:noFill/>
                    </a:ln>
                    <a:extLst>
                      <a:ext uri="{53640926-AAD7-44D8-BBD7-CCE9431645EC}">
                        <a14:shadowObscured xmlns:a14="http://schemas.microsoft.com/office/drawing/2010/main"/>
                      </a:ext>
                    </a:extLst>
                  </pic:spPr>
                </pic:pic>
              </a:graphicData>
            </a:graphic>
          </wp:inline>
        </w:drawing>
      </w:r>
    </w:p>
    <w:p w14:paraId="6FB790D8" w14:textId="77777777" w:rsidR="00F06F3E" w:rsidRPr="00655D62" w:rsidRDefault="00F06F3E" w:rsidP="002105DB">
      <w:pPr>
        <w:jc w:val="both"/>
      </w:pPr>
      <w:r w:rsidRPr="00655D62">
        <w:t>When a session is accessed as a panel leader, the buttons, from left to right, allow to:</w:t>
      </w:r>
    </w:p>
    <w:p w14:paraId="703C8E73" w14:textId="77777777" w:rsidR="00F06F3E" w:rsidRPr="00655D62" w:rsidRDefault="00CD17E7" w:rsidP="002105DB">
      <w:pPr>
        <w:pStyle w:val="Paragraphedeliste"/>
        <w:numPr>
          <w:ilvl w:val="0"/>
          <w:numId w:val="41"/>
        </w:numPr>
        <w:jc w:val="both"/>
        <w:rPr>
          <w:b/>
        </w:rPr>
      </w:pPr>
      <w:r w:rsidRPr="00655D62">
        <w:rPr>
          <w:b/>
        </w:rPr>
        <w:t>Get information on the current screen</w:t>
      </w:r>
    </w:p>
    <w:p w14:paraId="5E31C5D7" w14:textId="77777777" w:rsidR="00CD17E7" w:rsidRPr="00655D62" w:rsidRDefault="00CD17E7" w:rsidP="002105DB">
      <w:pPr>
        <w:pStyle w:val="Paragraphedeliste"/>
        <w:numPr>
          <w:ilvl w:val="0"/>
          <w:numId w:val="41"/>
        </w:numPr>
        <w:jc w:val="both"/>
        <w:rPr>
          <w:b/>
        </w:rPr>
      </w:pPr>
      <w:r w:rsidRPr="00655D62">
        <w:rPr>
          <w:b/>
        </w:rPr>
        <w:t>Go to first screen</w:t>
      </w:r>
    </w:p>
    <w:p w14:paraId="367FB0E2" w14:textId="77777777" w:rsidR="00CD17E7" w:rsidRPr="00655D62" w:rsidRDefault="00CD17E7" w:rsidP="002105DB">
      <w:pPr>
        <w:pStyle w:val="Paragraphedeliste"/>
        <w:numPr>
          <w:ilvl w:val="0"/>
          <w:numId w:val="41"/>
        </w:numPr>
        <w:jc w:val="both"/>
        <w:rPr>
          <w:b/>
        </w:rPr>
      </w:pPr>
      <w:r w:rsidRPr="00655D62">
        <w:rPr>
          <w:b/>
        </w:rPr>
        <w:t>Go to previous screen</w:t>
      </w:r>
    </w:p>
    <w:p w14:paraId="5BB19788" w14:textId="77777777" w:rsidR="00CD17E7" w:rsidRPr="00655D62" w:rsidRDefault="00CD17E7" w:rsidP="002105DB">
      <w:pPr>
        <w:pStyle w:val="Paragraphedeliste"/>
        <w:numPr>
          <w:ilvl w:val="0"/>
          <w:numId w:val="41"/>
        </w:numPr>
        <w:jc w:val="both"/>
        <w:rPr>
          <w:b/>
        </w:rPr>
      </w:pPr>
      <w:r w:rsidRPr="00655D62">
        <w:rPr>
          <w:b/>
        </w:rPr>
        <w:t>Go to next screen</w:t>
      </w:r>
    </w:p>
    <w:p w14:paraId="470F168B" w14:textId="77777777" w:rsidR="00CD17E7" w:rsidRPr="00655D62" w:rsidRDefault="00CD17E7" w:rsidP="002105DB">
      <w:pPr>
        <w:pStyle w:val="Paragraphedeliste"/>
        <w:numPr>
          <w:ilvl w:val="0"/>
          <w:numId w:val="41"/>
        </w:numPr>
        <w:jc w:val="both"/>
        <w:rPr>
          <w:b/>
        </w:rPr>
      </w:pPr>
      <w:r w:rsidRPr="00655D62">
        <w:rPr>
          <w:b/>
        </w:rPr>
        <w:t>Go to last screen</w:t>
      </w:r>
    </w:p>
    <w:p w14:paraId="28E0C00B" w14:textId="77777777" w:rsidR="00CD17E7" w:rsidRPr="00655D62" w:rsidRDefault="00CD17E7" w:rsidP="002105DB">
      <w:pPr>
        <w:pStyle w:val="Paragraphedeliste"/>
        <w:numPr>
          <w:ilvl w:val="0"/>
          <w:numId w:val="41"/>
        </w:numPr>
        <w:jc w:val="both"/>
      </w:pPr>
      <w:r w:rsidRPr="00655D62">
        <w:rPr>
          <w:b/>
        </w:rPr>
        <w:t>Position the panelist to the current page</w:t>
      </w:r>
      <w:r w:rsidRPr="00655D62">
        <w:t xml:space="preserve"> (discarding his previous progress)</w:t>
      </w:r>
    </w:p>
    <w:p w14:paraId="51342EE7" w14:textId="77777777" w:rsidR="00CD17E7" w:rsidRPr="00655D62" w:rsidRDefault="00CD17E7" w:rsidP="002105DB">
      <w:pPr>
        <w:pStyle w:val="Paragraphedeliste"/>
        <w:numPr>
          <w:ilvl w:val="0"/>
          <w:numId w:val="41"/>
        </w:numPr>
        <w:jc w:val="both"/>
      </w:pPr>
      <w:r w:rsidRPr="00655D62">
        <w:rPr>
          <w:b/>
        </w:rPr>
        <w:t>Save the session as a local file</w:t>
      </w:r>
      <w:r w:rsidRPr="00655D62">
        <w:t xml:space="preserve"> (see TimeSens for panelists)</w:t>
      </w:r>
    </w:p>
    <w:p w14:paraId="59F823A4" w14:textId="77777777" w:rsidR="003A0FEF" w:rsidRPr="00655D62" w:rsidRDefault="00D641AB" w:rsidP="002105DB">
      <w:pPr>
        <w:pStyle w:val="Titre1"/>
        <w:jc w:val="both"/>
      </w:pPr>
      <w:bookmarkStart w:id="10" w:name="_Toc83997196"/>
      <w:r w:rsidRPr="00655D62">
        <w:lastRenderedPageBreak/>
        <w:t>Data tab</w:t>
      </w:r>
      <w:bookmarkEnd w:id="10"/>
    </w:p>
    <w:p w14:paraId="1F7C2E9C" w14:textId="77777777" w:rsidR="00D641AB" w:rsidRPr="00655D62" w:rsidRDefault="00DB6E4C" w:rsidP="002105DB">
      <w:pPr>
        <w:jc w:val="both"/>
      </w:pPr>
      <w:r w:rsidRPr="00655D62">
        <w:drawing>
          <wp:inline distT="0" distB="0" distL="0" distR="0" wp14:anchorId="31C15887" wp14:editId="616DFDAB">
            <wp:extent cx="5797550" cy="292608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7550" cy="2926080"/>
                    </a:xfrm>
                    <a:prstGeom prst="rect">
                      <a:avLst/>
                    </a:prstGeom>
                  </pic:spPr>
                </pic:pic>
              </a:graphicData>
            </a:graphic>
          </wp:inline>
        </w:drawing>
      </w:r>
    </w:p>
    <w:p w14:paraId="7A14DCF4" w14:textId="77777777" w:rsidR="004A68E6" w:rsidRPr="00655D62" w:rsidRDefault="004A68E6" w:rsidP="002105DB">
      <w:pPr>
        <w:jc w:val="both"/>
      </w:pPr>
      <w:r w:rsidRPr="00655D62">
        <w:t>This screen displays information about the collected data</w:t>
      </w:r>
      <w:r w:rsidR="00424D86" w:rsidRPr="00655D62">
        <w:t>, depending on the data type.</w:t>
      </w:r>
    </w:p>
    <w:p w14:paraId="0D6D6505" w14:textId="77777777" w:rsidR="004A68E6" w:rsidRPr="00655D62" w:rsidRDefault="004A68E6" w:rsidP="002105DB">
      <w:pPr>
        <w:jc w:val="both"/>
      </w:pPr>
      <w:r w:rsidRPr="00655D62">
        <w:t>There is one tab by data type.</w:t>
      </w:r>
    </w:p>
    <w:p w14:paraId="38C92558" w14:textId="77777777" w:rsidR="004A68E6" w:rsidRPr="00655D62" w:rsidRDefault="004A68E6" w:rsidP="002105DB">
      <w:pPr>
        <w:jc w:val="both"/>
      </w:pPr>
      <w:r w:rsidRPr="00655D62">
        <w:drawing>
          <wp:inline distT="0" distB="0" distL="0" distR="0" wp14:anchorId="53A98607" wp14:editId="29878C84">
            <wp:extent cx="3565480" cy="224591"/>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216" t="6531" r="34888" b="89738"/>
                    <a:stretch/>
                  </pic:blipFill>
                  <pic:spPr bwMode="auto">
                    <a:xfrm>
                      <a:off x="0" y="0"/>
                      <a:ext cx="3644678" cy="229580"/>
                    </a:xfrm>
                    <a:prstGeom prst="rect">
                      <a:avLst/>
                    </a:prstGeom>
                    <a:ln>
                      <a:noFill/>
                    </a:ln>
                    <a:extLst>
                      <a:ext uri="{53640926-AAD7-44D8-BBD7-CCE9431645EC}">
                        <a14:shadowObscured xmlns:a14="http://schemas.microsoft.com/office/drawing/2010/main"/>
                      </a:ext>
                    </a:extLst>
                  </pic:spPr>
                </pic:pic>
              </a:graphicData>
            </a:graphic>
          </wp:inline>
        </w:drawing>
      </w:r>
    </w:p>
    <w:p w14:paraId="17AA611C" w14:textId="77777777" w:rsidR="00DB6E4C" w:rsidRPr="00655D62" w:rsidRDefault="00DB6E4C" w:rsidP="002105DB">
      <w:pPr>
        <w:jc w:val="both"/>
      </w:pPr>
      <w:r w:rsidRPr="00655D62">
        <w:drawing>
          <wp:inline distT="0" distB="0" distL="0" distR="0" wp14:anchorId="502672DA" wp14:editId="6E10F94C">
            <wp:extent cx="937882" cy="4857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6988" t="93424" r="46605"/>
                    <a:stretch/>
                  </pic:blipFill>
                  <pic:spPr bwMode="auto">
                    <a:xfrm>
                      <a:off x="0" y="0"/>
                      <a:ext cx="946983" cy="490489"/>
                    </a:xfrm>
                    <a:prstGeom prst="rect">
                      <a:avLst/>
                    </a:prstGeom>
                    <a:ln>
                      <a:noFill/>
                    </a:ln>
                    <a:extLst>
                      <a:ext uri="{53640926-AAD7-44D8-BBD7-CCE9431645EC}">
                        <a14:shadowObscured xmlns:a14="http://schemas.microsoft.com/office/drawing/2010/main"/>
                      </a:ext>
                    </a:extLst>
                  </pic:spPr>
                </pic:pic>
              </a:graphicData>
            </a:graphic>
          </wp:inline>
        </w:drawing>
      </w:r>
    </w:p>
    <w:p w14:paraId="7E5C353A" w14:textId="77777777" w:rsidR="00E438EF" w:rsidRPr="00655D62" w:rsidRDefault="00E438EF" w:rsidP="002105DB">
      <w:pPr>
        <w:jc w:val="both"/>
      </w:pPr>
      <w:r w:rsidRPr="00655D62">
        <w:t>From left to right, the buttons allow to:</w:t>
      </w:r>
    </w:p>
    <w:p w14:paraId="3272EBE8" w14:textId="77777777" w:rsidR="00E438EF" w:rsidRPr="00655D62" w:rsidRDefault="00E438EF" w:rsidP="002105DB">
      <w:pPr>
        <w:pStyle w:val="Paragraphedeliste"/>
        <w:numPr>
          <w:ilvl w:val="0"/>
          <w:numId w:val="34"/>
        </w:numPr>
        <w:jc w:val="both"/>
        <w:rPr>
          <w:b/>
        </w:rPr>
      </w:pPr>
      <w:r w:rsidRPr="00655D62">
        <w:rPr>
          <w:b/>
        </w:rPr>
        <w:t>Delete selected data</w:t>
      </w:r>
    </w:p>
    <w:p w14:paraId="7DD0E43E" w14:textId="77777777" w:rsidR="00E438EF" w:rsidRPr="00655D62" w:rsidRDefault="00E438EF" w:rsidP="002105DB">
      <w:pPr>
        <w:pStyle w:val="Paragraphedeliste"/>
        <w:numPr>
          <w:ilvl w:val="0"/>
          <w:numId w:val="34"/>
        </w:numPr>
        <w:jc w:val="both"/>
        <w:rPr>
          <w:b/>
        </w:rPr>
      </w:pPr>
      <w:r w:rsidRPr="00655D62">
        <w:rPr>
          <w:b/>
        </w:rPr>
        <w:t>Export all data</w:t>
      </w:r>
      <w:r w:rsidR="00DB6E4C" w:rsidRPr="00655D62">
        <w:rPr>
          <w:b/>
        </w:rPr>
        <w:t xml:space="preserve"> in an XLSX file</w:t>
      </w:r>
    </w:p>
    <w:p w14:paraId="51D10ADE" w14:textId="77777777" w:rsidR="008944F8" w:rsidRPr="00655D62" w:rsidRDefault="008944F8" w:rsidP="002105DB">
      <w:pPr>
        <w:jc w:val="both"/>
        <w:rPr>
          <w:color w:val="FF0000"/>
        </w:rPr>
      </w:pPr>
      <w:r w:rsidRPr="00655D62">
        <w:rPr>
          <w:color w:val="FF0000"/>
        </w:rPr>
        <w:t xml:space="preserve">Unlike TimeSens V1, there is no and </w:t>
      </w:r>
      <w:r w:rsidRPr="00655D62">
        <w:rPr>
          <w:b/>
          <w:color w:val="FF0000"/>
        </w:rPr>
        <w:t>there will be no statistical analyses in TimeSens V2</w:t>
      </w:r>
      <w:r w:rsidRPr="00655D62">
        <w:rPr>
          <w:color w:val="FF0000"/>
        </w:rPr>
        <w:t>.</w:t>
      </w:r>
    </w:p>
    <w:p w14:paraId="5B9AD9A9" w14:textId="77777777" w:rsidR="000C4E34" w:rsidRPr="00655D62" w:rsidRDefault="000C4E34" w:rsidP="002105DB">
      <w:pPr>
        <w:jc w:val="both"/>
      </w:pPr>
      <w:r w:rsidRPr="00655D62">
        <w:br w:type="page"/>
      </w:r>
    </w:p>
    <w:p w14:paraId="5E9D21A1" w14:textId="77777777" w:rsidR="008944F8" w:rsidRPr="00655D62" w:rsidRDefault="000C4E34" w:rsidP="002105DB">
      <w:pPr>
        <w:pStyle w:val="Titre1"/>
        <w:jc w:val="both"/>
      </w:pPr>
      <w:bookmarkStart w:id="11" w:name="_Toc83997197"/>
      <w:r w:rsidRPr="00655D62">
        <w:lastRenderedPageBreak/>
        <w:t>TimeSens for panelists</w:t>
      </w:r>
      <w:bookmarkEnd w:id="11"/>
    </w:p>
    <w:p w14:paraId="4D1FF348" w14:textId="77777777" w:rsidR="00C27091" w:rsidRPr="00655D62" w:rsidRDefault="00C27091" w:rsidP="002105DB">
      <w:pPr>
        <w:pStyle w:val="Titre2"/>
        <w:jc w:val="both"/>
      </w:pPr>
      <w:r w:rsidRPr="00655D62">
        <w:t>Main screen</w:t>
      </w:r>
    </w:p>
    <w:p w14:paraId="5DC4EA2B" w14:textId="77777777" w:rsidR="00D66B44" w:rsidRPr="00655D62" w:rsidRDefault="00F06F3E" w:rsidP="002105DB">
      <w:pPr>
        <w:jc w:val="both"/>
      </w:pPr>
      <w:r w:rsidRPr="00655D62">
        <w:drawing>
          <wp:inline distT="0" distB="0" distL="0" distR="0" wp14:anchorId="1C38CC3A" wp14:editId="49FF8B09">
            <wp:extent cx="5797550" cy="2926080"/>
            <wp:effectExtent l="0" t="0" r="0" b="76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7550" cy="2926080"/>
                    </a:xfrm>
                    <a:prstGeom prst="rect">
                      <a:avLst/>
                    </a:prstGeom>
                  </pic:spPr>
                </pic:pic>
              </a:graphicData>
            </a:graphic>
          </wp:inline>
        </w:drawing>
      </w:r>
    </w:p>
    <w:p w14:paraId="66586BBB" w14:textId="77777777" w:rsidR="00BE4486" w:rsidRPr="00655D62" w:rsidRDefault="00BA1028" w:rsidP="002105DB">
      <w:pPr>
        <w:jc w:val="both"/>
        <w:rPr>
          <w:rStyle w:val="Lienhypertexte"/>
          <w:b/>
          <w:color w:val="00B050"/>
        </w:rPr>
      </w:pPr>
      <w:r w:rsidRPr="00655D62">
        <w:t xml:space="preserve">This is the main screen off the application that could be access at this URL: </w:t>
      </w:r>
      <w:hyperlink r:id="rId84" w:history="1">
        <w:r w:rsidRPr="00655D62">
          <w:rPr>
            <w:rStyle w:val="Lienhypertexte"/>
            <w:b/>
            <w:color w:val="00B050"/>
          </w:rPr>
          <w:t>https://www.chemosenstools.com/timesens/panelist</w:t>
        </w:r>
      </w:hyperlink>
    </w:p>
    <w:p w14:paraId="6929C54A" w14:textId="77777777" w:rsidR="00353DC7" w:rsidRPr="00655D62" w:rsidRDefault="00353DC7" w:rsidP="002105DB">
      <w:pPr>
        <w:jc w:val="both"/>
      </w:pPr>
      <w:r w:rsidRPr="00655D62">
        <w:t>From this screen, the panelists can start session by clicking on the corresponding button, then choosing between:</w:t>
      </w:r>
    </w:p>
    <w:p w14:paraId="0282985B" w14:textId="77777777" w:rsidR="00353DC7" w:rsidRPr="00655D62" w:rsidRDefault="00353DC7" w:rsidP="002105DB">
      <w:pPr>
        <w:pStyle w:val="Paragraphedeliste"/>
        <w:numPr>
          <w:ilvl w:val="0"/>
          <w:numId w:val="46"/>
        </w:numPr>
        <w:jc w:val="both"/>
      </w:pPr>
      <w:r w:rsidRPr="00655D62">
        <w:rPr>
          <w:b/>
        </w:rPr>
        <w:t>From code</w:t>
      </w:r>
      <w:r w:rsidRPr="00655D62">
        <w:t xml:space="preserve"> (see below)</w:t>
      </w:r>
    </w:p>
    <w:p w14:paraId="671B80D2" w14:textId="77777777" w:rsidR="00353DC7" w:rsidRPr="00655D62" w:rsidRDefault="00353DC7" w:rsidP="002105DB">
      <w:pPr>
        <w:pStyle w:val="Paragraphedeliste"/>
        <w:numPr>
          <w:ilvl w:val="0"/>
          <w:numId w:val="46"/>
        </w:numPr>
        <w:jc w:val="both"/>
      </w:pPr>
      <w:r w:rsidRPr="00655D62">
        <w:rPr>
          <w:b/>
        </w:rPr>
        <w:t>From local file</w:t>
      </w:r>
      <w:r w:rsidRPr="00655D62">
        <w:t xml:space="preserve"> (see below)</w:t>
      </w:r>
    </w:p>
    <w:p w14:paraId="2529E71D" w14:textId="77777777" w:rsidR="00353DC7" w:rsidRPr="00655D62" w:rsidRDefault="00353DC7" w:rsidP="002105DB">
      <w:pPr>
        <w:jc w:val="both"/>
        <w:rPr>
          <w:b/>
          <w:color w:val="00B050"/>
        </w:rPr>
      </w:pPr>
      <w:r w:rsidRPr="00655D62">
        <w:rPr>
          <w:b/>
        </w:rPr>
        <w:t>They can directly access to the login screen</w:t>
      </w:r>
      <w:r w:rsidRPr="00655D62">
        <w:t xml:space="preserve"> with this URL: </w:t>
      </w:r>
      <w:hyperlink r:id="rId85" w:history="1">
        <w:r w:rsidRPr="00655D62">
          <w:rPr>
            <w:rStyle w:val="Lienhypertexte"/>
            <w:b/>
            <w:color w:val="00B050"/>
          </w:rPr>
          <w:t>https://www.timesens.com/v2/panelist/login.html</w:t>
        </w:r>
      </w:hyperlink>
    </w:p>
    <w:p w14:paraId="53940073" w14:textId="77777777" w:rsidR="00BA1028" w:rsidRPr="00655D62" w:rsidRDefault="00353DC7" w:rsidP="002105DB">
      <w:pPr>
        <w:jc w:val="both"/>
      </w:pPr>
      <w:r w:rsidRPr="00655D62">
        <w:rPr>
          <w:b/>
        </w:rPr>
        <w:t xml:space="preserve">Finally, they </w:t>
      </w:r>
      <w:r w:rsidR="00BA1028" w:rsidRPr="00655D62">
        <w:rPr>
          <w:b/>
        </w:rPr>
        <w:t>can</w:t>
      </w:r>
      <w:r w:rsidRPr="00655D62">
        <w:rPr>
          <w:b/>
        </w:rPr>
        <w:t xml:space="preserve"> directly access to the session without having to log in</w:t>
      </w:r>
      <w:r w:rsidRPr="00655D62">
        <w:t xml:space="preserve"> </w:t>
      </w:r>
      <w:r w:rsidR="00BA1028" w:rsidRPr="00655D62">
        <w:t>by clicking on the link transmitted by the panel leader.</w:t>
      </w:r>
    </w:p>
    <w:p w14:paraId="6FE22F77" w14:textId="77777777" w:rsidR="00BA1028" w:rsidRPr="00655D62" w:rsidRDefault="00655D62" w:rsidP="00655D62">
      <w:r w:rsidRPr="00655D62">
        <w:t>Example</w:t>
      </w:r>
      <w:r w:rsidR="00BA1028" w:rsidRPr="00655D62">
        <w:t xml:space="preserve"> of link: </w:t>
      </w:r>
      <w:r w:rsidR="00353DC7" w:rsidRPr="00655D62">
        <w:t>https://www.chemosenstools.com/timesens/panelist /index.html?id=c2VydmVyY29kZT0yMjE1NDAxNzkmc3ViamVjdGNvZGU9UzAwMSZwYXNzd29yZD0</w:t>
      </w:r>
      <w:r w:rsidR="00BA1028" w:rsidRPr="00655D62">
        <w:t>=</w:t>
      </w:r>
    </w:p>
    <w:p w14:paraId="5343D374" w14:textId="77777777" w:rsidR="00C27091" w:rsidRPr="00655D62" w:rsidRDefault="00C27091" w:rsidP="002105DB">
      <w:pPr>
        <w:jc w:val="both"/>
        <w:rPr>
          <w:b/>
        </w:rPr>
      </w:pPr>
      <w:r w:rsidRPr="00655D62">
        <w:rPr>
          <w:b/>
        </w:rPr>
        <w:t xml:space="preserve">The icons at the bottom left allows to check if local database is enabled in the browser (required for starting session from local files) and to check if a network </w:t>
      </w:r>
      <w:r w:rsidR="00080213" w:rsidRPr="00655D62">
        <w:rPr>
          <w:b/>
        </w:rPr>
        <w:t>connection</w:t>
      </w:r>
      <w:r w:rsidRPr="00655D62">
        <w:rPr>
          <w:b/>
        </w:rPr>
        <w:t xml:space="preserve"> is available (required for starting session from code).</w:t>
      </w:r>
    </w:p>
    <w:p w14:paraId="6C13E048" w14:textId="77777777" w:rsidR="00C27091" w:rsidRPr="00655D62" w:rsidRDefault="00C27091" w:rsidP="002105DB">
      <w:pPr>
        <w:pStyle w:val="Titre2"/>
        <w:jc w:val="both"/>
      </w:pPr>
      <w:r w:rsidRPr="00655D62">
        <w:lastRenderedPageBreak/>
        <w:t>Login screen</w:t>
      </w:r>
    </w:p>
    <w:p w14:paraId="51900D83" w14:textId="77777777" w:rsidR="00BA1028" w:rsidRPr="00655D62" w:rsidRDefault="00C27091" w:rsidP="002105DB">
      <w:pPr>
        <w:jc w:val="both"/>
      </w:pPr>
      <w:r w:rsidRPr="00655D62">
        <w:drawing>
          <wp:inline distT="0" distB="0" distL="0" distR="0" wp14:anchorId="6B85BA6C" wp14:editId="044DBF7E">
            <wp:extent cx="5797550" cy="2926080"/>
            <wp:effectExtent l="0" t="0" r="0" b="762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7550" cy="2926080"/>
                    </a:xfrm>
                    <a:prstGeom prst="rect">
                      <a:avLst/>
                    </a:prstGeom>
                  </pic:spPr>
                </pic:pic>
              </a:graphicData>
            </a:graphic>
          </wp:inline>
        </w:drawing>
      </w:r>
    </w:p>
    <w:p w14:paraId="1E632F09" w14:textId="77777777" w:rsidR="00C27091" w:rsidRPr="00655D62" w:rsidRDefault="00C27091" w:rsidP="002105DB">
      <w:pPr>
        <w:jc w:val="both"/>
      </w:pPr>
      <w:r w:rsidRPr="00655D62">
        <w:t>On the login screen the panelist have to enter the session code, his subject code and his password (facultative). Depending on the option chosen by the panel leader in the upload tab, the drop-down with the subject codes will be filled or not.</w:t>
      </w:r>
    </w:p>
    <w:p w14:paraId="5E103AF1" w14:textId="77777777" w:rsidR="00C27091" w:rsidRPr="00655D62" w:rsidRDefault="00C27091" w:rsidP="002105DB">
      <w:pPr>
        <w:pStyle w:val="Titre2"/>
        <w:jc w:val="both"/>
      </w:pPr>
      <w:r w:rsidRPr="00655D62">
        <w:t>Settings screen</w:t>
      </w:r>
    </w:p>
    <w:p w14:paraId="2FB2251D" w14:textId="77777777" w:rsidR="00D66B44" w:rsidRPr="00655D62" w:rsidRDefault="00F06F3E" w:rsidP="002105DB">
      <w:pPr>
        <w:jc w:val="both"/>
      </w:pPr>
      <w:r w:rsidRPr="00655D62">
        <w:drawing>
          <wp:inline distT="0" distB="0" distL="0" distR="0" wp14:anchorId="35B7FACC" wp14:editId="6E1D3C86">
            <wp:extent cx="5797550" cy="2926080"/>
            <wp:effectExtent l="0" t="0" r="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7550" cy="2926080"/>
                    </a:xfrm>
                    <a:prstGeom prst="rect">
                      <a:avLst/>
                    </a:prstGeom>
                  </pic:spPr>
                </pic:pic>
              </a:graphicData>
            </a:graphic>
          </wp:inline>
        </w:drawing>
      </w:r>
    </w:p>
    <w:p w14:paraId="6046A326" w14:textId="77777777" w:rsidR="00C27091" w:rsidRPr="00655D62" w:rsidRDefault="00C27091" w:rsidP="002105DB">
      <w:pPr>
        <w:jc w:val="both"/>
      </w:pPr>
      <w:r w:rsidRPr="00655D62">
        <w:lastRenderedPageBreak/>
        <w:t>This screen allows to change the language of the application and to enable full screen mode (also activated with F11).</w:t>
      </w:r>
    </w:p>
    <w:p w14:paraId="10EDCBF0" w14:textId="77777777" w:rsidR="003526F6" w:rsidRPr="00655D62" w:rsidRDefault="003526F6" w:rsidP="002105DB">
      <w:pPr>
        <w:pStyle w:val="Titre2"/>
        <w:jc w:val="both"/>
      </w:pPr>
      <w:r w:rsidRPr="00655D62">
        <w:t>Local sessions screen</w:t>
      </w:r>
    </w:p>
    <w:p w14:paraId="0DB57595" w14:textId="77777777" w:rsidR="00D66B44" w:rsidRPr="00655D62" w:rsidRDefault="00F06F3E" w:rsidP="002105DB">
      <w:pPr>
        <w:jc w:val="both"/>
      </w:pPr>
      <w:r w:rsidRPr="00655D62">
        <w:drawing>
          <wp:inline distT="0" distB="0" distL="0" distR="0" wp14:anchorId="72A7C767" wp14:editId="2999BBD2">
            <wp:extent cx="5797550" cy="2926080"/>
            <wp:effectExtent l="0" t="0" r="0" b="762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7550" cy="2926080"/>
                    </a:xfrm>
                    <a:prstGeom prst="rect">
                      <a:avLst/>
                    </a:prstGeom>
                  </pic:spPr>
                </pic:pic>
              </a:graphicData>
            </a:graphic>
          </wp:inline>
        </w:drawing>
      </w:r>
    </w:p>
    <w:p w14:paraId="056C7BDF" w14:textId="77777777" w:rsidR="003526F6" w:rsidRPr="00655D62" w:rsidRDefault="003526F6" w:rsidP="002105DB">
      <w:pPr>
        <w:jc w:val="both"/>
      </w:pPr>
      <w:r w:rsidRPr="00655D62">
        <w:t>This screen enables to manage local sessions (</w:t>
      </w:r>
      <w:r w:rsidRPr="00655D62">
        <w:rPr>
          <w:color w:val="FF0000"/>
        </w:rPr>
        <w:t>experimental</w:t>
      </w:r>
      <w:r w:rsidRPr="00655D62">
        <w:t>).</w:t>
      </w:r>
    </w:p>
    <w:p w14:paraId="2DD8C9F8" w14:textId="77777777" w:rsidR="003526F6" w:rsidRPr="00655D62" w:rsidRDefault="003526F6" w:rsidP="002105DB">
      <w:pPr>
        <w:jc w:val="both"/>
      </w:pPr>
      <w:r w:rsidRPr="00655D62">
        <w:t xml:space="preserve">If local storage is enabled (depending on the browser of the panelists), all sessions are downloaded in the local storage, </w:t>
      </w:r>
      <w:r w:rsidR="00080213" w:rsidRPr="00655D62">
        <w:t>so they</w:t>
      </w:r>
      <w:r w:rsidRPr="00655D62">
        <w:t xml:space="preserve"> can be retrieved if a network failure occurs during a session.</w:t>
      </w:r>
    </w:p>
    <w:p w14:paraId="70C8EC28" w14:textId="77777777" w:rsidR="003526F6" w:rsidRPr="00655D62" w:rsidRDefault="003526F6" w:rsidP="002105DB">
      <w:pPr>
        <w:jc w:val="both"/>
      </w:pPr>
      <w:r w:rsidRPr="00655D62">
        <w:t>The buttons at the bottom right of the table enable to:</w:t>
      </w:r>
    </w:p>
    <w:p w14:paraId="6718BC28" w14:textId="77777777" w:rsidR="003526F6" w:rsidRPr="00655D62" w:rsidRDefault="003526F6" w:rsidP="002105DB">
      <w:pPr>
        <w:pStyle w:val="Paragraphedeliste"/>
        <w:numPr>
          <w:ilvl w:val="0"/>
          <w:numId w:val="47"/>
        </w:numPr>
        <w:jc w:val="both"/>
      </w:pPr>
      <w:r w:rsidRPr="00655D62">
        <w:t>Download sessions from the server to be run in local mode</w:t>
      </w:r>
    </w:p>
    <w:p w14:paraId="3AF72DA9" w14:textId="77777777" w:rsidR="003526F6" w:rsidRPr="00655D62" w:rsidRDefault="003526F6" w:rsidP="002105DB">
      <w:pPr>
        <w:pStyle w:val="Paragraphedeliste"/>
        <w:numPr>
          <w:ilvl w:val="0"/>
          <w:numId w:val="47"/>
        </w:numPr>
        <w:jc w:val="both"/>
      </w:pPr>
      <w:r w:rsidRPr="00655D62">
        <w:t>Save the selected local sessions</w:t>
      </w:r>
    </w:p>
    <w:p w14:paraId="379F9226" w14:textId="77777777" w:rsidR="003526F6" w:rsidRPr="00655D62" w:rsidRDefault="003526F6" w:rsidP="002105DB">
      <w:pPr>
        <w:pStyle w:val="Paragraphedeliste"/>
        <w:numPr>
          <w:ilvl w:val="0"/>
          <w:numId w:val="47"/>
        </w:numPr>
        <w:jc w:val="both"/>
      </w:pPr>
      <w:r w:rsidRPr="00655D62">
        <w:t>Delete the selected local sessions</w:t>
      </w:r>
    </w:p>
    <w:p w14:paraId="7FB688E7" w14:textId="77777777" w:rsidR="003526F6" w:rsidRPr="00655D62" w:rsidRDefault="003526F6" w:rsidP="002105DB">
      <w:pPr>
        <w:pStyle w:val="Paragraphedeliste"/>
        <w:numPr>
          <w:ilvl w:val="0"/>
          <w:numId w:val="47"/>
        </w:numPr>
        <w:jc w:val="both"/>
      </w:pPr>
      <w:r w:rsidRPr="00655D62">
        <w:t>Reset the progress of the local sessions (discarding existing progress)</w:t>
      </w:r>
    </w:p>
    <w:p w14:paraId="18AF029A" w14:textId="77777777" w:rsidR="003526F6" w:rsidRPr="00655D62" w:rsidRDefault="003526F6" w:rsidP="002105DB">
      <w:pPr>
        <w:pStyle w:val="Paragraphedeliste"/>
        <w:numPr>
          <w:ilvl w:val="0"/>
          <w:numId w:val="47"/>
        </w:numPr>
        <w:jc w:val="both"/>
      </w:pPr>
      <w:r w:rsidRPr="00655D62">
        <w:t>Upload the progress to the server, making data available for the panel leader.</w:t>
      </w:r>
    </w:p>
    <w:p w14:paraId="0D038B04" w14:textId="77777777" w:rsidR="00D66B44" w:rsidRPr="00655D62" w:rsidRDefault="00D66B44" w:rsidP="002105DB">
      <w:pPr>
        <w:jc w:val="both"/>
      </w:pPr>
    </w:p>
    <w:p w14:paraId="5BF8CD5A" w14:textId="77777777" w:rsidR="00D66B44" w:rsidRPr="00655D62" w:rsidRDefault="00D66B44" w:rsidP="002105DB">
      <w:pPr>
        <w:jc w:val="both"/>
      </w:pPr>
    </w:p>
    <w:p w14:paraId="72EAD8AC" w14:textId="77777777" w:rsidR="00D66B44" w:rsidRPr="00655D62" w:rsidRDefault="00D66B44" w:rsidP="002105DB">
      <w:pPr>
        <w:jc w:val="both"/>
      </w:pPr>
    </w:p>
    <w:sectPr w:rsidR="00D66B44" w:rsidRPr="00655D62">
      <w:headerReference w:type="default" r:id="rId89"/>
      <w:footerReference w:type="default" r:id="rId90"/>
      <w:pgSz w:w="12240" w:h="15840" w:code="1"/>
      <w:pgMar w:top="2520" w:right="1555" w:bottom="1800" w:left="1555" w:header="86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31E97D" w14:textId="77777777" w:rsidR="0044344F" w:rsidRDefault="0044344F">
      <w:pPr>
        <w:spacing w:after="0" w:line="240" w:lineRule="auto"/>
      </w:pPr>
      <w:r>
        <w:separator/>
      </w:r>
    </w:p>
  </w:endnote>
  <w:endnote w:type="continuationSeparator" w:id="0">
    <w:p w14:paraId="5B2440ED" w14:textId="77777777" w:rsidR="0044344F" w:rsidRDefault="00443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C3EEF" w14:textId="77777777" w:rsidR="00655D62" w:rsidRPr="003A3E3E" w:rsidRDefault="00655D62">
    <w:pPr>
      <w:pStyle w:val="Pieddepage"/>
      <w:rPr>
        <w:noProof/>
        <w:lang w:val="fr-FR"/>
      </w:rPr>
    </w:pPr>
    <w:r w:rsidRPr="003A3E3E">
      <w:rPr>
        <w:noProof/>
        <w:lang w:val="fr-FR"/>
      </w:rPr>
      <w:t xml:space="preserve">Page </w:t>
    </w:r>
    <w:r w:rsidRPr="003A3E3E">
      <w:rPr>
        <w:noProof/>
        <w:lang w:val="fr-FR"/>
      </w:rPr>
      <w:fldChar w:fldCharType="begin"/>
    </w:r>
    <w:r w:rsidRPr="003A3E3E">
      <w:rPr>
        <w:noProof/>
        <w:lang w:val="fr-FR"/>
      </w:rPr>
      <w:instrText>page</w:instrText>
    </w:r>
    <w:r w:rsidRPr="003A3E3E">
      <w:rPr>
        <w:noProof/>
        <w:lang w:val="fr-FR"/>
      </w:rPr>
      <w:fldChar w:fldCharType="separate"/>
    </w:r>
    <w:r>
      <w:rPr>
        <w:noProof/>
        <w:lang w:val="fr-FR"/>
      </w:rPr>
      <w:t>6</w:t>
    </w:r>
    <w:r w:rsidRPr="003A3E3E">
      <w:rPr>
        <w:noProof/>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860ADF" w14:textId="77777777" w:rsidR="0044344F" w:rsidRDefault="0044344F">
      <w:pPr>
        <w:spacing w:after="0" w:line="240" w:lineRule="auto"/>
      </w:pPr>
      <w:r>
        <w:separator/>
      </w:r>
    </w:p>
  </w:footnote>
  <w:footnote w:type="continuationSeparator" w:id="0">
    <w:p w14:paraId="10E43AA2" w14:textId="77777777" w:rsidR="0044344F" w:rsidRDefault="004434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B89B7" w14:textId="77777777" w:rsidR="00655D62" w:rsidRDefault="00655D62">
    <w:pPr>
      <w:pStyle w:val="En-tteombr"/>
      <w:tabs>
        <w:tab w:val="left" w:pos="5032"/>
      </w:tabs>
      <w:rPr>
        <w:noProof/>
      </w:rPr>
    </w:pPr>
    <w:r>
      <w:rPr>
        <w:noProof/>
        <w:lang w:val="fr-FR"/>
      </w:rPr>
      <w:t>SUMMARY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D1790" w14:textId="312035A2" w:rsidR="00655D62" w:rsidRPr="00DD6D53" w:rsidRDefault="00655D62">
    <w:pPr>
      <w:pStyle w:val="En-tteombr"/>
      <w:rPr>
        <w:noProof/>
        <w:lang w:val="fr-FR"/>
      </w:rPr>
    </w:pPr>
    <w:r w:rsidRPr="00DD6D53">
      <w:rPr>
        <w:noProof/>
        <w:lang w:val="fr-FR"/>
      </w:rPr>
      <w:fldChar w:fldCharType="begin"/>
    </w:r>
    <w:r w:rsidRPr="00DD6D53">
      <w:rPr>
        <w:noProof/>
        <w:lang w:val="fr-FR"/>
      </w:rPr>
      <w:instrText>If</w:instrText>
    </w:r>
    <w:r w:rsidRPr="00DD6D53">
      <w:rPr>
        <w:noProof/>
        <w:lang w:val="fr-FR"/>
      </w:rPr>
      <w:fldChar w:fldCharType="begin"/>
    </w:r>
    <w:r w:rsidRPr="00DD6D53">
      <w:rPr>
        <w:noProof/>
        <w:lang w:val="fr-FR"/>
      </w:rPr>
      <w:instrText xml:space="preserve"> STYLEREF “</w:instrText>
    </w:r>
    <w:r w:rsidRPr="003A3E3E">
      <w:rPr>
        <w:noProof/>
        <w:lang w:val="fr-FR"/>
      </w:rPr>
      <w:instrText>Titre 1</w:instrText>
    </w:r>
    <w:r w:rsidRPr="00DD6D53">
      <w:rPr>
        <w:noProof/>
        <w:lang w:val="fr-FR"/>
      </w:rPr>
      <w:instrText xml:space="preserve">”  </w:instrText>
    </w:r>
    <w:r w:rsidRPr="00DD6D53">
      <w:rPr>
        <w:noProof/>
        <w:lang w:val="fr-FR"/>
      </w:rPr>
      <w:fldChar w:fldCharType="separate"/>
    </w:r>
    <w:r w:rsidR="00315376">
      <w:rPr>
        <w:noProof/>
        <w:lang w:val="fr-FR"/>
      </w:rPr>
      <w:instrText>Protocol tab</w:instrText>
    </w:r>
    <w:r w:rsidRPr="00DD6D53">
      <w:rPr>
        <w:noProof/>
        <w:lang w:val="fr-FR"/>
      </w:rPr>
      <w:fldChar w:fldCharType="end"/>
    </w:r>
    <w:r w:rsidRPr="00DD6D53">
      <w:rPr>
        <w:noProof/>
        <w:lang w:val="fr-FR"/>
      </w:rPr>
      <w:instrText>&lt;&gt; “Error*” “</w:instrText>
    </w:r>
    <w:r w:rsidRPr="00DD6D53">
      <w:rPr>
        <w:noProof/>
        <w:lang w:val="fr-FR"/>
      </w:rPr>
      <w:fldChar w:fldCharType="begin"/>
    </w:r>
    <w:r>
      <w:rPr>
        <w:noProof/>
        <w:lang w:val="fr-FR"/>
      </w:rPr>
      <w:instrText>STYLEREF “</w:instrText>
    </w:r>
    <w:r w:rsidRPr="003A3E3E">
      <w:rPr>
        <w:noProof/>
        <w:lang w:val="fr-FR"/>
      </w:rPr>
      <w:instrText>Titre 1</w:instrText>
    </w:r>
    <w:r w:rsidRPr="00DD6D53">
      <w:rPr>
        <w:noProof/>
        <w:lang w:val="fr-FR"/>
      </w:rPr>
      <w:instrText>”</w:instrText>
    </w:r>
    <w:r w:rsidRPr="00DD6D53">
      <w:rPr>
        <w:noProof/>
        <w:lang w:val="fr-FR"/>
      </w:rPr>
      <w:fldChar w:fldCharType="separate"/>
    </w:r>
    <w:r w:rsidR="00315376">
      <w:rPr>
        <w:noProof/>
        <w:lang w:val="fr-FR"/>
      </w:rPr>
      <w:instrText>Protocol tab</w:instrText>
    </w:r>
    <w:r w:rsidRPr="00DD6D53">
      <w:rPr>
        <w:noProof/>
        <w:lang w:val="fr-FR"/>
      </w:rPr>
      <w:fldChar w:fldCharType="end"/>
    </w:r>
    <w:r w:rsidRPr="00DD6D53">
      <w:rPr>
        <w:noProof/>
        <w:lang w:val="fr-FR"/>
      </w:rPr>
      <w:fldChar w:fldCharType="separate"/>
    </w:r>
    <w:r w:rsidR="00315376">
      <w:rPr>
        <w:noProof/>
        <w:lang w:val="fr-FR"/>
      </w:rPr>
      <w:t>Protocol tab</w:t>
    </w:r>
    <w:r w:rsidRPr="00DD6D53">
      <w:rPr>
        <w:noProof/>
        <w:lang w:val="fr-F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B6E8615A"/>
    <w:lvl w:ilvl="0">
      <w:start w:val="1"/>
      <w:numFmt w:val="bullet"/>
      <w:pStyle w:val="Listepuces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7F8230A0"/>
    <w:lvl w:ilvl="0">
      <w:start w:val="1"/>
      <w:numFmt w:val="bullet"/>
      <w:pStyle w:val="Listepuces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4CF4A9A6"/>
    <w:lvl w:ilvl="0">
      <w:start w:val="1"/>
      <w:numFmt w:val="bullet"/>
      <w:pStyle w:val="Listepuces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1F86DD2C"/>
    <w:lvl w:ilvl="0">
      <w:start w:val="1"/>
      <w:numFmt w:val="bullet"/>
      <w:pStyle w:val="Listepuces2"/>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E63AF57E"/>
    <w:lvl w:ilvl="0">
      <w:start w:val="1"/>
      <w:numFmt w:val="bullet"/>
      <w:pStyle w:val="Listepuces"/>
      <w:lvlText w:val="•"/>
      <w:lvlJc w:val="left"/>
      <w:pPr>
        <w:ind w:left="360" w:hanging="360"/>
      </w:pPr>
      <w:rPr>
        <w:rFonts w:ascii="Cambria" w:hAnsi="Cambria" w:hint="default"/>
        <w:color w:val="7E97AD" w:themeColor="accent1"/>
      </w:rPr>
    </w:lvl>
  </w:abstractNum>
  <w:abstractNum w:abstractNumId="5" w15:restartNumberingAfterBreak="0">
    <w:nsid w:val="021513AB"/>
    <w:multiLevelType w:val="hybridMultilevel"/>
    <w:tmpl w:val="733C2A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3BA21C4"/>
    <w:multiLevelType w:val="hybridMultilevel"/>
    <w:tmpl w:val="080C10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62A2D3A"/>
    <w:multiLevelType w:val="hybridMultilevel"/>
    <w:tmpl w:val="A7DC1C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6D96D9E"/>
    <w:multiLevelType w:val="hybridMultilevel"/>
    <w:tmpl w:val="4F54A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CF53F8B"/>
    <w:multiLevelType w:val="hybridMultilevel"/>
    <w:tmpl w:val="13D8B2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644A07"/>
    <w:multiLevelType w:val="hybridMultilevel"/>
    <w:tmpl w:val="37C6F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CB0F5F"/>
    <w:multiLevelType w:val="hybridMultilevel"/>
    <w:tmpl w:val="CCF8E1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B6F205A"/>
    <w:multiLevelType w:val="multilevel"/>
    <w:tmpl w:val="9CA4ABB8"/>
    <w:styleLink w:val="Rapportannue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B8E53EC"/>
    <w:multiLevelType w:val="hybridMultilevel"/>
    <w:tmpl w:val="B396F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CB873FC"/>
    <w:multiLevelType w:val="hybridMultilevel"/>
    <w:tmpl w:val="AEBC0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0591B40"/>
    <w:multiLevelType w:val="hybridMultilevel"/>
    <w:tmpl w:val="3D64A2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81A1F76"/>
    <w:multiLevelType w:val="hybridMultilevel"/>
    <w:tmpl w:val="40765D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8947CDF"/>
    <w:multiLevelType w:val="hybridMultilevel"/>
    <w:tmpl w:val="89CE04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CA168E6"/>
    <w:multiLevelType w:val="hybridMultilevel"/>
    <w:tmpl w:val="B31601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F394E68"/>
    <w:multiLevelType w:val="hybridMultilevel"/>
    <w:tmpl w:val="4768D7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0CC3556"/>
    <w:multiLevelType w:val="hybridMultilevel"/>
    <w:tmpl w:val="A12470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401358D"/>
    <w:multiLevelType w:val="hybridMultilevel"/>
    <w:tmpl w:val="5FB4D8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67F6A45"/>
    <w:multiLevelType w:val="multilevel"/>
    <w:tmpl w:val="80C0D6D2"/>
    <w:lvl w:ilvl="0">
      <w:start w:val="1"/>
      <w:numFmt w:val="decimal"/>
      <w:pStyle w:val="Listenumros"/>
      <w:lvlText w:val="%1."/>
      <w:lvlJc w:val="left"/>
      <w:pPr>
        <w:ind w:left="360" w:hanging="360"/>
      </w:pPr>
      <w:rPr>
        <w:rFonts w:hint="default"/>
      </w:rPr>
    </w:lvl>
    <w:lvl w:ilvl="1">
      <w:start w:val="1"/>
      <w:numFmt w:val="decimal"/>
      <w:pStyle w:val="Listenumros2"/>
      <w:suff w:val="space"/>
      <w:lvlText w:val="%1.%2"/>
      <w:lvlJc w:val="left"/>
      <w:pPr>
        <w:ind w:left="936" w:hanging="576"/>
      </w:pPr>
      <w:rPr>
        <w:rFonts w:hint="default"/>
      </w:rPr>
    </w:lvl>
    <w:lvl w:ilvl="2">
      <w:start w:val="1"/>
      <w:numFmt w:val="lowerLetter"/>
      <w:pStyle w:val="Listenumros3"/>
      <w:lvlText w:val="%3."/>
      <w:lvlJc w:val="left"/>
      <w:pPr>
        <w:ind w:left="720" w:hanging="360"/>
      </w:pPr>
      <w:rPr>
        <w:rFonts w:hint="default"/>
      </w:rPr>
    </w:lvl>
    <w:lvl w:ilvl="3">
      <w:start w:val="1"/>
      <w:numFmt w:val="lowerRoman"/>
      <w:pStyle w:val="Listenumros4"/>
      <w:lvlText w:val="%4."/>
      <w:lvlJc w:val="left"/>
      <w:pPr>
        <w:ind w:left="1080" w:hanging="360"/>
      </w:pPr>
      <w:rPr>
        <w:rFonts w:hint="default"/>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96B6E3D"/>
    <w:multiLevelType w:val="hybridMultilevel"/>
    <w:tmpl w:val="EEC834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EC30D48"/>
    <w:multiLevelType w:val="hybridMultilevel"/>
    <w:tmpl w:val="7200E9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08A262D"/>
    <w:multiLevelType w:val="hybridMultilevel"/>
    <w:tmpl w:val="8E0033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26B3F05"/>
    <w:multiLevelType w:val="hybridMultilevel"/>
    <w:tmpl w:val="E8E8B9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3136E35"/>
    <w:multiLevelType w:val="hybridMultilevel"/>
    <w:tmpl w:val="707A64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71E7BD4"/>
    <w:multiLevelType w:val="hybridMultilevel"/>
    <w:tmpl w:val="AF4698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8B51217"/>
    <w:multiLevelType w:val="hybridMultilevel"/>
    <w:tmpl w:val="697AC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9823FF9"/>
    <w:multiLevelType w:val="hybridMultilevel"/>
    <w:tmpl w:val="0A6C2F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BE4330F"/>
    <w:multiLevelType w:val="hybridMultilevel"/>
    <w:tmpl w:val="EA6E31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CB86AB2"/>
    <w:multiLevelType w:val="hybridMultilevel"/>
    <w:tmpl w:val="0512DF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F0B192E"/>
    <w:multiLevelType w:val="hybridMultilevel"/>
    <w:tmpl w:val="54ACD3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FB93DEE"/>
    <w:multiLevelType w:val="hybridMultilevel"/>
    <w:tmpl w:val="29BC89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04E1600"/>
    <w:multiLevelType w:val="hybridMultilevel"/>
    <w:tmpl w:val="534622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43E0F30"/>
    <w:multiLevelType w:val="hybridMultilevel"/>
    <w:tmpl w:val="AB6E314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6A66A98"/>
    <w:multiLevelType w:val="hybridMultilevel"/>
    <w:tmpl w:val="51F475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80921C9"/>
    <w:multiLevelType w:val="hybridMultilevel"/>
    <w:tmpl w:val="A7865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B4C46A3"/>
    <w:multiLevelType w:val="hybridMultilevel"/>
    <w:tmpl w:val="35788DE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C376F4D"/>
    <w:multiLevelType w:val="hybridMultilevel"/>
    <w:tmpl w:val="62720F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D112D30"/>
    <w:multiLevelType w:val="hybridMultilevel"/>
    <w:tmpl w:val="921A8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B666432"/>
    <w:multiLevelType w:val="hybridMultilevel"/>
    <w:tmpl w:val="3E62A2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C4B5699"/>
    <w:multiLevelType w:val="hybridMultilevel"/>
    <w:tmpl w:val="E7821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21012EF"/>
    <w:multiLevelType w:val="hybridMultilevel"/>
    <w:tmpl w:val="1A42D3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CA651F6"/>
    <w:multiLevelType w:val="hybridMultilevel"/>
    <w:tmpl w:val="0E7C1F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F4D7A41"/>
    <w:multiLevelType w:val="hybridMultilevel"/>
    <w:tmpl w:val="DE0875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22"/>
  </w:num>
  <w:num w:numId="8">
    <w:abstractNumId w:val="18"/>
  </w:num>
  <w:num w:numId="9">
    <w:abstractNumId w:val="33"/>
  </w:num>
  <w:num w:numId="10">
    <w:abstractNumId w:val="38"/>
  </w:num>
  <w:num w:numId="11">
    <w:abstractNumId w:val="25"/>
  </w:num>
  <w:num w:numId="12">
    <w:abstractNumId w:val="32"/>
  </w:num>
  <w:num w:numId="13">
    <w:abstractNumId w:val="29"/>
  </w:num>
  <w:num w:numId="14">
    <w:abstractNumId w:val="44"/>
  </w:num>
  <w:num w:numId="15">
    <w:abstractNumId w:val="46"/>
  </w:num>
  <w:num w:numId="16">
    <w:abstractNumId w:val="8"/>
  </w:num>
  <w:num w:numId="17">
    <w:abstractNumId w:val="41"/>
  </w:num>
  <w:num w:numId="18">
    <w:abstractNumId w:val="27"/>
  </w:num>
  <w:num w:numId="19">
    <w:abstractNumId w:val="43"/>
  </w:num>
  <w:num w:numId="20">
    <w:abstractNumId w:val="26"/>
  </w:num>
  <w:num w:numId="21">
    <w:abstractNumId w:val="35"/>
  </w:num>
  <w:num w:numId="22">
    <w:abstractNumId w:val="19"/>
  </w:num>
  <w:num w:numId="23">
    <w:abstractNumId w:val="11"/>
  </w:num>
  <w:num w:numId="24">
    <w:abstractNumId w:val="15"/>
  </w:num>
  <w:num w:numId="25">
    <w:abstractNumId w:val="6"/>
  </w:num>
  <w:num w:numId="26">
    <w:abstractNumId w:val="37"/>
  </w:num>
  <w:num w:numId="27">
    <w:abstractNumId w:val="40"/>
  </w:num>
  <w:num w:numId="28">
    <w:abstractNumId w:val="42"/>
  </w:num>
  <w:num w:numId="29">
    <w:abstractNumId w:val="5"/>
  </w:num>
  <w:num w:numId="30">
    <w:abstractNumId w:val="14"/>
  </w:num>
  <w:num w:numId="31">
    <w:abstractNumId w:val="36"/>
  </w:num>
  <w:num w:numId="32">
    <w:abstractNumId w:val="17"/>
  </w:num>
  <w:num w:numId="33">
    <w:abstractNumId w:val="7"/>
  </w:num>
  <w:num w:numId="34">
    <w:abstractNumId w:val="9"/>
  </w:num>
  <w:num w:numId="35">
    <w:abstractNumId w:val="20"/>
  </w:num>
  <w:num w:numId="36">
    <w:abstractNumId w:val="16"/>
  </w:num>
  <w:num w:numId="37">
    <w:abstractNumId w:val="23"/>
  </w:num>
  <w:num w:numId="38">
    <w:abstractNumId w:val="31"/>
  </w:num>
  <w:num w:numId="39">
    <w:abstractNumId w:val="39"/>
  </w:num>
  <w:num w:numId="40">
    <w:abstractNumId w:val="34"/>
  </w:num>
  <w:num w:numId="41">
    <w:abstractNumId w:val="13"/>
  </w:num>
  <w:num w:numId="42">
    <w:abstractNumId w:val="28"/>
  </w:num>
  <w:num w:numId="43">
    <w:abstractNumId w:val="10"/>
  </w:num>
  <w:num w:numId="44">
    <w:abstractNumId w:val="30"/>
  </w:num>
  <w:num w:numId="45">
    <w:abstractNumId w:val="45"/>
  </w:num>
  <w:num w:numId="46">
    <w:abstractNumId w:val="21"/>
  </w:num>
  <w:num w:numId="47">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090"/>
    <w:rsid w:val="000124B5"/>
    <w:rsid w:val="00031614"/>
    <w:rsid w:val="00034CB7"/>
    <w:rsid w:val="000733A4"/>
    <w:rsid w:val="00080213"/>
    <w:rsid w:val="00096029"/>
    <w:rsid w:val="00096A9C"/>
    <w:rsid w:val="000A3628"/>
    <w:rsid w:val="000C2756"/>
    <w:rsid w:val="000C4E34"/>
    <w:rsid w:val="000D5ADA"/>
    <w:rsid w:val="000E64DA"/>
    <w:rsid w:val="000F1936"/>
    <w:rsid w:val="001004FA"/>
    <w:rsid w:val="00100CDA"/>
    <w:rsid w:val="001066CA"/>
    <w:rsid w:val="001469ED"/>
    <w:rsid w:val="001517C9"/>
    <w:rsid w:val="00153B22"/>
    <w:rsid w:val="001576BD"/>
    <w:rsid w:val="001644AA"/>
    <w:rsid w:val="001668C2"/>
    <w:rsid w:val="001711BC"/>
    <w:rsid w:val="00180B90"/>
    <w:rsid w:val="001D0924"/>
    <w:rsid w:val="001E5EC3"/>
    <w:rsid w:val="001E70B5"/>
    <w:rsid w:val="00204445"/>
    <w:rsid w:val="002105DB"/>
    <w:rsid w:val="00221419"/>
    <w:rsid w:val="00243B38"/>
    <w:rsid w:val="00250A1F"/>
    <w:rsid w:val="002525B5"/>
    <w:rsid w:val="00265C35"/>
    <w:rsid w:val="00270AE2"/>
    <w:rsid w:val="00275D53"/>
    <w:rsid w:val="00290266"/>
    <w:rsid w:val="002A50DF"/>
    <w:rsid w:val="002E4277"/>
    <w:rsid w:val="002E43A4"/>
    <w:rsid w:val="002E58EB"/>
    <w:rsid w:val="002E5D46"/>
    <w:rsid w:val="002E67AC"/>
    <w:rsid w:val="00302961"/>
    <w:rsid w:val="00315376"/>
    <w:rsid w:val="00316F5C"/>
    <w:rsid w:val="00327B45"/>
    <w:rsid w:val="00327BC0"/>
    <w:rsid w:val="003526F6"/>
    <w:rsid w:val="00353DC7"/>
    <w:rsid w:val="00355935"/>
    <w:rsid w:val="0036107E"/>
    <w:rsid w:val="00363110"/>
    <w:rsid w:val="00363868"/>
    <w:rsid w:val="003A0FEF"/>
    <w:rsid w:val="003A3E3E"/>
    <w:rsid w:val="003B21CC"/>
    <w:rsid w:val="003B3510"/>
    <w:rsid w:val="003C2CE1"/>
    <w:rsid w:val="003C35ED"/>
    <w:rsid w:val="003C4B02"/>
    <w:rsid w:val="003D1FB8"/>
    <w:rsid w:val="003E5EE6"/>
    <w:rsid w:val="0040343D"/>
    <w:rsid w:val="00416940"/>
    <w:rsid w:val="00420724"/>
    <w:rsid w:val="0042304F"/>
    <w:rsid w:val="00424D86"/>
    <w:rsid w:val="0044344F"/>
    <w:rsid w:val="00445348"/>
    <w:rsid w:val="00455BD5"/>
    <w:rsid w:val="00490CB4"/>
    <w:rsid w:val="00492ADF"/>
    <w:rsid w:val="00494091"/>
    <w:rsid w:val="00496863"/>
    <w:rsid w:val="004A01A8"/>
    <w:rsid w:val="004A1017"/>
    <w:rsid w:val="004A4210"/>
    <w:rsid w:val="004A52BB"/>
    <w:rsid w:val="004A68E6"/>
    <w:rsid w:val="004C5444"/>
    <w:rsid w:val="004D1502"/>
    <w:rsid w:val="004D5987"/>
    <w:rsid w:val="004E4ABD"/>
    <w:rsid w:val="004F0A15"/>
    <w:rsid w:val="005107C1"/>
    <w:rsid w:val="00511C8C"/>
    <w:rsid w:val="00514EC3"/>
    <w:rsid w:val="00527D41"/>
    <w:rsid w:val="00567D2A"/>
    <w:rsid w:val="00571831"/>
    <w:rsid w:val="0058188D"/>
    <w:rsid w:val="00586003"/>
    <w:rsid w:val="00597FB7"/>
    <w:rsid w:val="005A3D5C"/>
    <w:rsid w:val="005A49CC"/>
    <w:rsid w:val="005A7977"/>
    <w:rsid w:val="005A7DBE"/>
    <w:rsid w:val="005B1115"/>
    <w:rsid w:val="005B7610"/>
    <w:rsid w:val="005B7E23"/>
    <w:rsid w:val="005C1791"/>
    <w:rsid w:val="005C6EBA"/>
    <w:rsid w:val="005C78B9"/>
    <w:rsid w:val="005E4440"/>
    <w:rsid w:val="005F06DC"/>
    <w:rsid w:val="005F5041"/>
    <w:rsid w:val="006042F9"/>
    <w:rsid w:val="006310AB"/>
    <w:rsid w:val="00631833"/>
    <w:rsid w:val="00644758"/>
    <w:rsid w:val="006512AC"/>
    <w:rsid w:val="00655D62"/>
    <w:rsid w:val="00657696"/>
    <w:rsid w:val="0068115F"/>
    <w:rsid w:val="00690323"/>
    <w:rsid w:val="0069531E"/>
    <w:rsid w:val="006A32E4"/>
    <w:rsid w:val="006A342B"/>
    <w:rsid w:val="006A4770"/>
    <w:rsid w:val="006B40A2"/>
    <w:rsid w:val="006C7D24"/>
    <w:rsid w:val="006E363E"/>
    <w:rsid w:val="006E7F4D"/>
    <w:rsid w:val="006F5C2F"/>
    <w:rsid w:val="00716419"/>
    <w:rsid w:val="007277CE"/>
    <w:rsid w:val="007340EC"/>
    <w:rsid w:val="0075265A"/>
    <w:rsid w:val="00754297"/>
    <w:rsid w:val="00766112"/>
    <w:rsid w:val="007668E3"/>
    <w:rsid w:val="007713D7"/>
    <w:rsid w:val="007A777D"/>
    <w:rsid w:val="007B1ECB"/>
    <w:rsid w:val="007F0813"/>
    <w:rsid w:val="007F20A0"/>
    <w:rsid w:val="00801651"/>
    <w:rsid w:val="00805F85"/>
    <w:rsid w:val="0080605E"/>
    <w:rsid w:val="00814CEE"/>
    <w:rsid w:val="008257CF"/>
    <w:rsid w:val="008319F2"/>
    <w:rsid w:val="00842090"/>
    <w:rsid w:val="0084676E"/>
    <w:rsid w:val="008503A6"/>
    <w:rsid w:val="00851799"/>
    <w:rsid w:val="00864478"/>
    <w:rsid w:val="008853A2"/>
    <w:rsid w:val="0089232B"/>
    <w:rsid w:val="0089237F"/>
    <w:rsid w:val="008944F8"/>
    <w:rsid w:val="00896A85"/>
    <w:rsid w:val="008A78B8"/>
    <w:rsid w:val="008D18E6"/>
    <w:rsid w:val="008E0375"/>
    <w:rsid w:val="009014E5"/>
    <w:rsid w:val="00906D4B"/>
    <w:rsid w:val="00953D1B"/>
    <w:rsid w:val="00960433"/>
    <w:rsid w:val="00980560"/>
    <w:rsid w:val="009820E8"/>
    <w:rsid w:val="009A3196"/>
    <w:rsid w:val="009A3B34"/>
    <w:rsid w:val="009A7774"/>
    <w:rsid w:val="009B14BB"/>
    <w:rsid w:val="009B47FB"/>
    <w:rsid w:val="009B562F"/>
    <w:rsid w:val="009C0785"/>
    <w:rsid w:val="009C47AD"/>
    <w:rsid w:val="009D18BD"/>
    <w:rsid w:val="009D7561"/>
    <w:rsid w:val="009E652E"/>
    <w:rsid w:val="009E6D1A"/>
    <w:rsid w:val="009E728D"/>
    <w:rsid w:val="00A04A27"/>
    <w:rsid w:val="00A4076C"/>
    <w:rsid w:val="00A46EF1"/>
    <w:rsid w:val="00A53AAC"/>
    <w:rsid w:val="00A96186"/>
    <w:rsid w:val="00A96B83"/>
    <w:rsid w:val="00AB18EE"/>
    <w:rsid w:val="00AB5624"/>
    <w:rsid w:val="00AC504A"/>
    <w:rsid w:val="00AC7F56"/>
    <w:rsid w:val="00AE01AF"/>
    <w:rsid w:val="00AE148C"/>
    <w:rsid w:val="00AE1C2F"/>
    <w:rsid w:val="00B065BD"/>
    <w:rsid w:val="00B07B46"/>
    <w:rsid w:val="00B216C1"/>
    <w:rsid w:val="00B26C12"/>
    <w:rsid w:val="00B304BA"/>
    <w:rsid w:val="00B40616"/>
    <w:rsid w:val="00B4173D"/>
    <w:rsid w:val="00B467FF"/>
    <w:rsid w:val="00B5345C"/>
    <w:rsid w:val="00B63496"/>
    <w:rsid w:val="00B64C1C"/>
    <w:rsid w:val="00B65748"/>
    <w:rsid w:val="00B73FB5"/>
    <w:rsid w:val="00B85E9F"/>
    <w:rsid w:val="00B976C0"/>
    <w:rsid w:val="00BA1028"/>
    <w:rsid w:val="00BA68E9"/>
    <w:rsid w:val="00BB47F7"/>
    <w:rsid w:val="00BC6055"/>
    <w:rsid w:val="00BE4486"/>
    <w:rsid w:val="00BF735B"/>
    <w:rsid w:val="00C11466"/>
    <w:rsid w:val="00C12721"/>
    <w:rsid w:val="00C16EDB"/>
    <w:rsid w:val="00C260CE"/>
    <w:rsid w:val="00C27091"/>
    <w:rsid w:val="00C3241E"/>
    <w:rsid w:val="00C4733E"/>
    <w:rsid w:val="00C47D1F"/>
    <w:rsid w:val="00C92F72"/>
    <w:rsid w:val="00C93345"/>
    <w:rsid w:val="00CC514B"/>
    <w:rsid w:val="00CD17E7"/>
    <w:rsid w:val="00CE5B9A"/>
    <w:rsid w:val="00CE767F"/>
    <w:rsid w:val="00CF296B"/>
    <w:rsid w:val="00D01F93"/>
    <w:rsid w:val="00D14A1E"/>
    <w:rsid w:val="00D16611"/>
    <w:rsid w:val="00D17557"/>
    <w:rsid w:val="00D242D0"/>
    <w:rsid w:val="00D24F7F"/>
    <w:rsid w:val="00D30334"/>
    <w:rsid w:val="00D641AB"/>
    <w:rsid w:val="00D64330"/>
    <w:rsid w:val="00D66B44"/>
    <w:rsid w:val="00DB6E4C"/>
    <w:rsid w:val="00DC5DF2"/>
    <w:rsid w:val="00DD6D53"/>
    <w:rsid w:val="00DE4CD8"/>
    <w:rsid w:val="00DF4214"/>
    <w:rsid w:val="00E438EF"/>
    <w:rsid w:val="00E46AF0"/>
    <w:rsid w:val="00E479DE"/>
    <w:rsid w:val="00E628CE"/>
    <w:rsid w:val="00E64A0F"/>
    <w:rsid w:val="00E67625"/>
    <w:rsid w:val="00E71234"/>
    <w:rsid w:val="00E81AE7"/>
    <w:rsid w:val="00E901E0"/>
    <w:rsid w:val="00EA0EBF"/>
    <w:rsid w:val="00EB16F2"/>
    <w:rsid w:val="00EB59B3"/>
    <w:rsid w:val="00ED0391"/>
    <w:rsid w:val="00EE4902"/>
    <w:rsid w:val="00EF3E8D"/>
    <w:rsid w:val="00F06F3E"/>
    <w:rsid w:val="00F15CBD"/>
    <w:rsid w:val="00F15D10"/>
    <w:rsid w:val="00F24779"/>
    <w:rsid w:val="00F36899"/>
    <w:rsid w:val="00F37F4C"/>
    <w:rsid w:val="00F52FA0"/>
    <w:rsid w:val="00F64B69"/>
    <w:rsid w:val="00F64BC1"/>
    <w:rsid w:val="00F6549D"/>
    <w:rsid w:val="00F86FBB"/>
    <w:rsid w:val="00F872C9"/>
    <w:rsid w:val="00FA6BD5"/>
    <w:rsid w:val="00FB4BBC"/>
    <w:rsid w:val="00FD2C8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57DE86"/>
  <w15:docId w15:val="{5210A198-E69D-4490-AC3D-21094B972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en-US" w:eastAsia="en-US"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kern w:val="20"/>
    </w:rPr>
  </w:style>
  <w:style w:type="paragraph" w:styleId="Titre1">
    <w:name w:val="heading 1"/>
    <w:basedOn w:val="Normal"/>
    <w:next w:val="Normal"/>
    <w:link w:val="Titre1Car"/>
    <w:uiPriority w:val="1"/>
    <w:qFormat/>
    <w:pPr>
      <w:pageBreakBefore/>
      <w:spacing w:before="0" w:after="360" w:line="240" w:lineRule="auto"/>
      <w:ind w:left="-360" w:right="-360"/>
      <w:outlineLvl w:val="0"/>
    </w:pPr>
    <w:rPr>
      <w:sz w:val="36"/>
    </w:rPr>
  </w:style>
  <w:style w:type="paragraph" w:styleId="Titre2">
    <w:name w:val="heading 2"/>
    <w:basedOn w:val="Normal"/>
    <w:next w:val="Normal"/>
    <w:link w:val="Titre2C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Titre3">
    <w:name w:val="heading 3"/>
    <w:basedOn w:val="Normal"/>
    <w:next w:val="Normal"/>
    <w:link w:val="Titre3C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Titre4">
    <w:name w:val="heading 4"/>
    <w:basedOn w:val="Normal"/>
    <w:next w:val="Normal"/>
    <w:link w:val="Titre4Car"/>
    <w:uiPriority w:val="18"/>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Titre5">
    <w:name w:val="heading 5"/>
    <w:basedOn w:val="Normal"/>
    <w:next w:val="Normal"/>
    <w:link w:val="Titre5C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itre6">
    <w:name w:val="heading 6"/>
    <w:basedOn w:val="Normal"/>
    <w:next w:val="Normal"/>
    <w:link w:val="Titre6C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itre7">
    <w:name w:val="heading 7"/>
    <w:basedOn w:val="Normal"/>
    <w:next w:val="Normal"/>
    <w:link w:val="Titre7C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pPr>
      <w:tabs>
        <w:tab w:val="center" w:pos="4680"/>
        <w:tab w:val="right" w:pos="9360"/>
      </w:tabs>
      <w:spacing w:before="0" w:after="0" w:line="240" w:lineRule="auto"/>
    </w:pPr>
  </w:style>
  <w:style w:type="character" w:customStyle="1" w:styleId="En-tteCar">
    <w:name w:val="En-tête Car"/>
    <w:basedOn w:val="Policepardfaut"/>
    <w:link w:val="En-tte"/>
    <w:uiPriority w:val="99"/>
    <w:rPr>
      <w:kern w:val="20"/>
    </w:rPr>
  </w:style>
  <w:style w:type="paragraph" w:styleId="Pieddepage">
    <w:name w:val="footer"/>
    <w:basedOn w:val="Normal"/>
    <w:link w:val="PieddepageC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depageCar">
    <w:name w:val="Pied de page Car"/>
    <w:basedOn w:val="Policepardfaut"/>
    <w:link w:val="Pieddepage"/>
    <w:uiPriority w:val="99"/>
    <w:rPr>
      <w:kern w:val="20"/>
    </w:rPr>
  </w:style>
  <w:style w:type="table" w:styleId="Grilledutableau">
    <w:name w:val="Table Grid"/>
    <w:basedOn w:val="Tableau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pPr>
      <w:spacing w:after="0" w:line="240" w:lineRule="auto"/>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customStyle="1" w:styleId="Titre1Car">
    <w:name w:val="Titre 1 Car"/>
    <w:basedOn w:val="Policepardfaut"/>
    <w:link w:val="Titre1"/>
    <w:uiPriority w:val="1"/>
    <w:rPr>
      <w:kern w:val="20"/>
      <w:sz w:val="36"/>
    </w:rPr>
  </w:style>
  <w:style w:type="character" w:customStyle="1" w:styleId="Titre2Car">
    <w:name w:val="Titre 2 Car"/>
    <w:basedOn w:val="Policepardfaut"/>
    <w:link w:val="Titre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Textedelespacerserv">
    <w:name w:val="Placeholder Text"/>
    <w:basedOn w:val="Policepardfaut"/>
    <w:uiPriority w:val="99"/>
    <w:semiHidden/>
    <w:rPr>
      <w:color w:val="808080"/>
    </w:rPr>
  </w:style>
  <w:style w:type="paragraph" w:styleId="Citation">
    <w:name w:val="Quote"/>
    <w:basedOn w:val="Normal"/>
    <w:next w:val="Normal"/>
    <w:link w:val="CitationCar"/>
    <w:uiPriority w:val="9"/>
    <w:unhideWhenUsed/>
    <w:qFormat/>
    <w:pPr>
      <w:spacing w:before="240" w:after="240"/>
      <w:ind w:left="720" w:right="720"/>
    </w:pPr>
    <w:rPr>
      <w:i/>
      <w:iCs/>
      <w:color w:val="7E97AD" w:themeColor="accent1"/>
      <w:sz w:val="28"/>
    </w:rPr>
  </w:style>
  <w:style w:type="character" w:customStyle="1" w:styleId="CitationCar">
    <w:name w:val="Citation Car"/>
    <w:basedOn w:val="Policepardfaut"/>
    <w:link w:val="Citation"/>
    <w:uiPriority w:val="9"/>
    <w:rPr>
      <w:i/>
      <w:iCs/>
      <w:color w:val="7E97AD" w:themeColor="accent1"/>
      <w:kern w:val="20"/>
      <w:sz w:val="28"/>
    </w:rPr>
  </w:style>
  <w:style w:type="paragraph" w:styleId="Bibliographie">
    <w:name w:val="Bibliography"/>
    <w:basedOn w:val="Normal"/>
    <w:next w:val="Normal"/>
    <w:uiPriority w:val="37"/>
    <w:semiHidden/>
    <w:unhideWhenUsed/>
  </w:style>
  <w:style w:type="paragraph" w:styleId="Normalcentr">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Corpsdetexte">
    <w:name w:val="Body Text"/>
    <w:basedOn w:val="Normal"/>
    <w:link w:val="CorpsdetexteCar"/>
    <w:uiPriority w:val="99"/>
    <w:semiHidden/>
    <w:unhideWhenUsed/>
    <w:pPr>
      <w:spacing w:after="120"/>
    </w:pPr>
  </w:style>
  <w:style w:type="character" w:customStyle="1" w:styleId="CorpsdetexteCar">
    <w:name w:val="Corps de texte Car"/>
    <w:basedOn w:val="Policepardfaut"/>
    <w:link w:val="Corpsdetexte"/>
    <w:uiPriority w:val="99"/>
    <w:semiHidden/>
  </w:style>
  <w:style w:type="paragraph" w:styleId="Corpsdetexte2">
    <w:name w:val="Body Text 2"/>
    <w:basedOn w:val="Normal"/>
    <w:link w:val="Corpsdetexte2Car"/>
    <w:uiPriority w:val="99"/>
    <w:semiHidden/>
    <w:unhideWhenUsed/>
    <w:pPr>
      <w:spacing w:after="120" w:line="480" w:lineRule="auto"/>
    </w:pPr>
  </w:style>
  <w:style w:type="character" w:customStyle="1" w:styleId="Corpsdetexte2Car">
    <w:name w:val="Corps de texte 2 Car"/>
    <w:basedOn w:val="Policepardfaut"/>
    <w:link w:val="Corpsdetexte2"/>
    <w:uiPriority w:val="99"/>
    <w:semiHidden/>
  </w:style>
  <w:style w:type="paragraph" w:styleId="Corpsdetexte3">
    <w:name w:val="Body Text 3"/>
    <w:basedOn w:val="Normal"/>
    <w:link w:val="Corpsdetexte3Car"/>
    <w:uiPriority w:val="99"/>
    <w:semiHidden/>
    <w:unhideWhenUsed/>
    <w:pPr>
      <w:spacing w:after="120"/>
    </w:pPr>
    <w:rPr>
      <w:sz w:val="16"/>
    </w:rPr>
  </w:style>
  <w:style w:type="character" w:customStyle="1" w:styleId="Corpsdetexte3Car">
    <w:name w:val="Corps de texte 3 Car"/>
    <w:basedOn w:val="Policepardfaut"/>
    <w:link w:val="Corpsdetexte3"/>
    <w:uiPriority w:val="99"/>
    <w:semiHidden/>
    <w:rPr>
      <w:sz w:val="16"/>
    </w:rPr>
  </w:style>
  <w:style w:type="paragraph" w:styleId="Retrait1religne">
    <w:name w:val="Body Text First Indent"/>
    <w:basedOn w:val="Corpsdetexte"/>
    <w:link w:val="Retrait1religneCar"/>
    <w:uiPriority w:val="99"/>
    <w:semiHidden/>
    <w:unhideWhenUsed/>
    <w:pPr>
      <w:spacing w:after="200"/>
      <w:ind w:firstLine="360"/>
    </w:pPr>
  </w:style>
  <w:style w:type="character" w:customStyle="1" w:styleId="Retrait1religneCar">
    <w:name w:val="Retrait 1re ligne Car"/>
    <w:basedOn w:val="CorpsdetexteCar"/>
    <w:link w:val="Retrait1religne"/>
    <w:uiPriority w:val="99"/>
    <w:semiHidden/>
  </w:style>
  <w:style w:type="paragraph" w:styleId="Retraitcorpsdetexte">
    <w:name w:val="Body Text Indent"/>
    <w:basedOn w:val="Normal"/>
    <w:link w:val="RetraitcorpsdetexteCar"/>
    <w:uiPriority w:val="99"/>
    <w:semiHidden/>
    <w:unhideWhenUsed/>
    <w:pPr>
      <w:spacing w:after="120"/>
      <w:ind w:left="360"/>
    </w:pPr>
  </w:style>
  <w:style w:type="character" w:customStyle="1" w:styleId="RetraitcorpsdetexteCar">
    <w:name w:val="Retrait corps de texte Car"/>
    <w:basedOn w:val="Policepardfaut"/>
    <w:link w:val="Retraitcorpsdetexte"/>
    <w:uiPriority w:val="99"/>
    <w:semiHidden/>
  </w:style>
  <w:style w:type="paragraph" w:styleId="Retraitcorpset1relig">
    <w:name w:val="Body Text First Indent 2"/>
    <w:basedOn w:val="Retraitcorpsdetexte"/>
    <w:link w:val="Retraitcorpset1religCar"/>
    <w:uiPriority w:val="99"/>
    <w:semiHidden/>
    <w:unhideWhenUsed/>
    <w:pPr>
      <w:spacing w:after="200"/>
      <w:ind w:firstLine="360"/>
    </w:pPr>
  </w:style>
  <w:style w:type="character" w:customStyle="1" w:styleId="Retraitcorpset1religCar">
    <w:name w:val="Retrait corps et 1re lig. Car"/>
    <w:basedOn w:val="RetraitcorpsdetexteCar"/>
    <w:link w:val="Retraitcorpset1relig"/>
    <w:uiPriority w:val="99"/>
    <w:semiHidden/>
  </w:style>
  <w:style w:type="paragraph" w:styleId="Retraitcorpsdetexte2">
    <w:name w:val="Body Text Indent 2"/>
    <w:basedOn w:val="Normal"/>
    <w:link w:val="Retraitcorpsdetexte2Car"/>
    <w:uiPriority w:val="99"/>
    <w:semiHidden/>
    <w:unhideWhenUsed/>
    <w:pPr>
      <w:spacing w:after="120" w:line="480" w:lineRule="auto"/>
      <w:ind w:left="360"/>
    </w:pPr>
  </w:style>
  <w:style w:type="character" w:customStyle="1" w:styleId="Retraitcorpsdetexte2Car">
    <w:name w:val="Retrait corps de texte 2 Car"/>
    <w:basedOn w:val="Policepardfaut"/>
    <w:link w:val="Retraitcorpsdetexte2"/>
    <w:uiPriority w:val="99"/>
    <w:semiHidden/>
  </w:style>
  <w:style w:type="paragraph" w:styleId="Retraitcorpsdetexte3">
    <w:name w:val="Body Text Indent 3"/>
    <w:basedOn w:val="Normal"/>
    <w:link w:val="Retraitcorpsdetexte3Car"/>
    <w:uiPriority w:val="99"/>
    <w:semiHidden/>
    <w:unhideWhenUsed/>
    <w:pPr>
      <w:spacing w:after="120"/>
      <w:ind w:left="360"/>
    </w:pPr>
    <w:rPr>
      <w:sz w:val="16"/>
    </w:rPr>
  </w:style>
  <w:style w:type="character" w:customStyle="1" w:styleId="Retraitcorpsdetexte3Car">
    <w:name w:val="Retrait corps de texte 3 Car"/>
    <w:basedOn w:val="Policepardfaut"/>
    <w:link w:val="Retraitcorpsdetexte3"/>
    <w:uiPriority w:val="99"/>
    <w:semiHidden/>
    <w:rPr>
      <w:sz w:val="16"/>
    </w:rPr>
  </w:style>
  <w:style w:type="character" w:styleId="Titredulivre">
    <w:name w:val="Book Title"/>
    <w:basedOn w:val="Policepardfaut"/>
    <w:uiPriority w:val="33"/>
    <w:semiHidden/>
    <w:unhideWhenUsed/>
    <w:rPr>
      <w:b/>
      <w:bCs/>
      <w:smallCaps/>
      <w:spacing w:val="5"/>
    </w:rPr>
  </w:style>
  <w:style w:type="paragraph" w:styleId="Lgende">
    <w:name w:val="caption"/>
    <w:basedOn w:val="Normal"/>
    <w:next w:val="Normal"/>
    <w:uiPriority w:val="35"/>
    <w:semiHidden/>
    <w:unhideWhenUsed/>
    <w:qFormat/>
    <w:pPr>
      <w:spacing w:line="240" w:lineRule="auto"/>
    </w:pPr>
    <w:rPr>
      <w:b/>
      <w:bCs/>
      <w:color w:val="7E97AD" w:themeColor="accent1"/>
      <w:sz w:val="18"/>
    </w:rPr>
  </w:style>
  <w:style w:type="paragraph" w:styleId="Formuledepolitesse">
    <w:name w:val="Closing"/>
    <w:basedOn w:val="Normal"/>
    <w:link w:val="FormuledepolitesseCar"/>
    <w:uiPriority w:val="99"/>
    <w:semiHidden/>
    <w:unhideWhenUsed/>
    <w:pPr>
      <w:spacing w:after="0" w:line="240" w:lineRule="auto"/>
      <w:ind w:left="4320"/>
    </w:pPr>
  </w:style>
  <w:style w:type="character" w:customStyle="1" w:styleId="FormuledepolitesseCar">
    <w:name w:val="Formule de politesse Car"/>
    <w:basedOn w:val="Policepardfaut"/>
    <w:link w:val="Formuledepolitesse"/>
    <w:uiPriority w:val="99"/>
    <w:semiHidden/>
  </w:style>
  <w:style w:type="table" w:styleId="Grillecouleur">
    <w:name w:val="Colorful Grid"/>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couleur-Accent2">
    <w:name w:val="Colorful Grid Accent 2"/>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couleur-Accent3">
    <w:name w:val="Colorful Grid Accent 3"/>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couleur-Accent4">
    <w:name w:val="Colorful Grid Accent 4"/>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couleur-Accent5">
    <w:name w:val="Colorful Grid Accent 5"/>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couleur-Accent6">
    <w:name w:val="Colorful Grid Accent 6"/>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ecouleur">
    <w:name w:val="Colorful List"/>
    <w:basedOn w:val="Tableau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ecouleur-Accent2">
    <w:name w:val="Colorful List Accent 2"/>
    <w:basedOn w:val="Tableau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ecouleur-Accent3">
    <w:name w:val="Colorful List Accent 3"/>
    <w:basedOn w:val="Tableau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ecouleur-Accent4">
    <w:name w:val="Colorful List Accent 4"/>
    <w:basedOn w:val="Tableau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ecouleur-Accent5">
    <w:name w:val="Colorful List Accent 5"/>
    <w:basedOn w:val="Tableau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ecouleur-Accent6">
    <w:name w:val="Colorful List Accent 6"/>
    <w:basedOn w:val="Tableau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Tramecouleur">
    <w:name w:val="Colorful Shading"/>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Tramecouleur-Accent4">
    <w:name w:val="Colorful Shading Accent 4"/>
    <w:basedOn w:val="Tableau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rPr>
      <w:sz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rPr>
  </w:style>
  <w:style w:type="table" w:styleId="Listefonce">
    <w:name w:val="Dark List"/>
    <w:basedOn w:val="Tableau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efonce-Accent2">
    <w:name w:val="Dark List Accent 2"/>
    <w:basedOn w:val="Tableau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efonce-Accent3">
    <w:name w:val="Dark List Accent 3"/>
    <w:basedOn w:val="Tableau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efonce-Accent4">
    <w:name w:val="Dark List Accent 4"/>
    <w:basedOn w:val="Tableau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efonce-Accent5">
    <w:name w:val="Dark List Accent 5"/>
    <w:basedOn w:val="Tableau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efonce-Accent6">
    <w:name w:val="Dark List Accent 6"/>
    <w:basedOn w:val="Tableau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ar"/>
    <w:uiPriority w:val="99"/>
    <w:semiHidden/>
    <w:unhideWhenUsed/>
  </w:style>
  <w:style w:type="character" w:customStyle="1" w:styleId="DateCar">
    <w:name w:val="Date Car"/>
    <w:basedOn w:val="Policepardfaut"/>
    <w:link w:val="Date"/>
    <w:uiPriority w:val="99"/>
    <w:semiHidden/>
  </w:style>
  <w:style w:type="paragraph" w:styleId="Explorateurdedocuments">
    <w:name w:val="Document Map"/>
    <w:basedOn w:val="Normal"/>
    <w:link w:val="ExplorateurdedocumentsCar"/>
    <w:uiPriority w:val="99"/>
    <w:semiHidden/>
    <w:unhideWhenUsed/>
    <w:pPr>
      <w:spacing w:after="0" w:line="240" w:lineRule="auto"/>
    </w:pPr>
    <w:rPr>
      <w:rFonts w:ascii="Tahoma" w:hAnsi="Tahoma" w:cs="Tahoma"/>
      <w:sz w:val="16"/>
    </w:rPr>
  </w:style>
  <w:style w:type="character" w:customStyle="1" w:styleId="ExplorateurdedocumentsCar">
    <w:name w:val="Explorateur de documents Car"/>
    <w:basedOn w:val="Policepardfaut"/>
    <w:link w:val="Explorateurdedocuments"/>
    <w:uiPriority w:val="99"/>
    <w:semiHidden/>
    <w:rPr>
      <w:rFonts w:ascii="Tahoma" w:hAnsi="Tahoma" w:cs="Tahoma"/>
      <w:sz w:val="16"/>
    </w:rPr>
  </w:style>
  <w:style w:type="paragraph" w:styleId="Signaturelectronique">
    <w:name w:val="E-mail Signature"/>
    <w:basedOn w:val="Normal"/>
    <w:link w:val="SignaturelectroniqueCar"/>
    <w:uiPriority w:val="99"/>
    <w:semiHidden/>
    <w:unhideWhenUsed/>
    <w:pPr>
      <w:spacing w:after="0" w:line="240" w:lineRule="auto"/>
    </w:pPr>
  </w:style>
  <w:style w:type="character" w:customStyle="1" w:styleId="SignaturelectroniqueCar">
    <w:name w:val="Signature électronique Car"/>
    <w:basedOn w:val="Policepardfaut"/>
    <w:link w:val="Signaturelectronique"/>
    <w:uiPriority w:val="99"/>
    <w:semiHidden/>
  </w:style>
  <w:style w:type="character" w:styleId="Accentuation">
    <w:name w:val="Emphasis"/>
    <w:basedOn w:val="Policepardfaut"/>
    <w:uiPriority w:val="20"/>
    <w:semiHidden/>
    <w:unhideWhenUsed/>
    <w:rPr>
      <w:i/>
      <w:iCs/>
    </w:rPr>
  </w:style>
  <w:style w:type="character" w:styleId="Appeldenotedefin">
    <w:name w:val="end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style>
  <w:style w:type="character" w:customStyle="1" w:styleId="NotedefinCar">
    <w:name w:val="Note de fin Car"/>
    <w:basedOn w:val="Policepardfaut"/>
    <w:link w:val="Notedefin"/>
    <w:uiPriority w:val="99"/>
    <w:semiHidden/>
    <w:rPr>
      <w:sz w:val="20"/>
    </w:rPr>
  </w:style>
  <w:style w:type="paragraph" w:styleId="Adressedestinataire">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dresseexpditeur">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Lienhypertextesuivivisit">
    <w:name w:val="FollowedHyperlink"/>
    <w:basedOn w:val="Policepardfaut"/>
    <w:uiPriority w:val="99"/>
    <w:semiHidden/>
    <w:unhideWhenUsed/>
    <w:rPr>
      <w:color w:val="969696" w:themeColor="followedHyperlink"/>
      <w:u w:val="single"/>
    </w:rPr>
  </w:style>
  <w:style w:type="character" w:styleId="Appelnotedebasdep">
    <w:name w:val="footnote reference"/>
    <w:basedOn w:val="Policepardfaut"/>
    <w:uiPriority w:val="99"/>
    <w:semiHidden/>
    <w:unhideWhenUsed/>
    <w:rPr>
      <w:vertAlign w:val="superscript"/>
    </w:rPr>
  </w:style>
  <w:style w:type="paragraph" w:styleId="Notedebasdepage">
    <w:name w:val="footnote text"/>
    <w:basedOn w:val="Normal"/>
    <w:link w:val="NotedebasdepageCar"/>
    <w:uiPriority w:val="99"/>
    <w:semiHidden/>
    <w:unhideWhenUsed/>
    <w:pPr>
      <w:spacing w:after="0" w:line="240" w:lineRule="auto"/>
    </w:pPr>
  </w:style>
  <w:style w:type="character" w:customStyle="1" w:styleId="NotedebasdepageCar">
    <w:name w:val="Note de bas de page Car"/>
    <w:basedOn w:val="Policepardfaut"/>
    <w:link w:val="Notedebasdepage"/>
    <w:uiPriority w:val="99"/>
    <w:semiHidden/>
    <w:rPr>
      <w:sz w:val="20"/>
    </w:rPr>
  </w:style>
  <w:style w:type="character" w:customStyle="1" w:styleId="Titre3Car">
    <w:name w:val="Titre 3 Car"/>
    <w:basedOn w:val="Policepardfaut"/>
    <w:link w:val="Titre3"/>
    <w:uiPriority w:val="1"/>
    <w:rPr>
      <w:rFonts w:asciiTheme="majorHAnsi" w:eastAsiaTheme="majorEastAsia" w:hAnsiTheme="majorHAnsi" w:cstheme="majorBidi"/>
      <w:b/>
      <w:bCs/>
      <w:color w:val="7E97AD" w:themeColor="accent1"/>
      <w:kern w:val="20"/>
      <w14:ligatures w14:val="standardContextual"/>
    </w:rPr>
  </w:style>
  <w:style w:type="character" w:customStyle="1" w:styleId="Titre4Car">
    <w:name w:val="Titre 4 Car"/>
    <w:basedOn w:val="Policepardfaut"/>
    <w:link w:val="Titre4"/>
    <w:uiPriority w:val="18"/>
    <w:rPr>
      <w:rFonts w:asciiTheme="majorHAnsi" w:eastAsiaTheme="majorEastAsia" w:hAnsiTheme="majorHAnsi" w:cstheme="majorBidi"/>
      <w:b/>
      <w:bCs/>
      <w:i/>
      <w:iCs/>
      <w:color w:val="7E97AD" w:themeColor="accent1"/>
      <w:kern w:val="20"/>
    </w:rPr>
  </w:style>
  <w:style w:type="character" w:customStyle="1" w:styleId="Titre5Car">
    <w:name w:val="Titre 5 Car"/>
    <w:basedOn w:val="Policepardfaut"/>
    <w:link w:val="Titre5"/>
    <w:uiPriority w:val="18"/>
    <w:semiHidden/>
    <w:rPr>
      <w:rFonts w:asciiTheme="majorHAnsi" w:eastAsiaTheme="majorEastAsia" w:hAnsiTheme="majorHAnsi" w:cstheme="majorBidi"/>
      <w:color w:val="394B5A" w:themeColor="accent1" w:themeShade="7F"/>
      <w:kern w:val="20"/>
    </w:rPr>
  </w:style>
  <w:style w:type="character" w:customStyle="1" w:styleId="Titre6Car">
    <w:name w:val="Titre 6 Car"/>
    <w:basedOn w:val="Policepardfaut"/>
    <w:link w:val="Titre6"/>
    <w:uiPriority w:val="18"/>
    <w:semiHidden/>
    <w:rPr>
      <w:rFonts w:asciiTheme="majorHAnsi" w:eastAsiaTheme="majorEastAsia" w:hAnsiTheme="majorHAnsi" w:cstheme="majorBidi"/>
      <w:i/>
      <w:iCs/>
      <w:color w:val="394B5A" w:themeColor="accent1" w:themeShade="7F"/>
      <w:kern w:val="20"/>
    </w:rPr>
  </w:style>
  <w:style w:type="character" w:customStyle="1" w:styleId="Titre7Car">
    <w:name w:val="Titre 7 Car"/>
    <w:basedOn w:val="Policepardfaut"/>
    <w:link w:val="Titre7"/>
    <w:uiPriority w:val="18"/>
    <w:semiHidden/>
    <w:rPr>
      <w:rFonts w:asciiTheme="majorHAnsi" w:eastAsiaTheme="majorEastAsia" w:hAnsiTheme="majorHAnsi" w:cstheme="majorBidi"/>
      <w:i/>
      <w:iCs/>
      <w:color w:val="404040" w:themeColor="text1" w:themeTint="BF"/>
      <w:kern w:val="20"/>
    </w:rPr>
  </w:style>
  <w:style w:type="character" w:customStyle="1" w:styleId="Titre8Car">
    <w:name w:val="Titre 8 Car"/>
    <w:basedOn w:val="Policepardfaut"/>
    <w:link w:val="Titre8"/>
    <w:uiPriority w:val="18"/>
    <w:semiHidden/>
    <w:rPr>
      <w:rFonts w:asciiTheme="majorHAnsi" w:eastAsiaTheme="majorEastAsia" w:hAnsiTheme="majorHAnsi" w:cstheme="majorBidi"/>
      <w:color w:val="404040" w:themeColor="text1" w:themeTint="BF"/>
      <w:kern w:val="20"/>
    </w:rPr>
  </w:style>
  <w:style w:type="character" w:customStyle="1" w:styleId="Titre9Car">
    <w:name w:val="Titre 9 Car"/>
    <w:basedOn w:val="Policepardfaut"/>
    <w:link w:val="Titre9"/>
    <w:uiPriority w:val="18"/>
    <w:semiHidden/>
    <w:rPr>
      <w:rFonts w:asciiTheme="majorHAnsi" w:eastAsiaTheme="majorEastAsia" w:hAnsiTheme="majorHAnsi" w:cstheme="majorBidi"/>
      <w:i/>
      <w:iCs/>
      <w:color w:val="404040" w:themeColor="text1" w:themeTint="BF"/>
      <w:kern w:val="20"/>
    </w:rPr>
  </w:style>
  <w:style w:type="character" w:styleId="AcronymeHTML">
    <w:name w:val="HTML Acronym"/>
    <w:basedOn w:val="Policepardfaut"/>
    <w:uiPriority w:val="99"/>
    <w:semiHidden/>
    <w:unhideWhenUsed/>
  </w:style>
  <w:style w:type="paragraph" w:styleId="AdresseHTML">
    <w:name w:val="HTML Address"/>
    <w:basedOn w:val="Normal"/>
    <w:link w:val="AdresseHTMLCar"/>
    <w:uiPriority w:val="99"/>
    <w:semiHidden/>
    <w:unhideWhenUsed/>
    <w:pPr>
      <w:spacing w:after="0" w:line="240" w:lineRule="auto"/>
    </w:pPr>
    <w:rPr>
      <w:i/>
      <w:iCs/>
    </w:rPr>
  </w:style>
  <w:style w:type="character" w:customStyle="1" w:styleId="AdresseHTMLCar">
    <w:name w:val="Adresse HTML Car"/>
    <w:basedOn w:val="Policepardfaut"/>
    <w:link w:val="AdresseHTML"/>
    <w:uiPriority w:val="99"/>
    <w:semiHidden/>
    <w:rPr>
      <w:i/>
      <w:iCs/>
    </w:rPr>
  </w:style>
  <w:style w:type="character" w:styleId="CitationHTML">
    <w:name w:val="HTML Cite"/>
    <w:basedOn w:val="Policepardfaut"/>
    <w:uiPriority w:val="99"/>
    <w:semiHidden/>
    <w:unhideWhenUsed/>
    <w:rPr>
      <w:i/>
      <w:iCs/>
    </w:rPr>
  </w:style>
  <w:style w:type="character" w:styleId="CodeHTML">
    <w:name w:val="HTML Code"/>
    <w:basedOn w:val="Policepardfaut"/>
    <w:uiPriority w:val="99"/>
    <w:semiHidden/>
    <w:unhideWhenUsed/>
    <w:rPr>
      <w:rFonts w:ascii="Consolas" w:hAnsi="Consolas" w:cs="Consolas"/>
      <w:sz w:val="20"/>
    </w:rPr>
  </w:style>
  <w:style w:type="character" w:styleId="DfinitionHTML">
    <w:name w:val="HTML Definition"/>
    <w:basedOn w:val="Policepardfaut"/>
    <w:uiPriority w:val="99"/>
    <w:semiHidden/>
    <w:unhideWhenUsed/>
    <w:rPr>
      <w:i/>
      <w:iCs/>
    </w:rPr>
  </w:style>
  <w:style w:type="character" w:styleId="ClavierHTML">
    <w:name w:val="HTML Keyboard"/>
    <w:basedOn w:val="Policepardfaut"/>
    <w:uiPriority w:val="99"/>
    <w:semiHidden/>
    <w:unhideWhenUsed/>
    <w:rPr>
      <w:rFonts w:ascii="Consolas" w:hAnsi="Consolas" w:cs="Consolas"/>
      <w:sz w:val="20"/>
    </w:rPr>
  </w:style>
  <w:style w:type="paragraph" w:styleId="PrformatHTML">
    <w:name w:val="HTML Preformatted"/>
    <w:basedOn w:val="Normal"/>
    <w:link w:val="PrformatHTMLCar"/>
    <w:uiPriority w:val="99"/>
    <w:semiHidden/>
    <w:unhideWhenUsed/>
    <w:pPr>
      <w:spacing w:after="0" w:line="240" w:lineRule="auto"/>
    </w:pPr>
    <w:rPr>
      <w:rFonts w:ascii="Consolas" w:hAnsi="Consolas" w:cs="Consolas"/>
    </w:rPr>
  </w:style>
  <w:style w:type="character" w:customStyle="1" w:styleId="PrformatHTMLCar">
    <w:name w:val="Préformaté HTML Car"/>
    <w:basedOn w:val="Policepardfaut"/>
    <w:link w:val="PrformatHTML"/>
    <w:uiPriority w:val="99"/>
    <w:semiHidden/>
    <w:rPr>
      <w:rFonts w:ascii="Consolas" w:hAnsi="Consolas" w:cs="Consolas"/>
      <w:sz w:val="20"/>
    </w:rPr>
  </w:style>
  <w:style w:type="character" w:styleId="ExempleHTML">
    <w:name w:val="HTML Sample"/>
    <w:basedOn w:val="Policepardfaut"/>
    <w:uiPriority w:val="99"/>
    <w:semiHidden/>
    <w:unhideWhenUsed/>
    <w:rPr>
      <w:rFonts w:ascii="Consolas" w:hAnsi="Consolas" w:cs="Consolas"/>
      <w:sz w:val="24"/>
    </w:rPr>
  </w:style>
  <w:style w:type="character" w:styleId="MachinecrireHTML">
    <w:name w:val="HTML Typewriter"/>
    <w:basedOn w:val="Policepardfaut"/>
    <w:uiPriority w:val="99"/>
    <w:semiHidden/>
    <w:unhideWhenUsed/>
    <w:rPr>
      <w:rFonts w:ascii="Consolas" w:hAnsi="Consolas" w:cs="Consolas"/>
      <w:sz w:val="20"/>
    </w:rPr>
  </w:style>
  <w:style w:type="character" w:styleId="VariableHTML">
    <w:name w:val="HTML Variable"/>
    <w:basedOn w:val="Policepardfaut"/>
    <w:uiPriority w:val="99"/>
    <w:semiHidden/>
    <w:unhideWhenUsed/>
    <w:rPr>
      <w:i/>
      <w:iCs/>
    </w:rPr>
  </w:style>
  <w:style w:type="character" w:styleId="Lienhypertexte">
    <w:name w:val="Hyperlink"/>
    <w:basedOn w:val="Policepardfau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Titreindex">
    <w:name w:val="index heading"/>
    <w:basedOn w:val="Normal"/>
    <w:next w:val="Index1"/>
    <w:uiPriority w:val="99"/>
    <w:semiHidden/>
    <w:unhideWhenUsed/>
    <w:rPr>
      <w:rFonts w:asciiTheme="majorHAnsi" w:eastAsiaTheme="majorEastAsia" w:hAnsiTheme="majorHAnsi" w:cstheme="majorBidi"/>
      <w:b/>
      <w:bCs/>
    </w:rPr>
  </w:style>
  <w:style w:type="character" w:styleId="Accentuationintense">
    <w:name w:val="Intense Emphasis"/>
    <w:basedOn w:val="Policepardfaut"/>
    <w:uiPriority w:val="21"/>
    <w:semiHidden/>
    <w:unhideWhenUsed/>
    <w:rPr>
      <w:b/>
      <w:bCs/>
      <w:i/>
      <w:iCs/>
      <w:color w:val="7E97AD" w:themeColor="accent1"/>
    </w:rPr>
  </w:style>
  <w:style w:type="paragraph" w:styleId="Citationintense">
    <w:name w:val="Intense Quote"/>
    <w:basedOn w:val="Normal"/>
    <w:next w:val="Normal"/>
    <w:link w:val="CitationintenseC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CitationintenseCar">
    <w:name w:val="Citation intense Car"/>
    <w:basedOn w:val="Policepardfaut"/>
    <w:link w:val="Citationintense"/>
    <w:uiPriority w:val="30"/>
    <w:semiHidden/>
    <w:rPr>
      <w:b/>
      <w:bCs/>
      <w:i/>
      <w:iCs/>
      <w:color w:val="7E97AD" w:themeColor="accent1"/>
    </w:rPr>
  </w:style>
  <w:style w:type="character" w:styleId="Rfrenceintense">
    <w:name w:val="Intense Reference"/>
    <w:basedOn w:val="Policepardfaut"/>
    <w:uiPriority w:val="32"/>
    <w:semiHidden/>
    <w:unhideWhenUsed/>
    <w:rPr>
      <w:b/>
      <w:bCs/>
      <w:smallCaps/>
      <w:color w:val="CC8E60" w:themeColor="accent2"/>
      <w:spacing w:val="5"/>
      <w:u w:val="single"/>
    </w:rPr>
  </w:style>
  <w:style w:type="table" w:styleId="Grilleclaire">
    <w:name w:val="Light Grid"/>
    <w:basedOn w:val="Tableau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Grilleclaire-Accent2">
    <w:name w:val="Light Grid Accent 2"/>
    <w:basedOn w:val="Tableau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Grilleclaire-Accent3">
    <w:name w:val="Light Grid Accent 3"/>
    <w:basedOn w:val="Tableau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Grilleclaire-Accent4">
    <w:name w:val="Light Grid Accent 4"/>
    <w:basedOn w:val="Tableau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Grilleclaire-Accent5">
    <w:name w:val="Light Grid Accent 5"/>
    <w:basedOn w:val="Tableau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Grilleclaire-Accent6">
    <w:name w:val="Light Grid Accent 6"/>
    <w:basedOn w:val="Tableau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eclaire">
    <w:name w:val="Light List"/>
    <w:basedOn w:val="Tableau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eclaire-Accent2">
    <w:name w:val="Light List Accent 2"/>
    <w:basedOn w:val="Tableau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eclaire-Accent3">
    <w:name w:val="Light List Accent 3"/>
    <w:basedOn w:val="Tableau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eclaire-Accent4">
    <w:name w:val="Light List Accent 4"/>
    <w:basedOn w:val="Tableau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eclaire-Accent5">
    <w:name w:val="Light List Accent 5"/>
    <w:basedOn w:val="Tableau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eclaire-Accent6">
    <w:name w:val="Light List Accent 6"/>
    <w:basedOn w:val="Tableau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Trameclaire-Accent2">
    <w:name w:val="Light Shading Accent 2"/>
    <w:basedOn w:val="Tableau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Trameclaire-Accent3">
    <w:name w:val="Light Shading Accent 3"/>
    <w:basedOn w:val="Tableau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Trameclaire-Accent4">
    <w:name w:val="Light Shading Accent 4"/>
    <w:basedOn w:val="Tableau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Trameclaire-Accent5">
    <w:name w:val="Light Shading Accent 5"/>
    <w:basedOn w:val="Tableau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Trameclaire-Accent6">
    <w:name w:val="Light Shading Accent 6"/>
    <w:basedOn w:val="Tableau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umrodeligne">
    <w:name w:val="line number"/>
    <w:basedOn w:val="Policepardfaut"/>
    <w:uiPriority w:val="99"/>
    <w:semiHidden/>
    <w:unhideWhenUsed/>
  </w:style>
  <w:style w:type="paragraph" w:styleId="Liste">
    <w:name w:val="List"/>
    <w:basedOn w:val="Normal"/>
    <w:uiPriority w:val="99"/>
    <w:semiHidden/>
    <w:unhideWhenUsed/>
    <w:pPr>
      <w:ind w:left="360" w:hanging="360"/>
      <w:contextualSpacing/>
    </w:pPr>
  </w:style>
  <w:style w:type="paragraph" w:styleId="Liste2">
    <w:name w:val="List 2"/>
    <w:basedOn w:val="Normal"/>
    <w:uiPriority w:val="99"/>
    <w:semiHidden/>
    <w:unhideWhenUsed/>
    <w:pPr>
      <w:ind w:left="720" w:hanging="360"/>
      <w:contextualSpacing/>
    </w:pPr>
  </w:style>
  <w:style w:type="paragraph" w:styleId="Liste3">
    <w:name w:val="List 3"/>
    <w:basedOn w:val="Normal"/>
    <w:uiPriority w:val="99"/>
    <w:semiHidden/>
    <w:unhideWhenUsed/>
    <w:pPr>
      <w:ind w:left="1080" w:hanging="360"/>
      <w:contextualSpacing/>
    </w:pPr>
  </w:style>
  <w:style w:type="paragraph" w:styleId="Liste4">
    <w:name w:val="List 4"/>
    <w:basedOn w:val="Normal"/>
    <w:uiPriority w:val="99"/>
    <w:semiHidden/>
    <w:unhideWhenUsed/>
    <w:pPr>
      <w:ind w:left="1440" w:hanging="360"/>
      <w:contextualSpacing/>
    </w:pPr>
  </w:style>
  <w:style w:type="paragraph" w:styleId="Liste5">
    <w:name w:val="List 5"/>
    <w:basedOn w:val="Normal"/>
    <w:uiPriority w:val="99"/>
    <w:semiHidden/>
    <w:unhideWhenUsed/>
    <w:pPr>
      <w:ind w:left="1800" w:hanging="360"/>
      <w:contextualSpacing/>
    </w:pPr>
  </w:style>
  <w:style w:type="paragraph" w:styleId="Listepuces">
    <w:name w:val="List Bullet"/>
    <w:basedOn w:val="Normal"/>
    <w:uiPriority w:val="1"/>
    <w:unhideWhenUsed/>
    <w:qFormat/>
    <w:pPr>
      <w:numPr>
        <w:numId w:val="1"/>
      </w:numPr>
      <w:spacing w:after="40"/>
    </w:pPr>
  </w:style>
  <w:style w:type="paragraph" w:styleId="Listepuces2">
    <w:name w:val="List Bullet 2"/>
    <w:basedOn w:val="Normal"/>
    <w:uiPriority w:val="99"/>
    <w:semiHidden/>
    <w:unhideWhenUsed/>
    <w:pPr>
      <w:numPr>
        <w:numId w:val="2"/>
      </w:numPr>
      <w:contextualSpacing/>
    </w:pPr>
  </w:style>
  <w:style w:type="paragraph" w:styleId="Listepuces3">
    <w:name w:val="List Bullet 3"/>
    <w:basedOn w:val="Normal"/>
    <w:uiPriority w:val="99"/>
    <w:semiHidden/>
    <w:unhideWhenUsed/>
    <w:pPr>
      <w:numPr>
        <w:numId w:val="3"/>
      </w:numPr>
      <w:contextualSpacing/>
    </w:pPr>
  </w:style>
  <w:style w:type="paragraph" w:styleId="Listepuces4">
    <w:name w:val="List Bullet 4"/>
    <w:basedOn w:val="Normal"/>
    <w:uiPriority w:val="99"/>
    <w:semiHidden/>
    <w:unhideWhenUsed/>
    <w:pPr>
      <w:numPr>
        <w:numId w:val="4"/>
      </w:numPr>
      <w:contextualSpacing/>
    </w:pPr>
  </w:style>
  <w:style w:type="paragraph" w:styleId="Listepuces5">
    <w:name w:val="List Bullet 5"/>
    <w:basedOn w:val="Normal"/>
    <w:uiPriority w:val="99"/>
    <w:semiHidden/>
    <w:unhideWhenUsed/>
    <w:pPr>
      <w:numPr>
        <w:numId w:val="5"/>
      </w:numPr>
      <w:contextualSpacing/>
    </w:pPr>
  </w:style>
  <w:style w:type="paragraph" w:styleId="Listecontinue">
    <w:name w:val="List Continue"/>
    <w:basedOn w:val="Normal"/>
    <w:uiPriority w:val="99"/>
    <w:semiHidden/>
    <w:unhideWhenUsed/>
    <w:pPr>
      <w:spacing w:after="120"/>
      <w:ind w:left="360"/>
      <w:contextualSpacing/>
    </w:pPr>
  </w:style>
  <w:style w:type="paragraph" w:styleId="Listecontinue2">
    <w:name w:val="List Continue 2"/>
    <w:basedOn w:val="Normal"/>
    <w:uiPriority w:val="99"/>
    <w:semiHidden/>
    <w:unhideWhenUsed/>
    <w:pPr>
      <w:spacing w:after="120"/>
      <w:ind w:left="720"/>
      <w:contextualSpacing/>
    </w:pPr>
  </w:style>
  <w:style w:type="paragraph" w:styleId="Listecontinue3">
    <w:name w:val="List Continue 3"/>
    <w:basedOn w:val="Normal"/>
    <w:uiPriority w:val="99"/>
    <w:semiHidden/>
    <w:unhideWhenUsed/>
    <w:pPr>
      <w:spacing w:after="120"/>
      <w:ind w:left="1080"/>
      <w:contextualSpacing/>
    </w:pPr>
  </w:style>
  <w:style w:type="paragraph" w:styleId="Listecontinue4">
    <w:name w:val="List Continue 4"/>
    <w:basedOn w:val="Normal"/>
    <w:uiPriority w:val="99"/>
    <w:semiHidden/>
    <w:unhideWhenUsed/>
    <w:pPr>
      <w:spacing w:after="120"/>
      <w:ind w:left="1440"/>
      <w:contextualSpacing/>
    </w:pPr>
  </w:style>
  <w:style w:type="paragraph" w:styleId="Listecontinue5">
    <w:name w:val="List Continue 5"/>
    <w:basedOn w:val="Normal"/>
    <w:uiPriority w:val="99"/>
    <w:semiHidden/>
    <w:unhideWhenUsed/>
    <w:pPr>
      <w:spacing w:after="120"/>
      <w:ind w:left="1800"/>
      <w:contextualSpacing/>
    </w:pPr>
  </w:style>
  <w:style w:type="paragraph" w:styleId="Listenumros">
    <w:name w:val="List Number"/>
    <w:basedOn w:val="Normal"/>
    <w:uiPriority w:val="1"/>
    <w:unhideWhenUsed/>
    <w:qFormat/>
    <w:pPr>
      <w:numPr>
        <w:numId w:val="7"/>
      </w:numPr>
      <w:contextualSpacing/>
    </w:pPr>
  </w:style>
  <w:style w:type="paragraph" w:styleId="Listenumros2">
    <w:name w:val="List Number 2"/>
    <w:basedOn w:val="Normal"/>
    <w:uiPriority w:val="1"/>
    <w:unhideWhenUsed/>
    <w:qFormat/>
    <w:pPr>
      <w:numPr>
        <w:ilvl w:val="1"/>
        <w:numId w:val="7"/>
      </w:numPr>
      <w:contextualSpacing/>
    </w:pPr>
  </w:style>
  <w:style w:type="paragraph" w:styleId="Listenumros3">
    <w:name w:val="List Number 3"/>
    <w:basedOn w:val="Normal"/>
    <w:uiPriority w:val="18"/>
    <w:unhideWhenUsed/>
    <w:qFormat/>
    <w:pPr>
      <w:numPr>
        <w:ilvl w:val="2"/>
        <w:numId w:val="7"/>
      </w:numPr>
      <w:contextualSpacing/>
    </w:pPr>
  </w:style>
  <w:style w:type="paragraph" w:styleId="Listenumros4">
    <w:name w:val="List Number 4"/>
    <w:basedOn w:val="Normal"/>
    <w:uiPriority w:val="18"/>
    <w:semiHidden/>
    <w:unhideWhenUsed/>
    <w:pPr>
      <w:numPr>
        <w:ilvl w:val="3"/>
        <w:numId w:val="7"/>
      </w:numPr>
      <w:contextualSpacing/>
    </w:pPr>
  </w:style>
  <w:style w:type="paragraph" w:styleId="Listenumros5">
    <w:name w:val="List Number 5"/>
    <w:basedOn w:val="Normal"/>
    <w:uiPriority w:val="18"/>
    <w:semiHidden/>
    <w:unhideWhenUsed/>
    <w:pPr>
      <w:numPr>
        <w:ilvl w:val="4"/>
        <w:numId w:val="7"/>
      </w:numPr>
      <w:contextualSpacing/>
    </w:pPr>
  </w:style>
  <w:style w:type="paragraph" w:styleId="Paragraphedeliste">
    <w:name w:val="List Paragraph"/>
    <w:basedOn w:val="Normal"/>
    <w:uiPriority w:val="34"/>
    <w:unhideWhenUsed/>
    <w:pPr>
      <w:ind w:left="720"/>
      <w:contextualSpacing/>
    </w:pPr>
  </w:style>
  <w:style w:type="paragraph" w:styleId="Textedemacro">
    <w:name w:val="macro"/>
    <w:link w:val="TextedemacroC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edemacroCar">
    <w:name w:val="Texte de macro Car"/>
    <w:basedOn w:val="Policepardfaut"/>
    <w:link w:val="Textedemacro"/>
    <w:uiPriority w:val="99"/>
    <w:semiHidden/>
    <w:rPr>
      <w:rFonts w:ascii="Consolas" w:hAnsi="Consolas" w:cs="Consolas"/>
      <w:sz w:val="20"/>
    </w:rPr>
  </w:style>
  <w:style w:type="table" w:styleId="Grillemoyenne1">
    <w:name w:val="Medium Grid 1"/>
    <w:basedOn w:val="Tableau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moyenne1-Accent2">
    <w:name w:val="Medium Grid 1 Accent 2"/>
    <w:basedOn w:val="Tableau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moyenne1-Accent3">
    <w:name w:val="Medium Grid 1 Accent 3"/>
    <w:basedOn w:val="Tableau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moyenne1-Accent4">
    <w:name w:val="Medium Grid 1 Accent 4"/>
    <w:basedOn w:val="Tableau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moyenne1-Accent5">
    <w:name w:val="Medium Grid 1 Accent 5"/>
    <w:basedOn w:val="Tableau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moyenne1-Accent6">
    <w:name w:val="Medium Grid 1 Accent 6"/>
    <w:basedOn w:val="Tableau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Grillemoyenne2">
    <w:name w:val="Medium Grid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Grillemoyenne3-Accent2">
    <w:name w:val="Medium Grid 3 Accent 2"/>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Grillemoyenne3-Accent3">
    <w:name w:val="Medium Grid 3 Accent 3"/>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Grillemoyenne3-Accent4">
    <w:name w:val="Medium Grid 3 Accent 4"/>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Grillemoyenne3-Accent5">
    <w:name w:val="Medium Grid 3 Accent 5"/>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Grillemoyenne3-Accent6">
    <w:name w:val="Medium Grid 3 Accent 6"/>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emoyenne1">
    <w:name w:val="Medium List 1"/>
    <w:basedOn w:val="Tableau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emoyenne1-Accent2">
    <w:name w:val="Medium List 1 Accent 2"/>
    <w:basedOn w:val="Tableau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emoyenne1-Accent3">
    <w:name w:val="Medium List 1 Accent 3"/>
    <w:basedOn w:val="Tableau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emoyenne1-Accent4">
    <w:name w:val="Medium List 1 Accent 4"/>
    <w:basedOn w:val="Tableau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emoyenne1-Accent5">
    <w:name w:val="Medium List 1 Accent 5"/>
    <w:basedOn w:val="Tableau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emoyenne1-Accent6">
    <w:name w:val="Medium List 1 Accent 6"/>
    <w:basedOn w:val="Tableau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emoyenne2">
    <w:name w:val="Medium Lis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ttedemessage">
    <w:name w:val="Message Header"/>
    <w:basedOn w:val="Normal"/>
    <w:link w:val="En-ttedemessag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Retraitnormal">
    <w:name w:val="Normal Indent"/>
    <w:basedOn w:val="Normal"/>
    <w:uiPriority w:val="99"/>
    <w:semiHidden/>
    <w:unhideWhenUsed/>
    <w:pPr>
      <w:ind w:left="720"/>
    </w:pPr>
  </w:style>
  <w:style w:type="paragraph" w:styleId="Titredenote">
    <w:name w:val="Note Heading"/>
    <w:basedOn w:val="Normal"/>
    <w:next w:val="Normal"/>
    <w:link w:val="TitredenoteCar"/>
    <w:uiPriority w:val="99"/>
    <w:semiHidden/>
    <w:unhideWhenUsed/>
    <w:pPr>
      <w:spacing w:after="0" w:line="240" w:lineRule="auto"/>
    </w:pPr>
  </w:style>
  <w:style w:type="character" w:customStyle="1" w:styleId="TitredenoteCar">
    <w:name w:val="Titre de note Car"/>
    <w:basedOn w:val="Policepardfaut"/>
    <w:link w:val="Titredenote"/>
    <w:uiPriority w:val="99"/>
    <w:semiHidden/>
  </w:style>
  <w:style w:type="character" w:styleId="Numrodepage">
    <w:name w:val="page number"/>
    <w:basedOn w:val="Policepardfaut"/>
    <w:uiPriority w:val="99"/>
    <w:semiHidden/>
    <w:unhideWhenUsed/>
  </w:style>
  <w:style w:type="paragraph" w:styleId="Textebrut">
    <w:name w:val="Plain Text"/>
    <w:basedOn w:val="Normal"/>
    <w:link w:val="TextebrutCar"/>
    <w:uiPriority w:val="99"/>
    <w:semiHidden/>
    <w:unhideWhenUsed/>
    <w:pPr>
      <w:spacing w:after="0" w:line="240" w:lineRule="auto"/>
    </w:pPr>
    <w:rPr>
      <w:rFonts w:ascii="Consolas" w:hAnsi="Consolas" w:cs="Consolas"/>
      <w:sz w:val="21"/>
    </w:rPr>
  </w:style>
  <w:style w:type="character" w:customStyle="1" w:styleId="TextebrutCar">
    <w:name w:val="Texte brut Car"/>
    <w:basedOn w:val="Policepardfaut"/>
    <w:link w:val="Textebrut"/>
    <w:uiPriority w:val="99"/>
    <w:semiHidden/>
    <w:rPr>
      <w:rFonts w:ascii="Consolas" w:hAnsi="Consolas" w:cs="Consolas"/>
      <w:sz w:val="21"/>
    </w:rPr>
  </w:style>
  <w:style w:type="paragraph" w:styleId="Salutations">
    <w:name w:val="Salutation"/>
    <w:basedOn w:val="Normal"/>
    <w:next w:val="Normal"/>
    <w:link w:val="SalutationsCar"/>
    <w:uiPriority w:val="99"/>
    <w:semiHidden/>
    <w:unhideWhenUsed/>
  </w:style>
  <w:style w:type="character" w:customStyle="1" w:styleId="SalutationsCar">
    <w:name w:val="Salutations Car"/>
    <w:basedOn w:val="Policepardfaut"/>
    <w:link w:val="Salutations"/>
    <w:uiPriority w:val="99"/>
    <w:semiHidden/>
  </w:style>
  <w:style w:type="paragraph" w:styleId="Signature">
    <w:name w:val="Signature"/>
    <w:basedOn w:val="Normal"/>
    <w:link w:val="SignatureCar"/>
    <w:uiPriority w:val="9"/>
    <w:unhideWhenUsed/>
    <w:qFormat/>
    <w:pPr>
      <w:spacing w:before="720" w:after="0" w:line="312" w:lineRule="auto"/>
      <w:contextualSpacing/>
    </w:pPr>
  </w:style>
  <w:style w:type="character" w:customStyle="1" w:styleId="SignatureCar">
    <w:name w:val="Signature Car"/>
    <w:basedOn w:val="Policepardfaut"/>
    <w:link w:val="Signature"/>
    <w:uiPriority w:val="9"/>
    <w:rPr>
      <w:kern w:val="20"/>
    </w:rPr>
  </w:style>
  <w:style w:type="character" w:styleId="lev">
    <w:name w:val="Strong"/>
    <w:basedOn w:val="Policepardfaut"/>
    <w:uiPriority w:val="1"/>
    <w:unhideWhenUsed/>
    <w:qFormat/>
    <w:rPr>
      <w:b/>
      <w:bCs/>
    </w:rPr>
  </w:style>
  <w:style w:type="paragraph" w:styleId="Sous-titre">
    <w:name w:val="Subtitle"/>
    <w:basedOn w:val="Normal"/>
    <w:next w:val="Normal"/>
    <w:link w:val="Sous-titreC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ous-titreCar">
    <w:name w:val="Sous-titre Car"/>
    <w:basedOn w:val="Policepardfaut"/>
    <w:link w:val="Sous-titre"/>
    <w:uiPriority w:val="19"/>
    <w:rPr>
      <w:rFonts w:asciiTheme="majorHAnsi" w:eastAsiaTheme="majorEastAsia" w:hAnsiTheme="majorHAnsi" w:cstheme="majorBidi"/>
      <w:caps/>
      <w:color w:val="7E97AD" w:themeColor="accent1"/>
      <w:kern w:val="20"/>
      <w:sz w:val="64"/>
    </w:rPr>
  </w:style>
  <w:style w:type="character" w:styleId="Accentuationlgre">
    <w:name w:val="Subtle Emphasis"/>
    <w:basedOn w:val="Policepardfaut"/>
    <w:uiPriority w:val="19"/>
    <w:semiHidden/>
    <w:unhideWhenUsed/>
    <w:rPr>
      <w:i/>
      <w:iCs/>
      <w:color w:val="808080" w:themeColor="text1" w:themeTint="7F"/>
    </w:rPr>
  </w:style>
  <w:style w:type="character" w:styleId="Rfrencelgre">
    <w:name w:val="Subtle Reference"/>
    <w:basedOn w:val="Policepardfaut"/>
    <w:uiPriority w:val="31"/>
    <w:semiHidden/>
    <w:unhideWhenUsed/>
    <w:rPr>
      <w:smallCaps/>
      <w:color w:val="CC8E60" w:themeColor="accent2"/>
      <w:u w:val="single"/>
    </w:rPr>
  </w:style>
  <w:style w:type="table" w:styleId="Effetsdetableau3D1">
    <w:name w:val="Table 3D effects 1"/>
    <w:basedOn w:val="Tableau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1">
    <w:name w:val="Table Classic 1"/>
    <w:basedOn w:val="Tableau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aucolor1">
    <w:name w:val="Table Colorful 1"/>
    <w:basedOn w:val="Tableau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detableau1">
    <w:name w:val="Table Columns 1"/>
    <w:basedOn w:val="Tableau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contemporain">
    <w:name w:val="Table Contemporary"/>
    <w:basedOn w:val="Tableau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lgant">
    <w:name w:val="Table Elegant"/>
    <w:basedOn w:val="Tableau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detableau1">
    <w:name w:val="Table Grid 1"/>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auliste1">
    <w:name w:val="Table List 1"/>
    <w:basedOn w:val="Tableau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rfrencesjuridiques">
    <w:name w:val="table of authorities"/>
    <w:basedOn w:val="Normal"/>
    <w:next w:val="Normal"/>
    <w:uiPriority w:val="99"/>
    <w:semiHidden/>
    <w:unhideWhenUsed/>
    <w:pPr>
      <w:spacing w:after="0"/>
      <w:ind w:left="220" w:hanging="220"/>
    </w:pPr>
  </w:style>
  <w:style w:type="paragraph" w:styleId="Tabledesillustrations">
    <w:name w:val="table of figures"/>
    <w:basedOn w:val="Normal"/>
    <w:next w:val="Normal"/>
    <w:uiPriority w:val="99"/>
    <w:semiHidden/>
    <w:unhideWhenUsed/>
    <w:pPr>
      <w:spacing w:after="0"/>
    </w:pPr>
  </w:style>
  <w:style w:type="table" w:styleId="Tableauprofessionnel">
    <w:name w:val="Table Professional"/>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ausimple1">
    <w:name w:val="Table Simple 1"/>
    <w:basedOn w:val="Tableau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
    <w:name w:val="Table Simple 2"/>
    <w:basedOn w:val="Tableau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
    <w:name w:val="Table Simple 3"/>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web1">
    <w:name w:val="Table Web 1"/>
    <w:basedOn w:val="Tableau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
    <w:name w:val="Title"/>
    <w:basedOn w:val="Normal"/>
    <w:next w:val="Normal"/>
    <w:link w:val="TitreC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reCar">
    <w:name w:val="Titre Car"/>
    <w:basedOn w:val="Policepardfaut"/>
    <w:link w:val="Titr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itreTR">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M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M2">
    <w:name w:val="toc 2"/>
    <w:basedOn w:val="Normal"/>
    <w:next w:val="Normal"/>
    <w:autoRedefine/>
    <w:uiPriority w:val="39"/>
    <w:unhideWhenUsed/>
    <w:pPr>
      <w:spacing w:after="100"/>
      <w:ind w:left="220"/>
    </w:pPr>
  </w:style>
  <w:style w:type="paragraph" w:styleId="TM3">
    <w:name w:val="toc 3"/>
    <w:basedOn w:val="Normal"/>
    <w:next w:val="Normal"/>
    <w:autoRedefine/>
    <w:uiPriority w:val="39"/>
    <w:semiHidden/>
    <w:unhideWhenUsed/>
    <w:pPr>
      <w:spacing w:after="100"/>
      <w:ind w:left="440"/>
    </w:pPr>
  </w:style>
  <w:style w:type="paragraph" w:styleId="TM4">
    <w:name w:val="toc 4"/>
    <w:basedOn w:val="Normal"/>
    <w:next w:val="Normal"/>
    <w:autoRedefine/>
    <w:uiPriority w:val="39"/>
    <w:semiHidden/>
    <w:unhideWhenUsed/>
    <w:pPr>
      <w:spacing w:after="100"/>
      <w:ind w:left="660"/>
    </w:pPr>
  </w:style>
  <w:style w:type="paragraph" w:styleId="TM5">
    <w:name w:val="toc 5"/>
    <w:basedOn w:val="Normal"/>
    <w:next w:val="Normal"/>
    <w:autoRedefine/>
    <w:uiPriority w:val="39"/>
    <w:semiHidden/>
    <w:unhideWhenUsed/>
    <w:pPr>
      <w:spacing w:after="100"/>
      <w:ind w:left="880"/>
    </w:pPr>
  </w:style>
  <w:style w:type="paragraph" w:styleId="TM6">
    <w:name w:val="toc 6"/>
    <w:basedOn w:val="Normal"/>
    <w:next w:val="Normal"/>
    <w:autoRedefine/>
    <w:uiPriority w:val="39"/>
    <w:semiHidden/>
    <w:unhideWhenUsed/>
    <w:pPr>
      <w:spacing w:after="100"/>
      <w:ind w:left="1100"/>
    </w:pPr>
  </w:style>
  <w:style w:type="paragraph" w:styleId="TM7">
    <w:name w:val="toc 7"/>
    <w:basedOn w:val="Normal"/>
    <w:next w:val="Normal"/>
    <w:autoRedefine/>
    <w:uiPriority w:val="39"/>
    <w:semiHidden/>
    <w:unhideWhenUsed/>
    <w:pPr>
      <w:spacing w:after="100"/>
      <w:ind w:left="1320"/>
    </w:pPr>
  </w:style>
  <w:style w:type="paragraph" w:styleId="TM8">
    <w:name w:val="toc 8"/>
    <w:basedOn w:val="Normal"/>
    <w:next w:val="Normal"/>
    <w:autoRedefine/>
    <w:uiPriority w:val="39"/>
    <w:semiHidden/>
    <w:unhideWhenUsed/>
    <w:pPr>
      <w:spacing w:after="100"/>
      <w:ind w:left="1540"/>
    </w:pPr>
  </w:style>
  <w:style w:type="paragraph" w:styleId="TM9">
    <w:name w:val="toc 9"/>
    <w:basedOn w:val="Normal"/>
    <w:next w:val="Normal"/>
    <w:autoRedefine/>
    <w:uiPriority w:val="39"/>
    <w:semiHidden/>
    <w:unhideWhenUsed/>
    <w:pPr>
      <w:spacing w:after="100"/>
      <w:ind w:left="1760"/>
    </w:pPr>
  </w:style>
  <w:style w:type="paragraph" w:styleId="En-ttedetabledesmatires">
    <w:name w:val="TOC Heading"/>
    <w:basedOn w:val="Titre1"/>
    <w:next w:val="Normal"/>
    <w:uiPriority w:val="39"/>
    <w:unhideWhenUsed/>
    <w:qFormat/>
    <w:pPr>
      <w:outlineLvl w:val="9"/>
    </w:pPr>
  </w:style>
  <w:style w:type="character" w:customStyle="1" w:styleId="SansinterligneCar">
    <w:name w:val="Sans interligne Car"/>
    <w:basedOn w:val="Policepardfaut"/>
    <w:link w:val="Sansinterligne"/>
    <w:uiPriority w:val="1"/>
  </w:style>
  <w:style w:type="paragraph" w:customStyle="1" w:styleId="En-ttedetableau">
    <w:name w:val="En-tête de tableau"/>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extedetableau-Dcimal">
    <w:name w:val="Texte de tableau - Décimal"/>
    <w:basedOn w:val="Normal"/>
    <w:uiPriority w:val="1"/>
    <w:qFormat/>
    <w:pPr>
      <w:tabs>
        <w:tab w:val="decimal" w:pos="1252"/>
      </w:tabs>
      <w:spacing w:before="60" w:after="60" w:line="240" w:lineRule="auto"/>
      <w:ind w:left="144" w:right="144"/>
    </w:pPr>
  </w:style>
  <w:style w:type="table" w:customStyle="1" w:styleId="Tableaufinancier">
    <w:name w:val="Tableau financier"/>
    <w:basedOn w:val="Tableau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Rapportannuel">
    <w:name w:val="Rapport annuel"/>
    <w:uiPriority w:val="99"/>
    <w:pPr>
      <w:numPr>
        <w:numId w:val="6"/>
      </w:numPr>
    </w:pPr>
  </w:style>
  <w:style w:type="paragraph" w:customStyle="1" w:styleId="Sommaire">
    <w:name w:val="Sommaire"/>
    <w:basedOn w:val="Normal"/>
    <w:uiPriority w:val="19"/>
    <w:qFormat/>
    <w:pPr>
      <w:spacing w:before="360" w:after="600"/>
      <w:ind w:left="144" w:right="144"/>
    </w:pPr>
    <w:rPr>
      <w:i/>
      <w:iCs/>
      <w:color w:val="7F7F7F" w:themeColor="text1" w:themeTint="80"/>
      <w:sz w:val="28"/>
    </w:rPr>
  </w:style>
  <w:style w:type="paragraph" w:customStyle="1" w:styleId="Textedetableau">
    <w:name w:val="Texte de tableau"/>
    <w:basedOn w:val="Normal"/>
    <w:uiPriority w:val="9"/>
    <w:qFormat/>
    <w:pPr>
      <w:spacing w:before="60" w:after="60" w:line="240" w:lineRule="auto"/>
      <w:ind w:left="144" w:right="144"/>
    </w:pPr>
  </w:style>
  <w:style w:type="paragraph" w:customStyle="1" w:styleId="En-tteinversdetableau">
    <w:name w:val="En-tête inversé de tableau"/>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En-tteombr">
    <w:name w:val="En-tête ombré"/>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character" w:styleId="Mentionnonrsolue">
    <w:name w:val="Unresolved Mention"/>
    <w:basedOn w:val="Policepardfaut"/>
    <w:uiPriority w:val="99"/>
    <w:semiHidden/>
    <w:unhideWhenUsed/>
    <w:rsid w:val="00EF3E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433283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chemosenstools.com/timesens/panelleader" TargetMode="External"/><Relationship Id="rId89" Type="http://schemas.openxmlformats.org/officeDocument/2006/relationships/header" Target="header2.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www.timesens.com/v2/panelist/login.html"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chemosenstools.com/timesens/panelleade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6\Timeless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40F47737DAD4A8F9D8043F46CF97F95"/>
        <w:category>
          <w:name w:val="Général"/>
          <w:gallery w:val="placeholder"/>
        </w:category>
        <w:types>
          <w:type w:val="bbPlcHdr"/>
        </w:types>
        <w:behaviors>
          <w:behavior w:val="content"/>
        </w:behaviors>
        <w:guid w:val="{03B43788-54CD-42B9-825B-A17A66F8043F}"/>
      </w:docPartPr>
      <w:docPartBody>
        <w:p w:rsidR="005A40A8" w:rsidRDefault="002F6D56">
          <w:pPr>
            <w:pStyle w:val="140F47737DAD4A8F9D8043F46CF97F95"/>
          </w:pPr>
          <w:r w:rsidRPr="00DD6D53">
            <w:rPr>
              <w:noProof/>
            </w:rPr>
            <w:t>Rapport annuel</w:t>
          </w:r>
        </w:p>
      </w:docPartBody>
    </w:docPart>
    <w:docPart>
      <w:docPartPr>
        <w:name w:val="CF7D4772D5DE4A8B90778E933B796065"/>
        <w:category>
          <w:name w:val="Général"/>
          <w:gallery w:val="placeholder"/>
        </w:category>
        <w:types>
          <w:type w:val="bbPlcHdr"/>
        </w:types>
        <w:behaviors>
          <w:behavior w:val="content"/>
        </w:behaviors>
        <w:guid w:val="{F3609B21-E038-41A3-A5B6-24DA28BB7941}"/>
      </w:docPartPr>
      <w:docPartBody>
        <w:p w:rsidR="005A40A8" w:rsidRDefault="002F6D56">
          <w:pPr>
            <w:pStyle w:val="CF7D4772D5DE4A8B90778E933B796065"/>
          </w:pPr>
          <w:r w:rsidRPr="00DD6D53">
            <w:rPr>
              <w:noProof/>
            </w:rPr>
            <w:t>[Vous pouvez ajouter un sommaire ou un autre message important. Un sommaire est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Listepuces"/>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D56"/>
    <w:rsid w:val="000B0533"/>
    <w:rsid w:val="002745A0"/>
    <w:rsid w:val="002F6D56"/>
    <w:rsid w:val="0045302E"/>
    <w:rsid w:val="005A40A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55D2D760FF6420EB58C14808C0CD4D9">
    <w:name w:val="B55D2D760FF6420EB58C14808C0CD4D9"/>
  </w:style>
  <w:style w:type="paragraph" w:customStyle="1" w:styleId="06122EF95BB04442A2B76329CA2DDB5C">
    <w:name w:val="06122EF95BB04442A2B76329CA2DDB5C"/>
  </w:style>
  <w:style w:type="paragraph" w:customStyle="1" w:styleId="4C50E3F6793B4AA6B07ED114A95E8EFA">
    <w:name w:val="4C50E3F6793B4AA6B07ED114A95E8EFA"/>
  </w:style>
  <w:style w:type="paragraph" w:customStyle="1" w:styleId="DE5CCA82ED2B424E8528CD01958674C2">
    <w:name w:val="DE5CCA82ED2B424E8528CD01958674C2"/>
  </w:style>
  <w:style w:type="paragraph" w:customStyle="1" w:styleId="08C8EAA4488E430FB30F6B41058D58BA">
    <w:name w:val="08C8EAA4488E430FB30F6B41058D58BA"/>
  </w:style>
  <w:style w:type="paragraph" w:customStyle="1" w:styleId="004D3C7767C64CE9A9F1AB9AF3992EF5">
    <w:name w:val="004D3C7767C64CE9A9F1AB9AF3992EF5"/>
  </w:style>
  <w:style w:type="paragraph" w:customStyle="1" w:styleId="CEBBA90B54554098BDF61F42977CBA30">
    <w:name w:val="CEBBA90B54554098BDF61F42977CBA30"/>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731F7F3088C04463AF07004B277CCCAD">
    <w:name w:val="731F7F3088C04463AF07004B277CCCAD"/>
  </w:style>
  <w:style w:type="paragraph" w:customStyle="1" w:styleId="73040AD1E8FF45429D58F2D9E48C3304">
    <w:name w:val="73040AD1E8FF45429D58F2D9E48C3304"/>
  </w:style>
  <w:style w:type="paragraph" w:customStyle="1" w:styleId="10886EB162EA4B5C9CEF7742103FF740">
    <w:name w:val="10886EB162EA4B5C9CEF7742103FF740"/>
  </w:style>
  <w:style w:type="paragraph" w:customStyle="1" w:styleId="6731C67D43E94E22AC7E4CA0409D7CD2">
    <w:name w:val="6731C67D43E94E22AC7E4CA0409D7CD2"/>
  </w:style>
  <w:style w:type="paragraph" w:customStyle="1" w:styleId="C04DF8FFD8D148DDA9FC0D661B7E1B21">
    <w:name w:val="C04DF8FFD8D148DDA9FC0D661B7E1B21"/>
  </w:style>
  <w:style w:type="paragraph" w:customStyle="1" w:styleId="5DE2099597E447688ECB596B4F1AFE18">
    <w:name w:val="5DE2099597E447688ECB596B4F1AFE18"/>
  </w:style>
  <w:style w:type="paragraph" w:customStyle="1" w:styleId="A07878A185BB4077AE5B34BD87BFA120">
    <w:name w:val="A07878A185BB4077AE5B34BD87BFA120"/>
  </w:style>
  <w:style w:type="paragraph" w:customStyle="1" w:styleId="FAE6D04B879346699CEA13E135D8C0F5">
    <w:name w:val="FAE6D04B879346699CEA13E135D8C0F5"/>
  </w:style>
  <w:style w:type="paragraph" w:customStyle="1" w:styleId="29CF4D5386CA4B09837C3EA7CD28E24D">
    <w:name w:val="29CF4D5386CA4B09837C3EA7CD28E24D"/>
  </w:style>
  <w:style w:type="paragraph" w:customStyle="1" w:styleId="37EEA13244E146A1A4A7A86CF62F25A2">
    <w:name w:val="37EEA13244E146A1A4A7A86CF62F25A2"/>
  </w:style>
  <w:style w:type="paragraph" w:customStyle="1" w:styleId="90843DD010B4419D946F40D57492590B">
    <w:name w:val="90843DD010B4419D946F40D57492590B"/>
  </w:style>
  <w:style w:type="paragraph" w:customStyle="1" w:styleId="4653CDD319DA4E4D9176671AAA320248">
    <w:name w:val="4653CDD319DA4E4D9176671AAA320248"/>
  </w:style>
  <w:style w:type="paragraph" w:customStyle="1" w:styleId="CC0EF61A3D3A42BAA91F5A93AA0065A6">
    <w:name w:val="CC0EF61A3D3A42BAA91F5A93AA0065A6"/>
  </w:style>
  <w:style w:type="paragraph" w:customStyle="1" w:styleId="B56D316CAD8442BF80F1266CA33BA821">
    <w:name w:val="B56D316CAD8442BF80F1266CA33BA821"/>
  </w:style>
  <w:style w:type="paragraph" w:customStyle="1" w:styleId="21160036D45F4161B1A0A29CE4A2FBE9">
    <w:name w:val="21160036D45F4161B1A0A29CE4A2FBE9"/>
  </w:style>
  <w:style w:type="paragraph" w:customStyle="1" w:styleId="39478B5A4C4B42CF9E1EB817A863A383">
    <w:name w:val="39478B5A4C4B42CF9E1EB817A863A383"/>
  </w:style>
  <w:style w:type="paragraph" w:customStyle="1" w:styleId="6578D123A62F4A6DB47A8A2DEAE63027">
    <w:name w:val="6578D123A62F4A6DB47A8A2DEAE63027"/>
  </w:style>
  <w:style w:type="paragraph" w:customStyle="1" w:styleId="B66BCF2CB0EB4C4487F045A871A5353F">
    <w:name w:val="B66BCF2CB0EB4C4487F045A871A5353F"/>
  </w:style>
  <w:style w:type="paragraph" w:customStyle="1" w:styleId="1AB931F72B2B41F6ADF84BE3B7006038">
    <w:name w:val="1AB931F72B2B41F6ADF84BE3B7006038"/>
  </w:style>
  <w:style w:type="paragraph" w:customStyle="1" w:styleId="F7202CF4009C4B3D894CE4542470B0DB">
    <w:name w:val="F7202CF4009C4B3D894CE4542470B0DB"/>
  </w:style>
  <w:style w:type="paragraph" w:customStyle="1" w:styleId="358B2BF12A57429C8B194850E1120800">
    <w:name w:val="358B2BF12A57429C8B194850E1120800"/>
  </w:style>
  <w:style w:type="paragraph" w:customStyle="1" w:styleId="D2C73F92A97040FD926554CFA521DBDC">
    <w:name w:val="D2C73F92A97040FD926554CFA521DBDC"/>
  </w:style>
  <w:style w:type="paragraph" w:customStyle="1" w:styleId="5E9390CBB6974BA3912DD83C9F476AB6">
    <w:name w:val="5E9390CBB6974BA3912DD83C9F476AB6"/>
  </w:style>
  <w:style w:type="paragraph" w:customStyle="1" w:styleId="5802B1A537D24C6D8A92D0675DA5DFEC">
    <w:name w:val="5802B1A537D24C6D8A92D0675DA5DFEC"/>
  </w:style>
  <w:style w:type="paragraph" w:customStyle="1" w:styleId="0F06E45751CE4FC19411DFE7E9F29FED">
    <w:name w:val="0F06E45751CE4FC19411DFE7E9F29FED"/>
  </w:style>
  <w:style w:type="paragraph" w:customStyle="1" w:styleId="9F43AF928EDA4F3D820F90F8F8A9B917">
    <w:name w:val="9F43AF928EDA4F3D820F90F8F8A9B917"/>
  </w:style>
  <w:style w:type="paragraph" w:customStyle="1" w:styleId="53737C9148AF4FEDA6F14A9B97F8115C">
    <w:name w:val="53737C9148AF4FEDA6F14A9B97F8115C"/>
  </w:style>
  <w:style w:type="paragraph" w:customStyle="1" w:styleId="140F47737DAD4A8F9D8043F46CF97F95">
    <w:name w:val="140F47737DAD4A8F9D8043F46CF97F95"/>
  </w:style>
  <w:style w:type="paragraph" w:customStyle="1" w:styleId="9010A048FB61450DA1F9EF7CF3E20102">
    <w:name w:val="9010A048FB61450DA1F9EF7CF3E20102"/>
  </w:style>
  <w:style w:type="paragraph" w:customStyle="1" w:styleId="CF7D4772D5DE4A8B90778E933B796065">
    <w:name w:val="CF7D4772D5DE4A8B90778E933B79606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Quick tour</Abstract>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B50FC4EF-613B-4902-BC5C-C3BBF9C4A941}">
  <ds:schemaRefs>
    <ds:schemaRef ds:uri="http://schemas.microsoft.com/sharepoint/v3/contenttype/forms"/>
  </ds:schemaRefs>
</ds:datastoreItem>
</file>

<file path=customXml/itemProps4.xml><?xml version="1.0" encoding="utf-8"?>
<ds:datastoreItem xmlns:ds="http://schemas.openxmlformats.org/officeDocument/2006/customXml" ds:itemID="{84BB2966-BDBE-4E82-8530-9666265D0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TimelessReport.dotx</Template>
  <TotalTime>2059</TotalTime>
  <Pages>1</Pages>
  <Words>7116</Words>
  <Characters>36580</Characters>
  <Application>Microsoft Office Word</Application>
  <DocSecurity>0</DocSecurity>
  <Lines>870</Lines>
  <Paragraphs>672</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TimeSENS</vt:lpstr>
      <vt:lpstr/>
      <vt:lpstr/>
    </vt:vector>
  </TitlesOfParts>
  <Company/>
  <LinksUpToDate>false</LinksUpToDate>
  <CharactersWithSpaces>43024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TimeSENS</dc:title>
  <dc:creator>Michel Visalli</dc:creator>
  <cp:keywords/>
  <cp:lastModifiedBy>Michel Visalli</cp:lastModifiedBy>
  <cp:revision>142</cp:revision>
  <cp:lastPrinted>2021-10-01T15:16:00Z</cp:lastPrinted>
  <dcterms:created xsi:type="dcterms:W3CDTF">2021-09-23T06:13:00Z</dcterms:created>
  <dcterms:modified xsi:type="dcterms:W3CDTF">2021-10-01T15:16:00Z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